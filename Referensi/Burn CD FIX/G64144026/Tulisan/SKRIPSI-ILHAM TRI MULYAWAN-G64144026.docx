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EC" w:rsidRPr="00A33F7E" w:rsidRDefault="0056573A">
      <w:pPr>
        <w:spacing w:after="200" w:line="276" w:lineRule="auto"/>
        <w:ind w:firstLine="0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6F97EA13" wp14:editId="31FBBCE9">
            <wp:simplePos x="0" y="0"/>
            <wp:positionH relativeFrom="page">
              <wp:posOffset>3323895</wp:posOffset>
            </wp:positionH>
            <wp:positionV relativeFrom="page">
              <wp:posOffset>6477635</wp:posOffset>
            </wp:positionV>
            <wp:extent cx="899795" cy="899795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pri662013_statuta_LOGO.png"/>
                    <pic:cNvPicPr/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1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218B009A" wp14:editId="6CA2D222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1139190"/>
                <wp:effectExtent l="0" t="0" r="0" b="0"/>
                <wp:wrapNone/>
                <wp:docPr id="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Default="008E188C" w:rsidP="0056573A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>DEPARTEMEN ILMU KOMPUTER</w:t>
                            </w:r>
                          </w:p>
                          <w:p w:rsidR="008E188C" w:rsidRDefault="008E188C" w:rsidP="0056573A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FAKULTAS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 xml:space="preserve"> MATEMATIKA DAN ILMU PENGETAHUAN ALAM</w:t>
                            </w:r>
                          </w:p>
                          <w:p w:rsidR="008E188C" w:rsidRDefault="008E188C" w:rsidP="0056573A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INSTITUT PERTANIAN BOGOR</w:t>
                            </w:r>
                          </w:p>
                          <w:p w:rsidR="008E188C" w:rsidRDefault="008E188C" w:rsidP="0056573A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BOGOR</w:t>
                            </w:r>
                          </w:p>
                          <w:p w:rsidR="008E188C" w:rsidRDefault="008E188C" w:rsidP="0056573A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>7</w:t>
                            </w:r>
                          </w:p>
                          <w:p w:rsidR="008E188C" w:rsidRPr="00D47207" w:rsidRDefault="008E188C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B00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671.9pt;width:490.1pt;height:89.7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" o:allowoverlap="f" stroked="f">
                <v:textbox style="mso-fit-shape-to-text:t" inset="0,0,0,0">
                  <w:txbxContent>
                    <w:p w:rsidR="008E188C" w:rsidRDefault="008E188C" w:rsidP="0056573A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>DEPARTEMEN ILMU KOMPUTER</w:t>
                      </w:r>
                    </w:p>
                    <w:p w:rsidR="008E188C" w:rsidRDefault="008E188C" w:rsidP="0056573A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FAKULTAS</w:t>
                      </w: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 xml:space="preserve"> MATEMATIKA DAN ILMU PENGETAHUAN ALAM</w:t>
                      </w:r>
                    </w:p>
                    <w:p w:rsidR="008E188C" w:rsidRDefault="008E188C" w:rsidP="0056573A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INSTITUT PERTANIAN BOGOR</w:t>
                      </w:r>
                    </w:p>
                    <w:p w:rsidR="008E188C" w:rsidRDefault="008E188C" w:rsidP="0056573A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BOGOR</w:t>
                      </w:r>
                    </w:p>
                    <w:p w:rsidR="008E188C" w:rsidRDefault="008E188C" w:rsidP="0056573A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>7</w:t>
                      </w:r>
                    </w:p>
                    <w:p w:rsidR="008E188C" w:rsidRPr="00D47207" w:rsidRDefault="008E188C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1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3D64596A" wp14:editId="4DC7031C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204470"/>
                <wp:effectExtent l="3810" t="0" r="3810" b="0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Pr="003D159E" w:rsidRDefault="008E188C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ILHAM TRI MULYAWAN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4596A" id="Text Box 6" o:spid="_x0000_s1027" type="#_x0000_t202" style="position:absolute;margin-left:0;margin-top:340.2pt;width:395.4pt;height:16.1pt;z-index:251663360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ITfAIAAAc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" o:allowoverlap="f" stroked="f">
                <v:textbox style="mso-fit-shape-to-text:t" inset="0,0,0,0">
                  <w:txbxContent>
                    <w:p w:rsidR="008E188C" w:rsidRPr="003D159E" w:rsidRDefault="008E188C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ILHAM TRI MULYAWAN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1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00FE2CE" wp14:editId="0C7CD42D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09600"/>
                <wp:effectExtent l="3810" t="0" r="3810" b="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Default="008E188C" w:rsidP="0056573A">
                            <w:pPr>
                              <w:spacing w:line="320" w:lineRule="exact"/>
                              <w:ind w:right="108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MODEL PREDIKSI CAPAIAN AKADEMIK MAHASISWA PROGRAM SARJANA ILMU KOMPUTER IPB </w:t>
                            </w:r>
                          </w:p>
                          <w:p w:rsidR="008E188C" w:rsidRPr="0056573A" w:rsidRDefault="008E188C" w:rsidP="0056573A">
                            <w:pPr>
                              <w:spacing w:line="320" w:lineRule="exact"/>
                              <w:ind w:right="108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DENGAN </w:t>
                            </w:r>
                            <w:r w:rsidRPr="00984D05"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ALGORITME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0E0EFF"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FE2CE" id="Text Box 5" o:spid="_x0000_s1028" type="#_x0000_t202" style="position:absolute;margin-left:0;margin-top:141.75pt;width:395.4pt;height:48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" o:allowoverlap="f" stroked="f">
                <v:textbox style="mso-fit-shape-to-text:t" inset="0,0,0,0">
                  <w:txbxContent>
                    <w:p w:rsidR="008E188C" w:rsidRDefault="008E188C" w:rsidP="0056573A">
                      <w:pPr>
                        <w:spacing w:line="320" w:lineRule="exact"/>
                        <w:ind w:right="108" w:firstLine="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MODEL PREDIKSI CAPAIAN AKADEMIK MAHASISWA PROGRAM SARJANA ILMU KOMPUTER IPB </w:t>
                      </w:r>
                    </w:p>
                    <w:p w:rsidR="008E188C" w:rsidRPr="0056573A" w:rsidRDefault="008E188C" w:rsidP="0056573A">
                      <w:pPr>
                        <w:spacing w:line="320" w:lineRule="exact"/>
                        <w:ind w:right="108" w:firstLine="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DENGAN </w:t>
                      </w:r>
                      <w:r w:rsidRPr="00984D05"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ALGORITME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0E0EFF"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C5.0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5DA0">
        <w:tab/>
      </w:r>
      <w:r w:rsidR="005F5FEC">
        <w:br w:type="page"/>
      </w:r>
    </w:p>
    <w:p w:rsidR="007329D3" w:rsidRDefault="007329D3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7329D3" w:rsidRPr="00B66D60" w:rsidRDefault="007329D3" w:rsidP="004D78CD">
      <w:pPr>
        <w:spacing w:line="276" w:lineRule="auto"/>
        <w:ind w:firstLine="0"/>
        <w:jc w:val="center"/>
        <w:rPr>
          <w:b/>
        </w:rPr>
      </w:pPr>
      <w:r w:rsidRPr="000E7B16">
        <w:rPr>
          <w:b/>
          <w:sz w:val="28"/>
          <w:szCs w:val="28"/>
        </w:rPr>
        <w:lastRenderedPageBreak/>
        <w:t xml:space="preserve">PERNYATAAN MENGENAI </w:t>
      </w:r>
      <w:r w:rsidR="00B714F6">
        <w:rPr>
          <w:b/>
          <w:sz w:val="28"/>
          <w:szCs w:val="28"/>
        </w:rPr>
        <w:t>SKRIPSI</w:t>
      </w:r>
      <w:r w:rsidRPr="000E7B16">
        <w:rPr>
          <w:b/>
          <w:sz w:val="28"/>
          <w:szCs w:val="28"/>
        </w:rPr>
        <w:t xml:space="preserve"> DAN</w:t>
      </w:r>
      <w:r>
        <w:rPr>
          <w:b/>
          <w:sz w:val="28"/>
          <w:szCs w:val="28"/>
        </w:rPr>
        <w:br/>
      </w:r>
      <w:r w:rsidRPr="000E7B16">
        <w:rPr>
          <w:b/>
          <w:sz w:val="28"/>
          <w:szCs w:val="28"/>
        </w:rPr>
        <w:t>SUMBER INFOR</w:t>
      </w:r>
      <w:r w:rsidR="00B714F6">
        <w:rPr>
          <w:b/>
          <w:sz w:val="28"/>
          <w:szCs w:val="28"/>
        </w:rPr>
        <w:t>MASI SERTA PELIMPAHAN HAK CIPTA</w:t>
      </w:r>
    </w:p>
    <w:p w:rsidR="00913411" w:rsidRDefault="00913411" w:rsidP="007329D3"/>
    <w:p w:rsidR="0056573A" w:rsidRPr="00B66D60" w:rsidRDefault="0056573A" w:rsidP="00D07E77">
      <w:pPr>
        <w:ind w:firstLine="720"/>
      </w:pPr>
      <w:r w:rsidRPr="00B66D60">
        <w:t xml:space="preserve">Dengan ini saya menyatakan bahwa </w:t>
      </w:r>
      <w:r>
        <w:t xml:space="preserve">skripsi berjudul Model Prediksi </w:t>
      </w:r>
      <w:r w:rsidR="009B1957">
        <w:t>C</w:t>
      </w:r>
      <w:r w:rsidR="00000446">
        <w:t xml:space="preserve">apaian Akademik </w:t>
      </w:r>
      <w:r>
        <w:t>Mahasiswa</w:t>
      </w:r>
      <w:r w:rsidR="00000446">
        <w:t xml:space="preserve"> Program Sarjana</w:t>
      </w:r>
      <w:r>
        <w:t xml:space="preserve"> Ilmu Komputer IPB dengan Algoritme C5.0 </w:t>
      </w:r>
      <w:r w:rsidRPr="00B66D60">
        <w:t>adalah benar karya saya dengan</w:t>
      </w:r>
      <w:r>
        <w:t xml:space="preserve"> </w:t>
      </w:r>
      <w:r w:rsidRPr="00B66D60">
        <w:t>arahan dari komisi pembimbing dan belum diajukan dalam bentuk apa pun ke</w:t>
      </w:r>
      <w:r>
        <w:t>pada perguruan tinggi mana pun.</w:t>
      </w:r>
      <w:r>
        <w:rPr>
          <w:lang w:val="id-ID"/>
        </w:rPr>
        <w:t xml:space="preserve"> </w:t>
      </w:r>
      <w:r w:rsidRPr="00B66D60">
        <w:t>Sumber informasi yang berasal atau dikutip dari karya yang diterbitkan maupun tidak diterbitkan dari penul</w:t>
      </w:r>
      <w:r>
        <w:t>is lain telah disebutkan dalam t</w:t>
      </w:r>
      <w:r w:rsidRPr="00B66D60">
        <w:t>eks dan dicantumkan dalam Daftar P</w:t>
      </w:r>
      <w:r>
        <w:t xml:space="preserve">ustaka di bagian akhir </w:t>
      </w:r>
      <w:r>
        <w:rPr>
          <w:lang w:val="id-ID"/>
        </w:rPr>
        <w:t>skripsi</w:t>
      </w:r>
      <w:r w:rsidRPr="00B66D60">
        <w:t xml:space="preserve"> ini. </w:t>
      </w:r>
    </w:p>
    <w:p w:rsidR="007329D3" w:rsidRPr="00B66D60" w:rsidRDefault="0056573A" w:rsidP="00D07E77">
      <w:pPr>
        <w:ind w:firstLine="720"/>
      </w:pPr>
      <w:r w:rsidRPr="00B66D60">
        <w:t>Dengan ini saya melimpahkan hak cipta dari ka</w:t>
      </w:r>
      <w:r>
        <w:t xml:space="preserve">rya tulis saya kepada Institut </w:t>
      </w:r>
      <w:r w:rsidRPr="00B66D60">
        <w:t>Pertanian Bogor.</w:t>
      </w:r>
    </w:p>
    <w:p w:rsidR="007329D3" w:rsidRPr="00B66D60" w:rsidRDefault="007329D3" w:rsidP="007329D3">
      <w:pPr>
        <w:jc w:val="right"/>
      </w:pPr>
      <w:r w:rsidRPr="00B66D60">
        <w:t xml:space="preserve">Bogor, </w:t>
      </w:r>
      <w:r w:rsidR="0083678A">
        <w:t>Mei</w:t>
      </w:r>
      <w:r w:rsidR="0056573A">
        <w:t xml:space="preserve"> 2017</w:t>
      </w:r>
    </w:p>
    <w:p w:rsidR="007329D3" w:rsidRDefault="007329D3" w:rsidP="007329D3">
      <w:pPr>
        <w:jc w:val="right"/>
      </w:pPr>
    </w:p>
    <w:p w:rsidR="007329D3" w:rsidRPr="00570888" w:rsidRDefault="0056573A" w:rsidP="007329D3">
      <w:pPr>
        <w:jc w:val="right"/>
        <w:rPr>
          <w:i/>
        </w:rPr>
      </w:pPr>
      <w:r>
        <w:rPr>
          <w:i/>
        </w:rPr>
        <w:t>Ilham Tri Mulyawan</w:t>
      </w:r>
    </w:p>
    <w:p w:rsidR="007329D3" w:rsidRPr="00311214" w:rsidRDefault="007329D3" w:rsidP="007329D3">
      <w:pPr>
        <w:jc w:val="right"/>
      </w:pPr>
      <w:r>
        <w:t xml:space="preserve">NIM </w:t>
      </w:r>
      <w:r w:rsidR="0056573A">
        <w:rPr>
          <w:lang w:val="id-ID"/>
        </w:rPr>
        <w:t>G641440</w:t>
      </w:r>
      <w:r w:rsidR="0056573A">
        <w:t>26</w:t>
      </w:r>
    </w:p>
    <w:p w:rsidR="00367A2B" w:rsidRDefault="00367A2B" w:rsidP="00367A2B">
      <w:pPr>
        <w:spacing w:after="200" w:line="276" w:lineRule="auto"/>
        <w:ind w:firstLine="0"/>
        <w:jc w:val="left"/>
        <w:rPr>
          <w:b/>
          <w:sz w:val="28"/>
          <w:lang w:val="id-ID"/>
        </w:rPr>
        <w:sectPr w:rsidR="00367A2B" w:rsidSect="00367A2B">
          <w:headerReference w:type="even" r:id="rId9"/>
          <w:headerReference w:type="default" r:id="rId10"/>
          <w:headerReference w:type="first" r:id="rId11"/>
          <w:type w:val="continuous"/>
          <w:pgSz w:w="11907" w:h="16839" w:code="9"/>
          <w:pgMar w:top="1701" w:right="1701" w:bottom="1701" w:left="1701" w:header="720" w:footer="720" w:gutter="567"/>
          <w:pgNumType w:fmt="lowerRoman" w:start="1"/>
          <w:cols w:space="720"/>
          <w:docGrid w:linePitch="360"/>
        </w:sectPr>
      </w:pPr>
    </w:p>
    <w:p w:rsidR="00AF1EF1" w:rsidRDefault="00367A2B">
      <w:pPr>
        <w:spacing w:after="200" w:line="276" w:lineRule="auto"/>
        <w:ind w:firstLine="0"/>
        <w:jc w:val="left"/>
        <w:rPr>
          <w:b/>
          <w:sz w:val="28"/>
          <w:lang w:val="id-ID"/>
        </w:rPr>
      </w:pPr>
      <w:r>
        <w:rPr>
          <w:b/>
          <w:sz w:val="28"/>
          <w:lang w:val="id-ID"/>
        </w:rPr>
        <w:lastRenderedPageBreak/>
        <w:br w:type="page"/>
      </w:r>
    </w:p>
    <w:p w:rsidR="00320F11" w:rsidRPr="00367A2B" w:rsidRDefault="00320F11" w:rsidP="00367A2B">
      <w:pPr>
        <w:spacing w:after="200" w:line="276" w:lineRule="auto"/>
        <w:ind w:firstLine="0"/>
        <w:jc w:val="center"/>
        <w:rPr>
          <w:b/>
          <w:sz w:val="28"/>
          <w:lang w:val="id-ID"/>
        </w:rPr>
      </w:pPr>
      <w:r w:rsidRPr="000E7B16">
        <w:rPr>
          <w:b/>
          <w:sz w:val="28"/>
          <w:lang w:val="id-ID"/>
        </w:rPr>
        <w:lastRenderedPageBreak/>
        <w:t>ABSTRAK</w:t>
      </w:r>
    </w:p>
    <w:p w:rsidR="0056573A" w:rsidRPr="009D6E48" w:rsidRDefault="0056573A" w:rsidP="0056573A">
      <w:pPr>
        <w:pStyle w:val="Default"/>
        <w:spacing w:after="200"/>
        <w:jc w:val="both"/>
        <w:rPr>
          <w:lang w:val="id-ID"/>
        </w:rPr>
      </w:pPr>
      <w:r>
        <w:t>ILHAM TRI MULYAWAN</w:t>
      </w:r>
      <w:r w:rsidRPr="009803CC">
        <w:rPr>
          <w:lang w:val="id-ID"/>
        </w:rPr>
        <w:t>.</w:t>
      </w:r>
      <w:r w:rsidRPr="009D6E48">
        <w:rPr>
          <w:lang w:val="id-ID"/>
        </w:rPr>
        <w:t xml:space="preserve"> </w:t>
      </w:r>
      <w:r>
        <w:t xml:space="preserve">Model Prediksi </w:t>
      </w:r>
      <w:r w:rsidR="009B1957">
        <w:t>C</w:t>
      </w:r>
      <w:r>
        <w:t xml:space="preserve">apaian Akademik Mahasiswa </w:t>
      </w:r>
      <w:r w:rsidR="00000446">
        <w:t xml:space="preserve">Program Sarjana </w:t>
      </w:r>
      <w:r>
        <w:t>Ilmu Komputer IPB dengan Algoritme C5.0</w:t>
      </w:r>
      <w:r w:rsidRPr="009803CC">
        <w:rPr>
          <w:lang w:val="id-ID"/>
        </w:rPr>
        <w:t xml:space="preserve">. Dibimbing oleh </w:t>
      </w:r>
      <w:r>
        <w:t>AHMAD RIDHA</w:t>
      </w:r>
      <w:r>
        <w:rPr>
          <w:lang w:val="id-ID"/>
        </w:rPr>
        <w:t>.</w:t>
      </w:r>
    </w:p>
    <w:p w:rsidR="0056573A" w:rsidRDefault="0056573A" w:rsidP="00D07E77">
      <w:pPr>
        <w:pStyle w:val="Paragraf"/>
        <w:ind w:firstLine="720"/>
        <w:rPr>
          <w:rFonts w:eastAsiaTheme="minorEastAsia" w:cs="Times New Roman"/>
          <w:szCs w:val="24"/>
          <w:lang w:val="en-US" w:eastAsia="ja-JP"/>
        </w:rPr>
      </w:pPr>
      <w:r w:rsidRPr="00E60D04">
        <w:rPr>
          <w:rFonts w:eastAsiaTheme="minorEastAsia" w:cs="Times New Roman"/>
          <w:szCs w:val="24"/>
          <w:lang w:val="en-US" w:eastAsia="ja-JP"/>
        </w:rPr>
        <w:t>Penelitian ini mengembangkan</w:t>
      </w:r>
      <w:r>
        <w:rPr>
          <w:rFonts w:eastAsiaTheme="minorEastAsia" w:cs="Times New Roman"/>
          <w:szCs w:val="24"/>
          <w:lang w:val="en-US" w:eastAsia="ja-JP"/>
        </w:rPr>
        <w:t xml:space="preserve"> </w:t>
      </w:r>
      <w:r w:rsidR="00000446">
        <w:rPr>
          <w:rFonts w:eastAsiaTheme="minorEastAsia" w:cs="Times New Roman"/>
          <w:szCs w:val="24"/>
          <w:lang w:val="en-US" w:eastAsia="ja-JP"/>
        </w:rPr>
        <w:t>prediksi c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apaian akademik mahasiswa </w:t>
      </w:r>
      <w:r w:rsidR="00000446">
        <w:t xml:space="preserve">Program Sarjana </w:t>
      </w:r>
      <w:r>
        <w:rPr>
          <w:rFonts w:eastAsiaTheme="minorEastAsia" w:cs="Times New Roman"/>
          <w:szCs w:val="24"/>
          <w:lang w:val="en-US" w:eastAsia="ja-JP"/>
        </w:rPr>
        <w:t>Ilmu K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omputer IPB di tingkat </w:t>
      </w:r>
      <w:r w:rsidR="00BC104E">
        <w:rPr>
          <w:rFonts w:eastAsiaTheme="minorEastAsia" w:cs="Times New Roman"/>
          <w:szCs w:val="24"/>
          <w:lang w:val="en-US" w:eastAsia="ja-JP"/>
        </w:rPr>
        <w:t>2</w:t>
      </w:r>
      <w:r w:rsidR="00000446">
        <w:rPr>
          <w:rFonts w:eastAsiaTheme="minorEastAsia" w:cs="Times New Roman"/>
          <w:szCs w:val="24"/>
          <w:lang w:val="en-US" w:eastAsia="ja-JP"/>
        </w:rPr>
        <w:t xml:space="preserve"> berdasarkan 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capaian di </w:t>
      </w:r>
      <w:r w:rsidR="00823740">
        <w:rPr>
          <w:rFonts w:eastAsiaTheme="minorEastAsia" w:cs="Times New Roman"/>
          <w:szCs w:val="24"/>
          <w:lang w:val="en-US" w:eastAsia="ja-JP"/>
        </w:rPr>
        <w:t xml:space="preserve">tingkat 1 </w:t>
      </w:r>
      <w:r w:rsidRPr="00E60D04">
        <w:rPr>
          <w:rFonts w:eastAsiaTheme="minorEastAsia" w:cs="Times New Roman"/>
          <w:szCs w:val="24"/>
          <w:lang w:val="en-US" w:eastAsia="ja-JP"/>
        </w:rPr>
        <w:t>dengan</w:t>
      </w:r>
      <w:r>
        <w:rPr>
          <w:rFonts w:eastAsiaTheme="minorEastAsia" w:cs="Times New Roman"/>
          <w:szCs w:val="24"/>
          <w:lang w:val="en-US" w:eastAsia="ja-JP"/>
        </w:rPr>
        <w:t xml:space="preserve"> </w:t>
      </w:r>
      <w:r w:rsidR="00823740">
        <w:rPr>
          <w:rFonts w:eastAsiaTheme="minorEastAsia" w:cs="Times New Roman"/>
          <w:szCs w:val="24"/>
          <w:lang w:val="en-US" w:eastAsia="ja-JP"/>
        </w:rPr>
        <w:t xml:space="preserve">pohon keputusan 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menggunakan algoritme C5.0. Data yang digunakan ialah </w:t>
      </w:r>
      <w:r>
        <w:rPr>
          <w:rFonts w:eastAsiaTheme="minorEastAsia" w:cs="Times New Roman"/>
          <w:szCs w:val="24"/>
          <w:lang w:val="en-US" w:eastAsia="ja-JP"/>
        </w:rPr>
        <w:t>nilai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 mahasiswa yang masuk pada tahun</w:t>
      </w:r>
      <w:r w:rsidR="000C4F6A">
        <w:rPr>
          <w:rFonts w:eastAsiaTheme="minorEastAsia" w:cs="Times New Roman"/>
          <w:szCs w:val="24"/>
          <w:lang w:val="en-US" w:eastAsia="ja-JP"/>
        </w:rPr>
        <w:t xml:space="preserve"> </w:t>
      </w:r>
      <w:r w:rsidRPr="00E60D04">
        <w:rPr>
          <w:rFonts w:eastAsiaTheme="minorEastAsia" w:cs="Times New Roman"/>
          <w:szCs w:val="24"/>
          <w:lang w:val="en-US" w:eastAsia="ja-JP"/>
        </w:rPr>
        <w:t>2012 hingga 2014 pada mata kuliah mayor dan interdep</w:t>
      </w:r>
      <w:r w:rsidR="006F7817">
        <w:rPr>
          <w:rFonts w:eastAsiaTheme="minorEastAsia" w:cs="Times New Roman"/>
          <w:szCs w:val="24"/>
          <w:lang w:val="en-US" w:eastAsia="ja-JP"/>
        </w:rPr>
        <w:t>artemen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. </w:t>
      </w:r>
      <w:r>
        <w:rPr>
          <w:rFonts w:eastAsiaTheme="minorEastAsia" w:cs="Times New Roman"/>
          <w:szCs w:val="24"/>
          <w:lang w:val="en-US" w:eastAsia="ja-JP"/>
        </w:rPr>
        <w:t xml:space="preserve">Penelitian </w:t>
      </w:r>
      <w:r w:rsidR="00000446">
        <w:rPr>
          <w:rFonts w:eastAsiaTheme="minorEastAsia" w:cs="Times New Roman"/>
          <w:szCs w:val="24"/>
          <w:lang w:val="en-US" w:eastAsia="ja-JP"/>
        </w:rPr>
        <w:t xml:space="preserve">ini </w:t>
      </w:r>
      <w:r w:rsidR="00815235">
        <w:rPr>
          <w:rFonts w:eastAsiaTheme="minorEastAsia" w:cs="Times New Roman"/>
          <w:szCs w:val="24"/>
          <w:lang w:val="en-US" w:eastAsia="ja-JP"/>
        </w:rPr>
        <w:t>menggunakan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 2 kelas (</w:t>
      </w:r>
      <w:r w:rsidR="00916703">
        <w:rPr>
          <w:rFonts w:eastAsiaTheme="minorEastAsia" w:cs="Times New Roman"/>
          <w:i/>
          <w:szCs w:val="24"/>
          <w:lang w:val="en-US" w:eastAsia="ja-JP"/>
        </w:rPr>
        <w:t>low r</w:t>
      </w:r>
      <w:r w:rsidRPr="00E60D04">
        <w:rPr>
          <w:rFonts w:eastAsiaTheme="minorEastAsia" w:cs="Times New Roman"/>
          <w:i/>
          <w:szCs w:val="24"/>
          <w:lang w:val="en-US" w:eastAsia="ja-JP"/>
        </w:rPr>
        <w:t>isk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 dan </w:t>
      </w:r>
      <w:r w:rsidR="00916703">
        <w:rPr>
          <w:rFonts w:eastAsiaTheme="minorEastAsia" w:cs="Times New Roman"/>
          <w:i/>
          <w:szCs w:val="24"/>
          <w:lang w:val="en-US" w:eastAsia="ja-JP"/>
        </w:rPr>
        <w:t>high r</w:t>
      </w:r>
      <w:r w:rsidRPr="00E60D04">
        <w:rPr>
          <w:rFonts w:eastAsiaTheme="minorEastAsia" w:cs="Times New Roman"/>
          <w:i/>
          <w:szCs w:val="24"/>
          <w:lang w:val="en-US" w:eastAsia="ja-JP"/>
        </w:rPr>
        <w:t>isk</w:t>
      </w:r>
      <w:r w:rsidRPr="00E60D04">
        <w:rPr>
          <w:rFonts w:eastAsiaTheme="minorEastAsia" w:cs="Times New Roman"/>
          <w:szCs w:val="24"/>
          <w:lang w:val="en-US" w:eastAsia="ja-JP"/>
        </w:rPr>
        <w:t>) dan 3 kelas (</w:t>
      </w:r>
      <w:r w:rsidR="00916703">
        <w:rPr>
          <w:rFonts w:eastAsiaTheme="minorEastAsia" w:cs="Times New Roman"/>
          <w:i/>
          <w:szCs w:val="24"/>
          <w:lang w:val="en-US" w:eastAsia="ja-JP"/>
        </w:rPr>
        <w:t>low r</w:t>
      </w:r>
      <w:r w:rsidRPr="00E60D04">
        <w:rPr>
          <w:rFonts w:eastAsiaTheme="minorEastAsia" w:cs="Times New Roman"/>
          <w:i/>
          <w:szCs w:val="24"/>
          <w:lang w:val="en-US" w:eastAsia="ja-JP"/>
        </w:rPr>
        <w:t>isk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, </w:t>
      </w:r>
      <w:r w:rsidR="00916703">
        <w:rPr>
          <w:rFonts w:eastAsiaTheme="minorEastAsia" w:cs="Times New Roman"/>
          <w:i/>
          <w:szCs w:val="24"/>
          <w:lang w:val="en-US" w:eastAsia="ja-JP"/>
        </w:rPr>
        <w:t>medium r</w:t>
      </w:r>
      <w:r w:rsidRPr="00E60D04">
        <w:rPr>
          <w:rFonts w:eastAsiaTheme="minorEastAsia" w:cs="Times New Roman"/>
          <w:i/>
          <w:szCs w:val="24"/>
          <w:lang w:val="en-US" w:eastAsia="ja-JP"/>
        </w:rPr>
        <w:t>isk</w:t>
      </w:r>
      <w:r w:rsidRPr="00E60D04">
        <w:rPr>
          <w:rFonts w:eastAsiaTheme="minorEastAsia" w:cs="Times New Roman"/>
          <w:szCs w:val="24"/>
          <w:lang w:val="en-US" w:eastAsia="ja-JP"/>
        </w:rPr>
        <w:t>,</w:t>
      </w:r>
      <w:r>
        <w:rPr>
          <w:rFonts w:eastAsiaTheme="minorEastAsia" w:cs="Times New Roman"/>
          <w:szCs w:val="24"/>
          <w:lang w:val="en-US" w:eastAsia="ja-JP"/>
        </w:rPr>
        <w:t xml:space="preserve"> 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dan </w:t>
      </w:r>
      <w:r w:rsidR="00916703">
        <w:rPr>
          <w:rFonts w:eastAsiaTheme="minorEastAsia" w:cs="Times New Roman"/>
          <w:i/>
          <w:szCs w:val="24"/>
          <w:lang w:val="en-US" w:eastAsia="ja-JP"/>
        </w:rPr>
        <w:t>high r</w:t>
      </w:r>
      <w:r w:rsidRPr="00E60D04">
        <w:rPr>
          <w:rFonts w:eastAsiaTheme="minorEastAsia" w:cs="Times New Roman"/>
          <w:i/>
          <w:szCs w:val="24"/>
          <w:lang w:val="en-US" w:eastAsia="ja-JP"/>
        </w:rPr>
        <w:t>isk</w:t>
      </w:r>
      <w:r w:rsidRPr="00E60D04">
        <w:rPr>
          <w:rFonts w:eastAsiaTheme="minorEastAsia" w:cs="Times New Roman"/>
          <w:szCs w:val="24"/>
          <w:lang w:val="en-US" w:eastAsia="ja-JP"/>
        </w:rPr>
        <w:t>)</w:t>
      </w:r>
      <w:r>
        <w:rPr>
          <w:rFonts w:eastAsiaTheme="minorEastAsia" w:cs="Times New Roman"/>
          <w:szCs w:val="24"/>
          <w:lang w:val="en-US" w:eastAsia="ja-JP"/>
        </w:rPr>
        <w:t xml:space="preserve">. </w:t>
      </w:r>
      <w:r w:rsidR="00BA6B1C">
        <w:rPr>
          <w:rFonts w:eastAsiaTheme="minorEastAsia" w:cs="Times New Roman"/>
          <w:szCs w:val="24"/>
          <w:lang w:val="en-US" w:eastAsia="ja-JP"/>
        </w:rPr>
        <w:t xml:space="preserve">Jumlah data tidak </w:t>
      </w:r>
      <w:r w:rsidR="00FD1EEC">
        <w:rPr>
          <w:rFonts w:eastAsiaTheme="minorEastAsia" w:cs="Times New Roman"/>
          <w:szCs w:val="24"/>
          <w:lang w:val="en-US" w:eastAsia="ja-JP"/>
        </w:rPr>
        <w:t>imbang</w:t>
      </w:r>
      <w:r w:rsidR="00BA6B1C">
        <w:rPr>
          <w:rFonts w:eastAsiaTheme="minorEastAsia" w:cs="Times New Roman"/>
          <w:szCs w:val="24"/>
          <w:lang w:val="en-US" w:eastAsia="ja-JP"/>
        </w:rPr>
        <w:t xml:space="preserve"> sehingga penelitian ini menggunakan metode </w:t>
      </w:r>
      <w:r w:rsidR="00BA6B1C" w:rsidRPr="00BA6B1C">
        <w:rPr>
          <w:rFonts w:eastAsiaTheme="minorEastAsia" w:cs="Times New Roman"/>
          <w:i/>
          <w:szCs w:val="24"/>
          <w:lang w:val="en-US" w:eastAsia="ja-JP"/>
        </w:rPr>
        <w:t>undersampling</w:t>
      </w:r>
      <w:r w:rsidR="00BA6B1C">
        <w:rPr>
          <w:rFonts w:eastAsiaTheme="minorEastAsia" w:cs="Times New Roman"/>
          <w:szCs w:val="24"/>
          <w:lang w:val="en-US" w:eastAsia="ja-JP"/>
        </w:rPr>
        <w:t xml:space="preserve"> dan </w:t>
      </w:r>
      <w:r w:rsidR="00BA6B1C" w:rsidRPr="00BA6B1C">
        <w:rPr>
          <w:rFonts w:eastAsiaTheme="minorEastAsia" w:cs="Times New Roman"/>
          <w:i/>
          <w:szCs w:val="24"/>
          <w:lang w:val="en-US" w:eastAsia="ja-JP"/>
        </w:rPr>
        <w:t>oversampling</w:t>
      </w:r>
      <w:r w:rsidR="00BA6B1C">
        <w:rPr>
          <w:rFonts w:eastAsiaTheme="minorEastAsia" w:cs="Times New Roman"/>
          <w:i/>
          <w:szCs w:val="24"/>
          <w:lang w:val="en-US" w:eastAsia="ja-JP"/>
        </w:rPr>
        <w:t xml:space="preserve">. </w:t>
      </w:r>
      <w:r w:rsidR="00815235">
        <w:rPr>
          <w:rFonts w:eastAsiaTheme="minorEastAsia" w:cs="Times New Roman"/>
          <w:szCs w:val="24"/>
          <w:lang w:val="en-US" w:eastAsia="ja-JP"/>
        </w:rPr>
        <w:t>P</w:t>
      </w:r>
      <w:r w:rsidR="00815235" w:rsidRPr="00E60D04">
        <w:rPr>
          <w:rFonts w:eastAsiaTheme="minorEastAsia" w:cs="Times New Roman"/>
          <w:szCs w:val="24"/>
          <w:lang w:val="en-US" w:eastAsia="ja-JP"/>
        </w:rPr>
        <w:t>enelitian ini</w:t>
      </w:r>
      <w:r w:rsidR="00815235">
        <w:rPr>
          <w:rFonts w:eastAsiaTheme="minorEastAsia" w:cs="Times New Roman"/>
          <w:szCs w:val="24"/>
          <w:lang w:val="en-US" w:eastAsia="ja-JP"/>
        </w:rPr>
        <w:t xml:space="preserve"> </w:t>
      </w:r>
      <w:r w:rsidR="00815235" w:rsidRPr="00E60D04">
        <w:rPr>
          <w:rFonts w:eastAsiaTheme="minorEastAsia" w:cs="Times New Roman"/>
          <w:szCs w:val="24"/>
          <w:lang w:val="en-US" w:eastAsia="ja-JP"/>
        </w:rPr>
        <w:t xml:space="preserve">juga melihat keterhubungan </w:t>
      </w:r>
      <w:r w:rsidR="00DD07EB">
        <w:rPr>
          <w:rFonts w:eastAsiaTheme="minorEastAsia" w:cs="Times New Roman"/>
          <w:szCs w:val="24"/>
          <w:lang w:val="en-US" w:eastAsia="ja-JP"/>
        </w:rPr>
        <w:t xml:space="preserve">antara </w:t>
      </w:r>
      <w:r w:rsidR="00815235" w:rsidRPr="00E60D04">
        <w:rPr>
          <w:rFonts w:eastAsiaTheme="minorEastAsia" w:cs="Times New Roman"/>
          <w:szCs w:val="24"/>
          <w:lang w:val="en-US" w:eastAsia="ja-JP"/>
        </w:rPr>
        <w:t>mata kuliah d</w:t>
      </w:r>
      <w:r w:rsidR="00DD07EB">
        <w:rPr>
          <w:rFonts w:eastAsiaTheme="minorEastAsia" w:cs="Times New Roman"/>
          <w:szCs w:val="24"/>
          <w:lang w:val="en-US" w:eastAsia="ja-JP"/>
        </w:rPr>
        <w:t>an</w:t>
      </w:r>
      <w:r w:rsidR="00815235" w:rsidRPr="00E60D04">
        <w:rPr>
          <w:rFonts w:eastAsiaTheme="minorEastAsia" w:cs="Times New Roman"/>
          <w:szCs w:val="24"/>
          <w:lang w:val="en-US" w:eastAsia="ja-JP"/>
        </w:rPr>
        <w:t xml:space="preserve"> prasyaratnya </w:t>
      </w:r>
      <w:r w:rsidR="00815235">
        <w:rPr>
          <w:rFonts w:eastAsiaTheme="minorEastAsia" w:cs="Times New Roman"/>
          <w:szCs w:val="24"/>
          <w:lang w:val="en-US" w:eastAsia="ja-JP"/>
        </w:rPr>
        <w:t xml:space="preserve">dengan </w:t>
      </w:r>
      <w:r w:rsidR="00815235" w:rsidRPr="00E60D04">
        <w:rPr>
          <w:rFonts w:eastAsiaTheme="minorEastAsia" w:cs="Times New Roman"/>
          <w:szCs w:val="24"/>
          <w:lang w:val="en-US" w:eastAsia="ja-JP"/>
        </w:rPr>
        <w:t xml:space="preserve">menggunakan korelasi </w:t>
      </w:r>
      <w:r w:rsidR="000C4F6A">
        <w:rPr>
          <w:rFonts w:eastAsiaTheme="minorEastAsia" w:cs="Times New Roman"/>
          <w:szCs w:val="24"/>
          <w:lang w:val="en-US" w:eastAsia="ja-JP"/>
        </w:rPr>
        <w:t>Spearman</w:t>
      </w:r>
      <w:r w:rsidR="00815235" w:rsidRPr="00E60D04">
        <w:rPr>
          <w:rFonts w:eastAsiaTheme="minorEastAsia" w:cs="Times New Roman"/>
          <w:szCs w:val="24"/>
          <w:lang w:val="en-US" w:eastAsia="ja-JP"/>
        </w:rPr>
        <w:t xml:space="preserve"> dan </w:t>
      </w:r>
      <w:r w:rsidR="00815235">
        <w:rPr>
          <w:rFonts w:eastAsiaTheme="minorEastAsia" w:cs="Times New Roman"/>
          <w:szCs w:val="24"/>
          <w:lang w:val="en-US" w:eastAsia="ja-JP"/>
        </w:rPr>
        <w:t>pohon keputusan</w:t>
      </w:r>
      <w:r w:rsidR="00815235" w:rsidRPr="00E60D04">
        <w:rPr>
          <w:rFonts w:eastAsiaTheme="minorEastAsia" w:cs="Times New Roman"/>
          <w:i/>
          <w:szCs w:val="24"/>
          <w:lang w:val="en-US" w:eastAsia="ja-JP"/>
        </w:rPr>
        <w:t xml:space="preserve"> </w:t>
      </w:r>
      <w:r w:rsidR="00815235" w:rsidRPr="00E60D04">
        <w:rPr>
          <w:rFonts w:eastAsiaTheme="minorEastAsia" w:cs="Times New Roman"/>
          <w:szCs w:val="24"/>
          <w:lang w:val="en-US" w:eastAsia="ja-JP"/>
        </w:rPr>
        <w:t>algoritme C5.0</w:t>
      </w:r>
      <w:r w:rsidR="00815235">
        <w:rPr>
          <w:rFonts w:eastAsiaTheme="minorEastAsia" w:cs="Times New Roman"/>
          <w:szCs w:val="24"/>
          <w:lang w:val="en-US" w:eastAsia="ja-JP"/>
        </w:rPr>
        <w:t xml:space="preserve">. </w:t>
      </w:r>
      <w:r>
        <w:rPr>
          <w:rFonts w:eastAsiaTheme="minorEastAsia" w:cs="Times New Roman"/>
          <w:szCs w:val="24"/>
          <w:lang w:val="en-US" w:eastAsia="ja-JP"/>
        </w:rPr>
        <w:t xml:space="preserve">Hasil uji model </w:t>
      </w:r>
      <w:r w:rsidR="003240D0">
        <w:rPr>
          <w:rFonts w:eastAsiaTheme="minorEastAsia" w:cs="Times New Roman"/>
          <w:szCs w:val="24"/>
          <w:lang w:val="en-US" w:eastAsia="ja-JP"/>
        </w:rPr>
        <w:t>prediksi</w:t>
      </w:r>
      <w:r>
        <w:rPr>
          <w:rFonts w:eastAsiaTheme="minorEastAsia" w:cs="Times New Roman"/>
          <w:szCs w:val="24"/>
          <w:lang w:val="en-US" w:eastAsia="ja-JP"/>
        </w:rPr>
        <w:t xml:space="preserve"> </w:t>
      </w:r>
      <w:r w:rsidR="009674B3">
        <w:rPr>
          <w:rFonts w:eastAsiaTheme="minorEastAsia" w:cs="Times New Roman"/>
          <w:szCs w:val="24"/>
          <w:lang w:val="en-US" w:eastAsia="ja-JP"/>
        </w:rPr>
        <w:t xml:space="preserve">menghasilkan </w:t>
      </w:r>
      <w:r w:rsidRPr="00E60D04">
        <w:rPr>
          <w:rFonts w:eastAsiaTheme="minorEastAsia" w:cs="Times New Roman"/>
          <w:szCs w:val="24"/>
          <w:lang w:val="en-US" w:eastAsia="ja-JP"/>
        </w:rPr>
        <w:t xml:space="preserve">akurasi </w:t>
      </w:r>
      <w:r w:rsidR="009674B3">
        <w:rPr>
          <w:rFonts w:eastAsiaTheme="minorEastAsia" w:cs="Times New Roman"/>
          <w:szCs w:val="24"/>
          <w:lang w:val="en-US" w:eastAsia="ja-JP"/>
        </w:rPr>
        <w:t xml:space="preserve">terbaik sebesar 94.92% </w:t>
      </w:r>
      <w:r w:rsidR="009674B3" w:rsidRPr="009674B3">
        <w:rPr>
          <w:rFonts w:eastAsiaTheme="minorEastAsia" w:cs="Times New Roman"/>
          <w:szCs w:val="24"/>
          <w:lang w:val="en-US" w:eastAsia="ja-JP"/>
        </w:rPr>
        <w:t xml:space="preserve">untuk </w:t>
      </w:r>
      <w:r w:rsidR="009674B3">
        <w:rPr>
          <w:rFonts w:eastAsiaTheme="minorEastAsia" w:cs="Times New Roman"/>
          <w:szCs w:val="24"/>
          <w:lang w:val="en-US" w:eastAsia="ja-JP"/>
        </w:rPr>
        <w:t>percobaan 3 kelas</w:t>
      </w:r>
      <w:r w:rsidR="00495BDE">
        <w:rPr>
          <w:rFonts w:eastAsiaTheme="minorEastAsia" w:cs="Times New Roman"/>
          <w:szCs w:val="24"/>
          <w:lang w:val="en-US" w:eastAsia="ja-JP"/>
        </w:rPr>
        <w:t xml:space="preserve"> (</w:t>
      </w:r>
      <w:r w:rsidR="009674B3">
        <w:rPr>
          <w:rFonts w:cs="Times New Roman"/>
        </w:rPr>
        <w:t xml:space="preserve">2.76 ≤ </w:t>
      </w:r>
      <w:r w:rsidR="009674B3" w:rsidRPr="00974137">
        <w:rPr>
          <w:rFonts w:eastAsia="Times New Roman" w:cs="Times New Roman"/>
          <w:color w:val="000000"/>
          <w:szCs w:val="24"/>
        </w:rPr>
        <w:t>IPK</w:t>
      </w:r>
      <w:r w:rsidR="009674B3">
        <w:rPr>
          <w:rFonts w:eastAsia="Times New Roman" w:cs="Times New Roman"/>
          <w:color w:val="000000"/>
          <w:szCs w:val="24"/>
        </w:rPr>
        <w:t xml:space="preserve"> </w:t>
      </w:r>
      <w:r w:rsidR="009674B3">
        <w:rPr>
          <w:rFonts w:cs="Times New Roman"/>
        </w:rPr>
        <w:t xml:space="preserve">≤ </w:t>
      </w:r>
      <w:r w:rsidR="009674B3">
        <w:rPr>
          <w:rFonts w:eastAsia="Times New Roman" w:cs="Times New Roman"/>
          <w:color w:val="000000"/>
          <w:szCs w:val="24"/>
        </w:rPr>
        <w:t>4.00</w:t>
      </w:r>
      <w:r w:rsidR="009674B3">
        <w:rPr>
          <w:rFonts w:eastAsiaTheme="minorEastAsia" w:cs="Times New Roman"/>
          <w:szCs w:val="24"/>
          <w:lang w:val="en-US" w:eastAsia="ja-JP"/>
        </w:rPr>
        <w:t xml:space="preserve"> untuk kelas </w:t>
      </w:r>
      <w:r w:rsidR="009674B3" w:rsidRPr="009674B3">
        <w:rPr>
          <w:rFonts w:eastAsiaTheme="minorEastAsia" w:cs="Times New Roman"/>
          <w:i/>
          <w:szCs w:val="24"/>
          <w:lang w:val="en-US" w:eastAsia="ja-JP"/>
        </w:rPr>
        <w:t>low risk</w:t>
      </w:r>
      <w:r w:rsidR="009674B3">
        <w:rPr>
          <w:rFonts w:eastAsiaTheme="minorEastAsia" w:cs="Times New Roman"/>
          <w:i/>
          <w:szCs w:val="24"/>
          <w:lang w:val="en-US" w:eastAsia="ja-JP"/>
        </w:rPr>
        <w:t xml:space="preserve">, </w:t>
      </w:r>
      <w:r w:rsidR="009674B3" w:rsidRPr="00974137">
        <w:rPr>
          <w:rFonts w:eastAsia="Times New Roman" w:cs="Times New Roman"/>
          <w:color w:val="000000"/>
          <w:szCs w:val="24"/>
        </w:rPr>
        <w:t>2</w:t>
      </w:r>
      <w:r w:rsidR="00750FD6">
        <w:rPr>
          <w:rFonts w:eastAsia="Times New Roman" w:cs="Times New Roman"/>
          <w:color w:val="000000"/>
          <w:szCs w:val="24"/>
          <w:lang w:val="en-US"/>
        </w:rPr>
        <w:t>.00</w:t>
      </w:r>
      <w:r w:rsidR="009674B3">
        <w:rPr>
          <w:rFonts w:eastAsia="Times New Roman" w:cs="Times New Roman"/>
          <w:color w:val="000000"/>
          <w:szCs w:val="24"/>
        </w:rPr>
        <w:t xml:space="preserve"> </w:t>
      </w:r>
      <w:r w:rsidR="009674B3">
        <w:rPr>
          <w:rFonts w:cs="Times New Roman"/>
        </w:rPr>
        <w:t xml:space="preserve">≤ </w:t>
      </w:r>
      <w:r w:rsidR="009674B3" w:rsidRPr="00974137">
        <w:rPr>
          <w:rFonts w:eastAsia="Times New Roman" w:cs="Times New Roman"/>
          <w:color w:val="000000"/>
          <w:szCs w:val="24"/>
        </w:rPr>
        <w:t>IPK&lt;</w:t>
      </w:r>
      <w:r w:rsidR="009674B3">
        <w:rPr>
          <w:rFonts w:eastAsia="Times New Roman" w:cs="Times New Roman"/>
          <w:color w:val="000000"/>
          <w:szCs w:val="24"/>
        </w:rPr>
        <w:t xml:space="preserve"> </w:t>
      </w:r>
      <w:r w:rsidR="009674B3" w:rsidRPr="00974137">
        <w:rPr>
          <w:rFonts w:eastAsia="Times New Roman" w:cs="Times New Roman"/>
          <w:color w:val="000000"/>
          <w:szCs w:val="24"/>
        </w:rPr>
        <w:t>2.76</w:t>
      </w:r>
      <w:r w:rsidR="009674B3">
        <w:rPr>
          <w:rFonts w:eastAsia="Times New Roman" w:cs="Times New Roman"/>
          <w:color w:val="000000"/>
          <w:szCs w:val="24"/>
          <w:lang w:val="en-US"/>
        </w:rPr>
        <w:t xml:space="preserve"> untuk kelas </w:t>
      </w:r>
      <w:r w:rsidR="009674B3" w:rsidRPr="009674B3">
        <w:rPr>
          <w:rFonts w:eastAsia="Times New Roman" w:cs="Times New Roman"/>
          <w:i/>
          <w:color w:val="000000"/>
          <w:szCs w:val="24"/>
          <w:lang w:val="en-US"/>
        </w:rPr>
        <w:t>medium risk</w:t>
      </w:r>
      <w:r w:rsidR="009674B3">
        <w:rPr>
          <w:rFonts w:eastAsia="Times New Roman" w:cs="Times New Roman"/>
          <w:color w:val="000000"/>
          <w:szCs w:val="24"/>
          <w:lang w:val="en-US"/>
        </w:rPr>
        <w:t xml:space="preserve">, dan </w:t>
      </w:r>
      <w:r w:rsidR="009674B3" w:rsidRPr="00974137">
        <w:rPr>
          <w:rFonts w:eastAsia="Times New Roman" w:cs="Times New Roman"/>
          <w:color w:val="000000"/>
          <w:szCs w:val="24"/>
        </w:rPr>
        <w:t>0</w:t>
      </w:r>
      <w:r w:rsidR="009674B3">
        <w:rPr>
          <w:rFonts w:eastAsia="Times New Roman" w:cs="Times New Roman"/>
          <w:color w:val="000000"/>
          <w:szCs w:val="24"/>
        </w:rPr>
        <w:t xml:space="preserve"> </w:t>
      </w:r>
      <w:r w:rsidR="009674B3">
        <w:rPr>
          <w:rFonts w:cs="Times New Roman"/>
        </w:rPr>
        <w:t xml:space="preserve">≤ </w:t>
      </w:r>
      <w:r w:rsidR="009674B3" w:rsidRPr="00974137">
        <w:rPr>
          <w:rFonts w:eastAsia="Times New Roman" w:cs="Times New Roman"/>
          <w:color w:val="000000"/>
          <w:szCs w:val="24"/>
        </w:rPr>
        <w:t>IPK&lt;</w:t>
      </w:r>
      <w:r w:rsidR="009674B3">
        <w:rPr>
          <w:rFonts w:eastAsia="Times New Roman" w:cs="Times New Roman"/>
          <w:color w:val="000000"/>
          <w:szCs w:val="24"/>
        </w:rPr>
        <w:t xml:space="preserve"> </w:t>
      </w:r>
      <w:r w:rsidR="009674B3" w:rsidRPr="00974137">
        <w:rPr>
          <w:rFonts w:eastAsia="Times New Roman" w:cs="Times New Roman"/>
          <w:color w:val="000000"/>
          <w:szCs w:val="24"/>
        </w:rPr>
        <w:t>2</w:t>
      </w:r>
      <w:r w:rsidR="00823740">
        <w:rPr>
          <w:rFonts w:eastAsia="Times New Roman" w:cs="Times New Roman"/>
          <w:color w:val="000000"/>
          <w:szCs w:val="24"/>
          <w:lang w:val="en-US"/>
        </w:rPr>
        <w:t>.00</w:t>
      </w:r>
      <w:r w:rsidR="009674B3">
        <w:rPr>
          <w:rFonts w:eastAsia="Times New Roman" w:cs="Times New Roman"/>
          <w:color w:val="000000"/>
          <w:szCs w:val="24"/>
          <w:lang w:val="en-US"/>
        </w:rPr>
        <w:t xml:space="preserve"> untuk kelas </w:t>
      </w:r>
      <w:r w:rsidR="009674B3" w:rsidRPr="009674B3">
        <w:rPr>
          <w:rFonts w:eastAsia="Times New Roman" w:cs="Times New Roman"/>
          <w:i/>
          <w:color w:val="000000"/>
          <w:szCs w:val="24"/>
          <w:lang w:val="en-US"/>
        </w:rPr>
        <w:t>high risk</w:t>
      </w:r>
      <w:r w:rsidR="00495BDE" w:rsidRPr="00495BDE">
        <w:rPr>
          <w:rFonts w:eastAsia="Times New Roman" w:cs="Times New Roman"/>
          <w:color w:val="000000"/>
          <w:szCs w:val="24"/>
          <w:lang w:val="en-US"/>
        </w:rPr>
        <w:t>)</w:t>
      </w:r>
      <w:r w:rsidR="00823740">
        <w:rPr>
          <w:rFonts w:eastAsiaTheme="minorEastAsia" w:cs="Times New Roman"/>
          <w:szCs w:val="24"/>
          <w:lang w:val="en-US" w:eastAsia="ja-JP"/>
        </w:rPr>
        <w:t xml:space="preserve">. Percobaan tersebut menggunakan metode </w:t>
      </w:r>
      <w:r w:rsidR="00823740" w:rsidRPr="00BA6B1C">
        <w:rPr>
          <w:rFonts w:eastAsiaTheme="minorEastAsia" w:cs="Times New Roman"/>
          <w:i/>
          <w:szCs w:val="24"/>
          <w:lang w:val="en-US" w:eastAsia="ja-JP"/>
        </w:rPr>
        <w:t>oversampling</w:t>
      </w:r>
      <w:r w:rsidR="00823740">
        <w:rPr>
          <w:rFonts w:eastAsiaTheme="minorEastAsia" w:cs="Times New Roman"/>
          <w:szCs w:val="24"/>
          <w:lang w:val="en-US" w:eastAsia="ja-JP"/>
        </w:rPr>
        <w:t xml:space="preserve">. </w:t>
      </w:r>
      <w:r w:rsidR="009674B3">
        <w:rPr>
          <w:rFonts w:eastAsiaTheme="minorEastAsia" w:cs="Times New Roman"/>
          <w:szCs w:val="24"/>
          <w:lang w:val="en-US" w:eastAsia="ja-JP"/>
        </w:rPr>
        <w:t>K</w:t>
      </w:r>
      <w:r w:rsidR="000C4F6A" w:rsidRPr="000C4F6A">
        <w:rPr>
          <w:rFonts w:eastAsiaTheme="minorEastAsia" w:cs="Times New Roman"/>
          <w:szCs w:val="24"/>
          <w:lang w:val="en-US" w:eastAsia="ja-JP"/>
        </w:rPr>
        <w:t xml:space="preserve">orelasi Spearman menunjukkan adanya keterhubungan antara </w:t>
      </w:r>
      <w:r w:rsidR="000C4F6A">
        <w:rPr>
          <w:rFonts w:eastAsiaTheme="minorEastAsia" w:cs="Times New Roman"/>
          <w:szCs w:val="24"/>
          <w:lang w:val="en-US" w:eastAsia="ja-JP"/>
        </w:rPr>
        <w:t xml:space="preserve">mata kuliah </w:t>
      </w:r>
      <w:r w:rsidR="00495BDE">
        <w:rPr>
          <w:rFonts w:eastAsiaTheme="minorEastAsia" w:cs="Times New Roman"/>
          <w:szCs w:val="24"/>
          <w:lang w:val="en-US" w:eastAsia="ja-JP"/>
        </w:rPr>
        <w:t xml:space="preserve">dan </w:t>
      </w:r>
      <w:r w:rsidR="000C4F6A">
        <w:rPr>
          <w:rFonts w:eastAsiaTheme="minorEastAsia" w:cs="Times New Roman"/>
          <w:szCs w:val="24"/>
          <w:lang w:val="en-US" w:eastAsia="ja-JP"/>
        </w:rPr>
        <w:t>prasyaratnya d</w:t>
      </w:r>
      <w:r w:rsidR="000C4F6A" w:rsidRPr="000C4F6A">
        <w:rPr>
          <w:rFonts w:eastAsiaTheme="minorEastAsia" w:cs="Times New Roman"/>
          <w:szCs w:val="24"/>
          <w:lang w:val="en-US" w:eastAsia="ja-JP"/>
        </w:rPr>
        <w:t xml:space="preserve">engan </w:t>
      </w:r>
      <w:r w:rsidR="00495BDE">
        <w:rPr>
          <w:rFonts w:eastAsiaTheme="minorEastAsia" w:cs="Times New Roman"/>
          <w:szCs w:val="24"/>
          <w:lang w:val="en-US" w:eastAsia="ja-JP"/>
        </w:rPr>
        <w:t xml:space="preserve">nilai </w:t>
      </w:r>
      <w:r w:rsidR="000C4F6A" w:rsidRPr="000C4F6A">
        <w:rPr>
          <w:rFonts w:eastAsiaTheme="minorEastAsia" w:cs="Times New Roman"/>
          <w:szCs w:val="24"/>
          <w:lang w:val="en-US" w:eastAsia="ja-JP"/>
        </w:rPr>
        <w:t xml:space="preserve">korelasi </w:t>
      </w:r>
      <w:r w:rsidR="000C4F6A">
        <w:rPr>
          <w:rFonts w:eastAsiaTheme="minorEastAsia" w:cs="Times New Roman"/>
          <w:szCs w:val="24"/>
          <w:lang w:val="en-US" w:eastAsia="ja-JP"/>
        </w:rPr>
        <w:t>0.308</w:t>
      </w:r>
      <w:r w:rsidR="000C4F6A" w:rsidRPr="000C4F6A">
        <w:rPr>
          <w:rFonts w:eastAsiaTheme="minorEastAsia" w:cs="Times New Roman"/>
          <w:szCs w:val="24"/>
          <w:lang w:val="en-US" w:eastAsia="ja-JP"/>
        </w:rPr>
        <w:t xml:space="preserve"> </w:t>
      </w:r>
      <w:r w:rsidR="00495BDE">
        <w:rPr>
          <w:rFonts w:eastAsiaTheme="minorEastAsia" w:cs="Times New Roman"/>
          <w:szCs w:val="24"/>
          <w:lang w:val="en-US" w:eastAsia="ja-JP"/>
        </w:rPr>
        <w:t xml:space="preserve">- </w:t>
      </w:r>
      <w:r w:rsidR="000C4F6A">
        <w:rPr>
          <w:rFonts w:eastAsiaTheme="minorEastAsia" w:cs="Times New Roman"/>
          <w:szCs w:val="24"/>
          <w:lang w:val="en-US" w:eastAsia="ja-JP"/>
        </w:rPr>
        <w:t>0.839</w:t>
      </w:r>
      <w:r w:rsidRPr="00E60D04">
        <w:rPr>
          <w:rFonts w:eastAsiaTheme="minorEastAsia" w:cs="Times New Roman"/>
          <w:szCs w:val="24"/>
          <w:lang w:val="en-US" w:eastAsia="ja-JP"/>
        </w:rPr>
        <w:t>.</w:t>
      </w:r>
    </w:p>
    <w:p w:rsidR="0056573A" w:rsidRDefault="0056573A" w:rsidP="0056573A">
      <w:pPr>
        <w:pStyle w:val="Paragraf"/>
        <w:ind w:firstLine="0"/>
        <w:rPr>
          <w:rFonts w:eastAsiaTheme="minorEastAsia" w:cs="Times New Roman"/>
          <w:szCs w:val="24"/>
          <w:lang w:val="en-US" w:eastAsia="ja-JP"/>
        </w:rPr>
      </w:pPr>
    </w:p>
    <w:p w:rsidR="0056573A" w:rsidRPr="00C00912" w:rsidRDefault="0056573A" w:rsidP="00A94D66">
      <w:pPr>
        <w:pStyle w:val="Paragraf"/>
        <w:ind w:left="1276" w:hanging="1276"/>
        <w:rPr>
          <w:lang w:val="en-US"/>
        </w:rPr>
      </w:pPr>
      <w:r w:rsidRPr="0033275B">
        <w:t>Kata kunci:</w:t>
      </w:r>
      <w:r>
        <w:t xml:space="preserve"> </w:t>
      </w:r>
      <w:r w:rsidR="000C4F6A">
        <w:rPr>
          <w:szCs w:val="24"/>
          <w:lang w:val="en-US"/>
        </w:rPr>
        <w:t>A</w:t>
      </w:r>
      <w:r w:rsidR="00815235">
        <w:rPr>
          <w:szCs w:val="24"/>
          <w:lang w:val="en-US"/>
        </w:rPr>
        <w:t>lgoritme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C5.0, keberhasilan </w:t>
      </w:r>
      <w:r w:rsidR="00815235">
        <w:rPr>
          <w:szCs w:val="24"/>
          <w:lang w:val="en-US"/>
        </w:rPr>
        <w:t xml:space="preserve">studi, </w:t>
      </w:r>
      <w:r w:rsidR="000C4F6A">
        <w:rPr>
          <w:lang w:val="en-US"/>
        </w:rPr>
        <w:t>k</w:t>
      </w:r>
      <w:r w:rsidR="000C4F6A">
        <w:rPr>
          <w:szCs w:val="24"/>
          <w:lang w:val="en-US"/>
        </w:rPr>
        <w:t>lasifikasi</w:t>
      </w:r>
      <w:r w:rsidR="000C4F6A">
        <w:rPr>
          <w:szCs w:val="24"/>
        </w:rPr>
        <w:t>,</w:t>
      </w:r>
      <w:r w:rsidR="000C4F6A">
        <w:rPr>
          <w:szCs w:val="24"/>
          <w:lang w:val="en-US"/>
        </w:rPr>
        <w:t xml:space="preserve"> </w:t>
      </w:r>
      <w:r w:rsidR="00823740">
        <w:rPr>
          <w:szCs w:val="24"/>
          <w:lang w:val="en-US"/>
        </w:rPr>
        <w:t>korelasi Spearman, pohon keputusan</w:t>
      </w:r>
    </w:p>
    <w:p w:rsidR="00320F11" w:rsidRPr="006E797A" w:rsidRDefault="00320F11" w:rsidP="00320F11">
      <w:pPr>
        <w:rPr>
          <w:lang w:val="id-ID"/>
        </w:rPr>
      </w:pPr>
    </w:p>
    <w:p w:rsidR="00320F11" w:rsidRPr="00FC4201" w:rsidRDefault="00320F11" w:rsidP="004D78CD">
      <w:pPr>
        <w:spacing w:line="276" w:lineRule="auto"/>
        <w:ind w:firstLine="0"/>
        <w:jc w:val="center"/>
        <w:rPr>
          <w:b/>
          <w:szCs w:val="24"/>
          <w:lang w:val="id-ID"/>
        </w:rPr>
      </w:pPr>
      <w:r w:rsidRPr="00FC4201">
        <w:rPr>
          <w:b/>
          <w:sz w:val="28"/>
          <w:szCs w:val="28"/>
          <w:lang w:val="id-ID"/>
        </w:rPr>
        <w:t>ABSTRACT</w:t>
      </w:r>
    </w:p>
    <w:p w:rsidR="00913411" w:rsidRPr="00FC4201" w:rsidRDefault="00913411" w:rsidP="00320F11">
      <w:pPr>
        <w:pStyle w:val="Default"/>
        <w:jc w:val="both"/>
      </w:pPr>
    </w:p>
    <w:p w:rsidR="0056573A" w:rsidRPr="00FC4201" w:rsidRDefault="0056573A" w:rsidP="0056573A">
      <w:pPr>
        <w:pStyle w:val="Default"/>
        <w:spacing w:after="200"/>
        <w:jc w:val="both"/>
        <w:rPr>
          <w:lang w:val="id-ID"/>
        </w:rPr>
      </w:pPr>
      <w:r w:rsidRPr="00FC4201">
        <w:t xml:space="preserve">ILHAM TRI MULYAWAN. Academic Achievement </w:t>
      </w:r>
      <w:r w:rsidR="00495BDE">
        <w:t xml:space="preserve">Prediction </w:t>
      </w:r>
      <w:r w:rsidRPr="00FC4201">
        <w:t xml:space="preserve">Model for Computer Science </w:t>
      </w:r>
      <w:r w:rsidR="000C4F6A">
        <w:t>U</w:t>
      </w:r>
      <w:r w:rsidR="000C4F6A" w:rsidRPr="00FC4201">
        <w:t xml:space="preserve">ndergraduate </w:t>
      </w:r>
      <w:r w:rsidRPr="00FC4201">
        <w:t>Students in IPB using C5.0 Algorithm. Supervised by AHMAD RIDHA</w:t>
      </w:r>
      <w:r w:rsidRPr="00FC4201">
        <w:rPr>
          <w:lang w:val="id-ID"/>
        </w:rPr>
        <w:t>.</w:t>
      </w:r>
    </w:p>
    <w:p w:rsidR="0056573A" w:rsidRPr="00FC4201" w:rsidRDefault="0056573A" w:rsidP="00D07E7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FC4201">
        <w:rPr>
          <w:rFonts w:cs="Times New Roman"/>
          <w:szCs w:val="24"/>
        </w:rPr>
        <w:t>The aim of this research is to develop</w:t>
      </w:r>
      <w:r w:rsidR="00A5164C">
        <w:rPr>
          <w:rFonts w:cs="Times New Roman"/>
          <w:szCs w:val="24"/>
        </w:rPr>
        <w:t xml:space="preserve"> </w:t>
      </w:r>
      <w:r w:rsidR="00495BDE">
        <w:t>academic a</w:t>
      </w:r>
      <w:r w:rsidR="00130093" w:rsidRPr="00FC4201">
        <w:t xml:space="preserve">chievement </w:t>
      </w:r>
      <w:r w:rsidR="00495BDE">
        <w:t>prediction model for computer s</w:t>
      </w:r>
      <w:r w:rsidR="00130093" w:rsidRPr="00FC4201">
        <w:t xml:space="preserve">cience </w:t>
      </w:r>
      <w:r w:rsidR="00495BDE">
        <w:t>u</w:t>
      </w:r>
      <w:r w:rsidR="00130093" w:rsidRPr="00FC4201">
        <w:rPr>
          <w:rFonts w:cs="Times New Roman"/>
          <w:szCs w:val="24"/>
        </w:rPr>
        <w:t>ndergraduate</w:t>
      </w:r>
      <w:r w:rsidR="00495BDE">
        <w:t xml:space="preserve"> s</w:t>
      </w:r>
      <w:r w:rsidR="00130093" w:rsidRPr="00FC4201">
        <w:t xml:space="preserve">tudents </w:t>
      </w:r>
      <w:r w:rsidR="00130093">
        <w:t xml:space="preserve">in </w:t>
      </w:r>
      <w:r w:rsidRPr="00FC4201">
        <w:rPr>
          <w:rFonts w:cs="Times New Roman"/>
          <w:szCs w:val="24"/>
        </w:rPr>
        <w:t xml:space="preserve">IPB </w:t>
      </w:r>
      <w:r w:rsidR="00495BDE">
        <w:rPr>
          <w:rFonts w:cs="Times New Roman"/>
          <w:szCs w:val="24"/>
        </w:rPr>
        <w:t>in</w:t>
      </w:r>
      <w:r w:rsidR="00130093">
        <w:rPr>
          <w:rFonts w:cs="Times New Roman"/>
          <w:szCs w:val="24"/>
        </w:rPr>
        <w:t xml:space="preserve"> the second year </w:t>
      </w:r>
      <w:r w:rsidRPr="00FC4201">
        <w:rPr>
          <w:rFonts w:cs="Times New Roman"/>
          <w:szCs w:val="24"/>
        </w:rPr>
        <w:t xml:space="preserve">based </w:t>
      </w:r>
      <w:r w:rsidR="00495BDE">
        <w:rPr>
          <w:rFonts w:cs="Times New Roman"/>
          <w:szCs w:val="24"/>
        </w:rPr>
        <w:t>on their</w:t>
      </w:r>
      <w:r w:rsidRPr="00FC4201">
        <w:rPr>
          <w:rFonts w:cs="Times New Roman"/>
          <w:szCs w:val="24"/>
        </w:rPr>
        <w:t xml:space="preserve"> achievement in the first </w:t>
      </w:r>
      <w:r w:rsidR="00130093">
        <w:rPr>
          <w:rFonts w:cs="Times New Roman"/>
          <w:szCs w:val="24"/>
        </w:rPr>
        <w:t>year</w:t>
      </w:r>
      <w:r w:rsidRPr="00FC4201">
        <w:rPr>
          <w:rFonts w:cs="Times New Roman"/>
          <w:szCs w:val="24"/>
        </w:rPr>
        <w:t xml:space="preserve"> using </w:t>
      </w:r>
      <w:r w:rsidR="00823740">
        <w:rPr>
          <w:rFonts w:cs="Times New Roman"/>
          <w:szCs w:val="24"/>
        </w:rPr>
        <w:t xml:space="preserve">decision tree with </w:t>
      </w:r>
      <w:r w:rsidRPr="00FC4201">
        <w:rPr>
          <w:rFonts w:cs="Times New Roman"/>
          <w:szCs w:val="24"/>
        </w:rPr>
        <w:t xml:space="preserve">C5.0 algorithm. The dataset used in this research </w:t>
      </w:r>
      <w:r w:rsidR="00A276A5">
        <w:rPr>
          <w:rFonts w:cs="Times New Roman"/>
          <w:szCs w:val="24"/>
        </w:rPr>
        <w:t>are</w:t>
      </w:r>
      <w:r w:rsidR="00130093">
        <w:rPr>
          <w:rFonts w:cs="Times New Roman"/>
          <w:szCs w:val="24"/>
        </w:rPr>
        <w:t xml:space="preserve"> grades of students admitted</w:t>
      </w:r>
      <w:r w:rsidR="0063513F">
        <w:rPr>
          <w:rFonts w:cs="Times New Roman"/>
          <w:szCs w:val="24"/>
        </w:rPr>
        <w:t xml:space="preserve"> in 2012 until </w:t>
      </w:r>
      <w:r w:rsidRPr="00FC4201">
        <w:rPr>
          <w:rFonts w:cs="Times New Roman"/>
          <w:szCs w:val="24"/>
        </w:rPr>
        <w:t xml:space="preserve">2014 </w:t>
      </w:r>
      <w:r w:rsidR="00823740">
        <w:rPr>
          <w:rFonts w:cs="Times New Roman"/>
          <w:szCs w:val="24"/>
        </w:rPr>
        <w:t>on</w:t>
      </w:r>
      <w:r w:rsidR="00CB256B">
        <w:rPr>
          <w:rFonts w:cs="Times New Roman"/>
          <w:szCs w:val="24"/>
        </w:rPr>
        <w:t xml:space="preserve"> major and inter</w:t>
      </w:r>
      <w:r w:rsidRPr="00FC4201">
        <w:rPr>
          <w:rFonts w:cs="Times New Roman"/>
          <w:szCs w:val="24"/>
        </w:rPr>
        <w:t>department course</w:t>
      </w:r>
      <w:r w:rsidR="00A276A5">
        <w:rPr>
          <w:rFonts w:cs="Times New Roman"/>
          <w:szCs w:val="24"/>
        </w:rPr>
        <w:t>s</w:t>
      </w:r>
      <w:r w:rsidRPr="00FC4201">
        <w:rPr>
          <w:rFonts w:cs="Times New Roman"/>
          <w:szCs w:val="24"/>
        </w:rPr>
        <w:t xml:space="preserve">. This research </w:t>
      </w:r>
      <w:r w:rsidR="00823740">
        <w:rPr>
          <w:rFonts w:cs="Times New Roman"/>
          <w:szCs w:val="24"/>
        </w:rPr>
        <w:t>uses</w:t>
      </w:r>
      <w:r w:rsidR="00A94D66">
        <w:rPr>
          <w:rFonts w:cs="Times New Roman"/>
          <w:szCs w:val="24"/>
        </w:rPr>
        <w:t xml:space="preserve"> </w:t>
      </w:r>
      <w:r w:rsidR="00BA6B1C">
        <w:rPr>
          <w:rFonts w:cs="Times New Roman"/>
          <w:szCs w:val="24"/>
        </w:rPr>
        <w:t>2 classes (</w:t>
      </w:r>
      <w:r w:rsidR="00916703">
        <w:rPr>
          <w:rFonts w:cs="Times New Roman"/>
          <w:szCs w:val="24"/>
        </w:rPr>
        <w:t>low risk and high r</w:t>
      </w:r>
      <w:r w:rsidR="00BA6B1C">
        <w:rPr>
          <w:rFonts w:cs="Times New Roman"/>
          <w:szCs w:val="24"/>
        </w:rPr>
        <w:t xml:space="preserve">isk) </w:t>
      </w:r>
      <w:r w:rsidR="00916703">
        <w:rPr>
          <w:rFonts w:cs="Times New Roman"/>
          <w:szCs w:val="24"/>
        </w:rPr>
        <w:t>and 3 classes (low risk, medium risk, and high</w:t>
      </w:r>
      <w:r w:rsidR="00495BDE">
        <w:rPr>
          <w:rFonts w:cs="Times New Roman"/>
          <w:szCs w:val="24"/>
        </w:rPr>
        <w:t xml:space="preserve"> risk</w:t>
      </w:r>
      <w:r w:rsidRPr="00FC4201">
        <w:rPr>
          <w:rFonts w:cs="Times New Roman"/>
          <w:szCs w:val="24"/>
        </w:rPr>
        <w:t xml:space="preserve">). </w:t>
      </w:r>
      <w:r w:rsidR="00681B81" w:rsidRPr="00681B81">
        <w:rPr>
          <w:rFonts w:cs="Times New Roman"/>
          <w:szCs w:val="24"/>
        </w:rPr>
        <w:t xml:space="preserve">The </w:t>
      </w:r>
      <w:r w:rsidR="00823740">
        <w:rPr>
          <w:rFonts w:cs="Times New Roman"/>
          <w:szCs w:val="24"/>
        </w:rPr>
        <w:t>distribution of data is im</w:t>
      </w:r>
      <w:r w:rsidR="00681B81" w:rsidRPr="00681B81">
        <w:rPr>
          <w:rFonts w:cs="Times New Roman"/>
          <w:szCs w:val="24"/>
        </w:rPr>
        <w:t>balanced so this research uses undersampling and oversampling method</w:t>
      </w:r>
      <w:r w:rsidR="00681B81">
        <w:rPr>
          <w:rFonts w:cs="Times New Roman"/>
          <w:szCs w:val="24"/>
        </w:rPr>
        <w:t xml:space="preserve">. </w:t>
      </w:r>
      <w:r w:rsidR="00A94D66" w:rsidRPr="00FC4201">
        <w:rPr>
          <w:rFonts w:cs="Times New Roman"/>
          <w:szCs w:val="24"/>
        </w:rPr>
        <w:t>This research also show</w:t>
      </w:r>
      <w:r w:rsidR="00A276A5">
        <w:rPr>
          <w:rFonts w:cs="Times New Roman"/>
          <w:szCs w:val="24"/>
        </w:rPr>
        <w:t xml:space="preserve">s </w:t>
      </w:r>
      <w:r w:rsidR="00A94D66" w:rsidRPr="00FC4201">
        <w:rPr>
          <w:rFonts w:cs="Times New Roman"/>
          <w:szCs w:val="24"/>
        </w:rPr>
        <w:t>the correlation between courses and th</w:t>
      </w:r>
      <w:r w:rsidR="00CE763B">
        <w:rPr>
          <w:rFonts w:cs="Times New Roman"/>
          <w:szCs w:val="24"/>
        </w:rPr>
        <w:t>eir prerequisite</w:t>
      </w:r>
      <w:r w:rsidR="00130093">
        <w:rPr>
          <w:rFonts w:cs="Times New Roman"/>
          <w:szCs w:val="24"/>
        </w:rPr>
        <w:t>s by using S</w:t>
      </w:r>
      <w:r w:rsidR="00823740">
        <w:rPr>
          <w:rFonts w:cs="Times New Roman"/>
          <w:szCs w:val="24"/>
        </w:rPr>
        <w:t xml:space="preserve">pearman’s </w:t>
      </w:r>
      <w:r w:rsidR="00A94D66" w:rsidRPr="00FC4201">
        <w:rPr>
          <w:rFonts w:cs="Times New Roman"/>
          <w:szCs w:val="24"/>
        </w:rPr>
        <w:t>correlation and C5.0 algorithm.</w:t>
      </w:r>
      <w:r w:rsidR="00A94D66">
        <w:rPr>
          <w:rFonts w:cs="Times New Roman"/>
          <w:szCs w:val="24"/>
        </w:rPr>
        <w:t xml:space="preserve"> </w:t>
      </w:r>
      <w:r w:rsidR="00130093">
        <w:rPr>
          <w:szCs w:val="24"/>
        </w:rPr>
        <w:t>T</w:t>
      </w:r>
      <w:r w:rsidRPr="00FC4201">
        <w:rPr>
          <w:szCs w:val="24"/>
        </w:rPr>
        <w:t xml:space="preserve">he </w:t>
      </w:r>
      <w:r w:rsidR="00BA6B1C">
        <w:rPr>
          <w:szCs w:val="24"/>
        </w:rPr>
        <w:t xml:space="preserve">result of </w:t>
      </w:r>
      <w:r w:rsidR="003240D0">
        <w:rPr>
          <w:szCs w:val="24"/>
        </w:rPr>
        <w:t>prediction</w:t>
      </w:r>
      <w:r w:rsidR="00130093">
        <w:rPr>
          <w:szCs w:val="24"/>
        </w:rPr>
        <w:t xml:space="preserve"> model obtained </w:t>
      </w:r>
      <w:r w:rsidR="00495BDE">
        <w:rPr>
          <w:szCs w:val="24"/>
        </w:rPr>
        <w:t xml:space="preserve">the best </w:t>
      </w:r>
      <w:r w:rsidR="00823740">
        <w:rPr>
          <w:rFonts w:cs="Times New Roman"/>
          <w:szCs w:val="24"/>
        </w:rPr>
        <w:t xml:space="preserve">accuracy </w:t>
      </w:r>
      <w:r w:rsidR="00495BDE">
        <w:rPr>
          <w:rFonts w:cs="Times New Roman"/>
          <w:szCs w:val="24"/>
        </w:rPr>
        <w:t>of</w:t>
      </w:r>
      <w:r w:rsidR="00823740">
        <w:rPr>
          <w:rFonts w:cs="Times New Roman"/>
          <w:szCs w:val="24"/>
        </w:rPr>
        <w:t xml:space="preserve"> </w:t>
      </w:r>
      <w:r w:rsidR="00BA6B1C">
        <w:rPr>
          <w:rFonts w:cs="Times New Roman"/>
          <w:szCs w:val="24"/>
        </w:rPr>
        <w:t xml:space="preserve">94.92% for experiment </w:t>
      </w:r>
      <w:r w:rsidR="00823740">
        <w:rPr>
          <w:rFonts w:cs="Times New Roman"/>
          <w:szCs w:val="24"/>
        </w:rPr>
        <w:t xml:space="preserve">of </w:t>
      </w:r>
      <w:r w:rsidR="00495BDE">
        <w:rPr>
          <w:rFonts w:cs="Times New Roman"/>
          <w:szCs w:val="24"/>
        </w:rPr>
        <w:t>3 classes (</w:t>
      </w:r>
      <w:r w:rsidR="00BA6B1C">
        <w:rPr>
          <w:rFonts w:cs="Times New Roman"/>
        </w:rPr>
        <w:t xml:space="preserve">2.76 ≤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IPK</w:t>
      </w:r>
      <w:r w:rsidR="00BA6B1C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BA6B1C">
        <w:rPr>
          <w:rFonts w:cs="Times New Roman"/>
        </w:rPr>
        <w:t xml:space="preserve">≤ </w:t>
      </w:r>
      <w:r w:rsidR="00BA6B1C">
        <w:rPr>
          <w:rFonts w:eastAsia="Times New Roman" w:cs="Times New Roman"/>
          <w:color w:val="000000"/>
          <w:szCs w:val="24"/>
          <w:lang w:eastAsia="en-US"/>
        </w:rPr>
        <w:t>4.00</w:t>
      </w:r>
      <w:r w:rsidR="00BA6B1C">
        <w:rPr>
          <w:rFonts w:cs="Times New Roman"/>
          <w:szCs w:val="24"/>
        </w:rPr>
        <w:t xml:space="preserve"> </w:t>
      </w:r>
      <w:r w:rsidR="009134EB">
        <w:rPr>
          <w:rFonts w:cs="Times New Roman"/>
          <w:szCs w:val="24"/>
        </w:rPr>
        <w:t xml:space="preserve">for </w:t>
      </w:r>
      <w:r w:rsidR="00BA6B1C" w:rsidRPr="009134EB">
        <w:rPr>
          <w:rFonts w:cs="Times New Roman"/>
          <w:szCs w:val="24"/>
        </w:rPr>
        <w:t>low risk</w:t>
      </w:r>
      <w:r w:rsidR="00BA6B1C">
        <w:rPr>
          <w:rFonts w:cs="Times New Roman"/>
          <w:i/>
          <w:szCs w:val="24"/>
        </w:rPr>
        <w:t xml:space="preserve">,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2</w:t>
      </w:r>
      <w:r w:rsidR="00750FD6">
        <w:rPr>
          <w:rFonts w:eastAsia="Times New Roman" w:cs="Times New Roman"/>
          <w:color w:val="000000"/>
          <w:szCs w:val="24"/>
          <w:lang w:eastAsia="en-US"/>
        </w:rPr>
        <w:t>.00</w:t>
      </w:r>
      <w:r w:rsidR="00BA6B1C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BA6B1C">
        <w:rPr>
          <w:rFonts w:cs="Times New Roman"/>
        </w:rPr>
        <w:t xml:space="preserve">≤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IPK&lt;</w:t>
      </w:r>
      <w:r w:rsidR="00BA6B1C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2.76</w:t>
      </w:r>
      <w:r w:rsidR="00BA6B1C">
        <w:rPr>
          <w:rFonts w:eastAsia="Times New Roman" w:cs="Times New Roman"/>
          <w:color w:val="000000"/>
          <w:szCs w:val="24"/>
        </w:rPr>
        <w:t xml:space="preserve"> </w:t>
      </w:r>
      <w:r w:rsidR="009134EB">
        <w:rPr>
          <w:rFonts w:eastAsia="Times New Roman" w:cs="Times New Roman"/>
          <w:color w:val="000000"/>
          <w:szCs w:val="24"/>
        </w:rPr>
        <w:t xml:space="preserve">for </w:t>
      </w:r>
      <w:r w:rsidR="00BA6B1C" w:rsidRPr="009134EB">
        <w:rPr>
          <w:rFonts w:eastAsia="Times New Roman" w:cs="Times New Roman"/>
          <w:color w:val="000000"/>
          <w:szCs w:val="24"/>
        </w:rPr>
        <w:t>medium risk</w:t>
      </w:r>
      <w:r w:rsidR="009134EB">
        <w:rPr>
          <w:rFonts w:eastAsia="Times New Roman" w:cs="Times New Roman"/>
          <w:color w:val="000000"/>
          <w:szCs w:val="24"/>
        </w:rPr>
        <w:t>, and</w:t>
      </w:r>
      <w:r w:rsidR="00BA6B1C">
        <w:rPr>
          <w:rFonts w:eastAsia="Times New Roman" w:cs="Times New Roman"/>
          <w:color w:val="000000"/>
          <w:szCs w:val="24"/>
        </w:rPr>
        <w:t xml:space="preserve">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0</w:t>
      </w:r>
      <w:r w:rsidR="00BA6B1C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BA6B1C">
        <w:rPr>
          <w:rFonts w:cs="Times New Roman"/>
        </w:rPr>
        <w:t xml:space="preserve">≤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IPK&lt;</w:t>
      </w:r>
      <w:r w:rsidR="00BA6B1C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 w:rsidR="00BA6B1C" w:rsidRPr="00974137">
        <w:rPr>
          <w:rFonts w:eastAsia="Times New Roman" w:cs="Times New Roman"/>
          <w:color w:val="000000"/>
          <w:szCs w:val="24"/>
          <w:lang w:eastAsia="en-US"/>
        </w:rPr>
        <w:t>2</w:t>
      </w:r>
      <w:r w:rsidR="00823740">
        <w:rPr>
          <w:rFonts w:eastAsia="Times New Roman" w:cs="Times New Roman"/>
          <w:color w:val="000000"/>
          <w:szCs w:val="24"/>
          <w:lang w:eastAsia="en-US"/>
        </w:rPr>
        <w:t>.00</w:t>
      </w:r>
      <w:r w:rsidR="00BA6B1C">
        <w:rPr>
          <w:rFonts w:eastAsia="Times New Roman" w:cs="Times New Roman"/>
          <w:color w:val="000000"/>
          <w:szCs w:val="24"/>
        </w:rPr>
        <w:t xml:space="preserve"> </w:t>
      </w:r>
      <w:r w:rsidR="009134EB">
        <w:rPr>
          <w:rFonts w:eastAsia="Times New Roman" w:cs="Times New Roman"/>
          <w:color w:val="000000"/>
          <w:szCs w:val="24"/>
        </w:rPr>
        <w:t>for high risk</w:t>
      </w:r>
      <w:r w:rsidR="00495BDE">
        <w:rPr>
          <w:rFonts w:eastAsia="Times New Roman" w:cs="Times New Roman"/>
          <w:color w:val="000000"/>
          <w:szCs w:val="24"/>
        </w:rPr>
        <w:t>)</w:t>
      </w:r>
      <w:r w:rsidR="009134EB">
        <w:rPr>
          <w:rFonts w:eastAsia="Times New Roman" w:cs="Times New Roman"/>
          <w:color w:val="000000"/>
          <w:szCs w:val="24"/>
        </w:rPr>
        <w:t xml:space="preserve">. </w:t>
      </w:r>
      <w:r w:rsidR="00823740">
        <w:rPr>
          <w:rFonts w:eastAsia="Times New Roman" w:cs="Times New Roman"/>
          <w:color w:val="000000"/>
          <w:szCs w:val="24"/>
        </w:rPr>
        <w:t xml:space="preserve">The experiment uses </w:t>
      </w:r>
      <w:r w:rsidR="00823740" w:rsidRPr="00495BDE">
        <w:rPr>
          <w:rFonts w:cs="Times New Roman"/>
          <w:szCs w:val="24"/>
        </w:rPr>
        <w:t>oversampling</w:t>
      </w:r>
      <w:r w:rsidR="00495BDE">
        <w:rPr>
          <w:rFonts w:cs="Times New Roman"/>
          <w:szCs w:val="24"/>
        </w:rPr>
        <w:t xml:space="preserve"> method</w:t>
      </w:r>
      <w:r w:rsidR="00823740">
        <w:rPr>
          <w:rFonts w:eastAsia="Times New Roman" w:cs="Times New Roman"/>
          <w:color w:val="000000"/>
          <w:szCs w:val="24"/>
        </w:rPr>
        <w:t xml:space="preserve">. </w:t>
      </w:r>
      <w:r w:rsidR="00823740">
        <w:rPr>
          <w:rFonts w:cs="Times New Roman"/>
          <w:szCs w:val="24"/>
        </w:rPr>
        <w:t xml:space="preserve">Spearman’s </w:t>
      </w:r>
      <w:r w:rsidRPr="00FC4201">
        <w:rPr>
          <w:rFonts w:cs="Times New Roman"/>
          <w:szCs w:val="24"/>
        </w:rPr>
        <w:t xml:space="preserve">correlation </w:t>
      </w:r>
      <w:r w:rsidR="00495BDE">
        <w:rPr>
          <w:rFonts w:cs="Times New Roman"/>
          <w:szCs w:val="24"/>
        </w:rPr>
        <w:t>shows</w:t>
      </w:r>
      <w:r w:rsidR="00130093">
        <w:rPr>
          <w:rFonts w:cs="Times New Roman"/>
          <w:szCs w:val="24"/>
        </w:rPr>
        <w:t xml:space="preserve"> </w:t>
      </w:r>
      <w:r w:rsidR="0063513F">
        <w:rPr>
          <w:rFonts w:cs="Times New Roman"/>
          <w:szCs w:val="24"/>
        </w:rPr>
        <w:t xml:space="preserve">correlation </w:t>
      </w:r>
      <w:r w:rsidRPr="00FC4201">
        <w:rPr>
          <w:rFonts w:cs="Times New Roman"/>
          <w:szCs w:val="24"/>
        </w:rPr>
        <w:t xml:space="preserve">between courses and </w:t>
      </w:r>
      <w:r w:rsidR="00495BDE">
        <w:rPr>
          <w:rFonts w:cs="Times New Roman"/>
          <w:szCs w:val="24"/>
        </w:rPr>
        <w:t>their</w:t>
      </w:r>
      <w:r w:rsidR="0063513F">
        <w:rPr>
          <w:rFonts w:cs="Times New Roman"/>
          <w:szCs w:val="24"/>
        </w:rPr>
        <w:t xml:space="preserve"> prerequisite</w:t>
      </w:r>
      <w:r w:rsidR="00495BDE">
        <w:rPr>
          <w:rFonts w:cs="Times New Roman"/>
          <w:szCs w:val="24"/>
        </w:rPr>
        <w:t>s</w:t>
      </w:r>
      <w:r w:rsidR="0063513F">
        <w:rPr>
          <w:rFonts w:cs="Times New Roman"/>
          <w:szCs w:val="24"/>
        </w:rPr>
        <w:t xml:space="preserve"> with correlation </w:t>
      </w:r>
      <w:r w:rsidR="00495BDE">
        <w:rPr>
          <w:rFonts w:cs="Times New Roman"/>
          <w:szCs w:val="24"/>
        </w:rPr>
        <w:t xml:space="preserve">values 0.308 - </w:t>
      </w:r>
      <w:r w:rsidR="0063513F">
        <w:rPr>
          <w:rFonts w:cs="Times New Roman"/>
          <w:szCs w:val="24"/>
        </w:rPr>
        <w:t>0.839.</w:t>
      </w:r>
    </w:p>
    <w:p w:rsidR="00984307" w:rsidRPr="00FC4201" w:rsidRDefault="00984307" w:rsidP="0056573A">
      <w:pPr>
        <w:pStyle w:val="Paragraf"/>
        <w:ind w:firstLine="0"/>
        <w:rPr>
          <w:szCs w:val="24"/>
          <w:lang w:val="en-US" w:eastAsia="ko-KR"/>
        </w:rPr>
      </w:pPr>
    </w:p>
    <w:p w:rsidR="00C0511D" w:rsidRDefault="0056573A" w:rsidP="00E96B06">
      <w:pPr>
        <w:pStyle w:val="Paragraf"/>
        <w:ind w:left="1134" w:hanging="1134"/>
        <w:rPr>
          <w:i/>
          <w:szCs w:val="24"/>
          <w:lang w:val="en-US"/>
        </w:rPr>
      </w:pPr>
      <w:r w:rsidRPr="00FC4201">
        <w:rPr>
          <w:szCs w:val="24"/>
          <w:lang w:eastAsia="ko-KR"/>
        </w:rPr>
        <w:t>Keywords:</w:t>
      </w:r>
      <w:r w:rsidRPr="00FC4201">
        <w:rPr>
          <w:szCs w:val="24"/>
        </w:rPr>
        <w:t xml:space="preserve"> </w:t>
      </w:r>
      <w:r w:rsidR="000C4F6A">
        <w:rPr>
          <w:szCs w:val="24"/>
          <w:lang w:val="en-US"/>
        </w:rPr>
        <w:t>A</w:t>
      </w:r>
      <w:r w:rsidR="00A94D66">
        <w:rPr>
          <w:szCs w:val="24"/>
          <w:lang w:val="en-US"/>
        </w:rPr>
        <w:t xml:space="preserve">lgorithm </w:t>
      </w:r>
      <w:r w:rsidRPr="00FC4201">
        <w:rPr>
          <w:szCs w:val="24"/>
          <w:lang w:val="en-US"/>
        </w:rPr>
        <w:t>C5.0,</w:t>
      </w:r>
      <w:r w:rsidR="00CE763B">
        <w:rPr>
          <w:szCs w:val="24"/>
          <w:lang w:val="en-US"/>
        </w:rPr>
        <w:t xml:space="preserve"> </w:t>
      </w:r>
      <w:r w:rsidR="000C4F6A">
        <w:rPr>
          <w:szCs w:val="24"/>
          <w:lang w:val="en-US"/>
        </w:rPr>
        <w:t>c</w:t>
      </w:r>
      <w:r w:rsidR="000C4F6A" w:rsidRPr="00FC4201">
        <w:rPr>
          <w:szCs w:val="24"/>
          <w:lang w:val="en-US"/>
        </w:rPr>
        <w:t>lassification</w:t>
      </w:r>
      <w:r w:rsidR="000C4F6A" w:rsidRPr="00FC4201">
        <w:rPr>
          <w:szCs w:val="24"/>
        </w:rPr>
        <w:t xml:space="preserve">, </w:t>
      </w:r>
      <w:r w:rsidR="00823740">
        <w:rPr>
          <w:szCs w:val="24"/>
          <w:lang w:val="en-US"/>
        </w:rPr>
        <w:t>decision tree</w:t>
      </w:r>
      <w:r w:rsidR="000C4F6A">
        <w:rPr>
          <w:szCs w:val="24"/>
          <w:lang w:val="en-US"/>
        </w:rPr>
        <w:t xml:space="preserve">, </w:t>
      </w:r>
      <w:r w:rsidR="00E96B06">
        <w:rPr>
          <w:szCs w:val="24"/>
          <w:lang w:val="en-US"/>
        </w:rPr>
        <w:t xml:space="preserve">Spearman’s correlation, </w:t>
      </w:r>
      <w:bookmarkStart w:id="0" w:name="_GoBack"/>
      <w:bookmarkEnd w:id="0"/>
      <w:r w:rsidRPr="00FC4201">
        <w:rPr>
          <w:szCs w:val="24"/>
          <w:lang w:val="en-US"/>
        </w:rPr>
        <w:t>st</w:t>
      </w:r>
      <w:r w:rsidR="000C4F6A">
        <w:rPr>
          <w:szCs w:val="24"/>
          <w:lang w:val="en-US"/>
        </w:rPr>
        <w:t>udy success</w:t>
      </w:r>
      <w:r w:rsidR="009C5B06">
        <w:rPr>
          <w:szCs w:val="24"/>
          <w:lang w:val="en-US"/>
        </w:rPr>
        <w:t xml:space="preserve"> </w:t>
      </w:r>
      <w:r w:rsidR="00C0511D">
        <w:rPr>
          <w:i/>
          <w:szCs w:val="24"/>
          <w:lang w:val="en-US"/>
        </w:rPr>
        <w:br w:type="page"/>
      </w:r>
    </w:p>
    <w:p w:rsidR="0056573A" w:rsidRPr="00EA3414" w:rsidRDefault="0056573A" w:rsidP="0056573A">
      <w:pPr>
        <w:pStyle w:val="Paragraf"/>
        <w:ind w:firstLine="0"/>
        <w:rPr>
          <w:i/>
          <w:lang w:val="en-US"/>
        </w:rPr>
      </w:pPr>
    </w:p>
    <w:p w:rsidR="00320F11" w:rsidRPr="00196A3D" w:rsidRDefault="00320F11" w:rsidP="007B168D">
      <w:pPr>
        <w:ind w:firstLine="0"/>
        <w:rPr>
          <w:szCs w:val="24"/>
        </w:rPr>
      </w:pPr>
    </w:p>
    <w:p w:rsidR="002A32FD" w:rsidRDefault="002A32FD">
      <w:pPr>
        <w:spacing w:after="200" w:line="276" w:lineRule="auto"/>
        <w:ind w:firstLine="0"/>
        <w:jc w:val="left"/>
      </w:pPr>
    </w:p>
    <w:p w:rsidR="00320F11" w:rsidRPr="00487943" w:rsidRDefault="00320F11" w:rsidP="00A248CB">
      <w:pPr>
        <w:framePr w:w="5781" w:wrap="around" w:vAnchor="page" w:hAnchor="page" w:x="3054" w:y="7939"/>
        <w:ind w:firstLine="0"/>
        <w:jc w:val="center"/>
        <w:rPr>
          <w:bCs/>
          <w:szCs w:val="28"/>
        </w:rPr>
      </w:pPr>
      <w:r w:rsidRPr="00487943">
        <w:rPr>
          <w:bCs/>
          <w:szCs w:val="28"/>
        </w:rPr>
        <w:t>Skripsi</w:t>
      </w:r>
      <w:r>
        <w:rPr>
          <w:bCs/>
          <w:szCs w:val="28"/>
        </w:rPr>
        <w:br/>
      </w:r>
      <w:r w:rsidRPr="00487943">
        <w:rPr>
          <w:bCs/>
          <w:szCs w:val="28"/>
        </w:rPr>
        <w:t>sebagai salah satu syarat untuk memperoleh gelar</w:t>
      </w:r>
      <w:r>
        <w:rPr>
          <w:bCs/>
          <w:szCs w:val="28"/>
        </w:rPr>
        <w:br/>
      </w:r>
      <w:r w:rsidRPr="00487943">
        <w:rPr>
          <w:bCs/>
          <w:szCs w:val="28"/>
        </w:rPr>
        <w:t xml:space="preserve">Sarjana </w:t>
      </w:r>
      <w:r w:rsidR="00E85607">
        <w:rPr>
          <w:bCs/>
          <w:szCs w:val="28"/>
        </w:rPr>
        <w:t>Komputer</w:t>
      </w:r>
      <w:r w:rsidRPr="00487943">
        <w:rPr>
          <w:bCs/>
          <w:szCs w:val="28"/>
        </w:rPr>
        <w:t xml:space="preserve"> </w:t>
      </w:r>
      <w:r w:rsidR="00A32559">
        <w:rPr>
          <w:bCs/>
          <w:szCs w:val="28"/>
        </w:rPr>
        <w:br/>
      </w:r>
      <w:r w:rsidRPr="00487943">
        <w:rPr>
          <w:bCs/>
          <w:szCs w:val="28"/>
        </w:rPr>
        <w:t>pada</w:t>
      </w:r>
      <w:r>
        <w:rPr>
          <w:bCs/>
          <w:szCs w:val="28"/>
        </w:rPr>
        <w:br/>
      </w:r>
      <w:r w:rsidRPr="00487943">
        <w:rPr>
          <w:bCs/>
          <w:szCs w:val="28"/>
        </w:rPr>
        <w:t xml:space="preserve">Departemen Ilmu </w:t>
      </w:r>
      <w:r w:rsidR="00E85607">
        <w:rPr>
          <w:bCs/>
          <w:szCs w:val="28"/>
        </w:rPr>
        <w:t>Komputer</w:t>
      </w:r>
    </w:p>
    <w:p w:rsidR="00E85607" w:rsidRDefault="004601CB" w:rsidP="004601CB">
      <w:pPr>
        <w:spacing w:after="200" w:line="276" w:lineRule="auto"/>
        <w:ind w:firstLine="0"/>
        <w:jc w:val="left"/>
        <w:rPr>
          <w:lang w:val="id-ID"/>
        </w:rPr>
      </w:pPr>
      <w:r>
        <w:rPr>
          <w:bCs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5DA7F685" wp14:editId="0FA93D63">
                <wp:simplePos x="0" y="0"/>
                <wp:positionH relativeFrom="page">
                  <wp:posOffset>1273810</wp:posOffset>
                </wp:positionH>
                <wp:positionV relativeFrom="page">
                  <wp:posOffset>4300058</wp:posOffset>
                </wp:positionV>
                <wp:extent cx="5021580" cy="204470"/>
                <wp:effectExtent l="0" t="0" r="7620" b="508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Pr="003D159E" w:rsidRDefault="008E188C" w:rsidP="00A248CB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ILHAM TRI MULYAWAN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7F685" id="Text Box 11" o:spid="_x0000_s1029" type="#_x0000_t202" style="position:absolute;margin-left:100.3pt;margin-top:338.6pt;width:395.4pt;height:16.1pt;z-index:251668480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" o:allowoverlap="f" stroked="f">
                <v:textbox style="mso-fit-shape-to-text:t" inset="0,0,0,0">
                  <w:txbxContent>
                    <w:p w:rsidR="008E188C" w:rsidRPr="003D159E" w:rsidRDefault="008E188C" w:rsidP="00A248CB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ILHAM TRI MULYAWAN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1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949325"/>
                <wp:effectExtent l="0" t="0" r="0" b="4445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Default="008E188C" w:rsidP="00E85607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>DEPARTEMEN ILMU KOMPUTER</w:t>
                            </w:r>
                          </w:p>
                          <w:p w:rsidR="008E188C" w:rsidRDefault="008E188C" w:rsidP="00E85607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FAKULTAS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 xml:space="preserve"> MATEMATIKA DAN ILMU PENGETAHUAN ALAM</w:t>
                            </w:r>
                          </w:p>
                          <w:p w:rsidR="008E188C" w:rsidRDefault="008E188C" w:rsidP="00E85607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INSTITUT PERTANIAN BOGOR</w:t>
                            </w:r>
                          </w:p>
                          <w:p w:rsidR="008E188C" w:rsidRDefault="008E188C" w:rsidP="00E85607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BOGOR</w:t>
                            </w:r>
                          </w:p>
                          <w:p w:rsidR="008E188C" w:rsidRDefault="008E188C" w:rsidP="00E85607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0;margin-top:671.9pt;width:490.1pt;height:74.75pt;z-index:25166950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" o:allowoverlap="f" stroked="f">
                <v:textbox style="mso-fit-shape-to-text:t" inset="0,0,0,0">
                  <w:txbxContent>
                    <w:p w:rsidR="008E188C" w:rsidRDefault="008E188C" w:rsidP="00E85607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>DEPARTEMEN ILMU KOMPUTER</w:t>
                      </w:r>
                    </w:p>
                    <w:p w:rsidR="008E188C" w:rsidRDefault="008E188C" w:rsidP="00E85607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FAKULTAS</w:t>
                      </w: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 xml:space="preserve"> MATEMATIKA DAN ILMU PENGETAHUAN ALAM</w:t>
                      </w:r>
                    </w:p>
                    <w:p w:rsidR="008E188C" w:rsidRDefault="008E188C" w:rsidP="00E85607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INSTITUT PERTANIAN BOGOR</w:t>
                      </w:r>
                    </w:p>
                    <w:p w:rsidR="008E188C" w:rsidRDefault="008E188C" w:rsidP="00E85607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BOGOR</w:t>
                      </w:r>
                    </w:p>
                    <w:p w:rsidR="008E188C" w:rsidRDefault="008E188C" w:rsidP="00E85607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b/>
                          <w:sz w:val="26"/>
                          <w:szCs w:val="26"/>
                          <w:lang w:val="id-ID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1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09600"/>
                <wp:effectExtent l="3810" t="0" r="381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88C" w:rsidRDefault="008E188C" w:rsidP="00130093">
                            <w:pPr>
                              <w:spacing w:line="320" w:lineRule="exact"/>
                              <w:ind w:right="108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MODEL PREDIKSI CAPAIAN AKADEMIK MAHASISWA PROGRAM SARJANA ILMU KOMPUTER IPB </w:t>
                            </w:r>
                          </w:p>
                          <w:p w:rsidR="008E188C" w:rsidRPr="000E0EFF" w:rsidRDefault="008E188C" w:rsidP="00E85607">
                            <w:pPr>
                              <w:spacing w:line="320" w:lineRule="exact"/>
                              <w:ind w:right="108" w:firstLine="0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DENGAN </w:t>
                            </w:r>
                            <w:r w:rsidRPr="00984D05"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ALGORITME </w:t>
                            </w:r>
                            <w:r w:rsidRPr="000E0EFF">
                              <w:rPr>
                                <w:b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141.75pt;width:395.4pt;height:48pt;z-index:25166745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" o:allowoverlap="f" stroked="f">
                <v:textbox style="mso-fit-shape-to-text:t" inset="0,0,0,0">
                  <w:txbxContent>
                    <w:p w:rsidR="008E188C" w:rsidRDefault="008E188C" w:rsidP="00130093">
                      <w:pPr>
                        <w:spacing w:line="320" w:lineRule="exact"/>
                        <w:ind w:right="108" w:firstLine="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MODEL PREDIKSI CAPAIAN AKADEMIK MAHASISWA PROGRAM SARJANA ILMU KOMPUTER IPB </w:t>
                      </w:r>
                    </w:p>
                    <w:p w:rsidR="008E188C" w:rsidRPr="000E0EFF" w:rsidRDefault="008E188C" w:rsidP="00E85607">
                      <w:pPr>
                        <w:spacing w:line="320" w:lineRule="exact"/>
                        <w:ind w:right="108" w:firstLine="0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DENGAN </w:t>
                      </w:r>
                      <w:r w:rsidRPr="00984D05"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ALGORITME </w:t>
                      </w:r>
                      <w:r w:rsidRPr="000E0EFF">
                        <w:rPr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C5.0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2FD">
        <w:br w:type="page"/>
      </w: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</w:p>
    <w:p w:rsidR="00E85607" w:rsidRDefault="00E85607" w:rsidP="00E85607">
      <w:pPr>
        <w:spacing w:line="276" w:lineRule="auto"/>
        <w:ind w:firstLine="0"/>
        <w:jc w:val="left"/>
        <w:rPr>
          <w:lang w:val="id-ID"/>
        </w:rPr>
      </w:pPr>
      <w:r>
        <w:rPr>
          <w:lang w:val="id-ID"/>
        </w:rPr>
        <w:t>Penguji:</w:t>
      </w:r>
    </w:p>
    <w:p w:rsidR="00E85607" w:rsidRDefault="00E85607" w:rsidP="00A8324D">
      <w:pPr>
        <w:pStyle w:val="ListParagraph"/>
        <w:numPr>
          <w:ilvl w:val="0"/>
          <w:numId w:val="2"/>
        </w:numPr>
        <w:ind w:left="426"/>
        <w:jc w:val="left"/>
      </w:pPr>
      <w:r w:rsidRPr="00151C37">
        <w:t>Dr Imas Sukaesih Sitanggang, SSi MKom</w:t>
      </w:r>
    </w:p>
    <w:p w:rsidR="00E85607" w:rsidRDefault="00E85607" w:rsidP="00A8324D">
      <w:pPr>
        <w:pStyle w:val="ListParagraph"/>
        <w:numPr>
          <w:ilvl w:val="0"/>
          <w:numId w:val="2"/>
        </w:numPr>
        <w:ind w:left="426"/>
        <w:jc w:val="left"/>
      </w:pPr>
      <w:r>
        <w:t>Vektor Dewanto, ST MEng</w:t>
      </w:r>
    </w:p>
    <w:p w:rsidR="004601CB" w:rsidRPr="00151C37" w:rsidRDefault="004601CB" w:rsidP="004601CB">
      <w:pPr>
        <w:pStyle w:val="ListParagraph"/>
        <w:ind w:left="426" w:firstLine="0"/>
        <w:jc w:val="left"/>
      </w:pPr>
    </w:p>
    <w:p w:rsidR="00320F11" w:rsidRDefault="00320F11" w:rsidP="00320F11">
      <w:pPr>
        <w:tabs>
          <w:tab w:val="left" w:pos="1276"/>
        </w:tabs>
        <w:ind w:left="1418" w:hanging="1418"/>
        <w:jc w:val="left"/>
      </w:pPr>
      <w:r>
        <w:rPr>
          <w:lang w:val="id-ID"/>
        </w:rPr>
        <w:lastRenderedPageBreak/>
        <w:t>Judul</w:t>
      </w:r>
      <w:r>
        <w:t xml:space="preserve"> Skripsi</w:t>
      </w:r>
      <w:r>
        <w:tab/>
      </w:r>
      <w:r w:rsidRPr="00736867">
        <w:rPr>
          <w:lang w:val="id-ID"/>
        </w:rPr>
        <w:t>:</w:t>
      </w:r>
      <w:r>
        <w:t xml:space="preserve"> </w:t>
      </w:r>
      <w:r w:rsidR="00E85607" w:rsidRPr="00550D37">
        <w:rPr>
          <w:color w:val="000000"/>
          <w:szCs w:val="24"/>
          <w:shd w:val="clear" w:color="auto" w:fill="FFFFFF"/>
        </w:rPr>
        <w:t>M</w:t>
      </w:r>
      <w:r w:rsidR="00E85607">
        <w:rPr>
          <w:color w:val="000000"/>
          <w:szCs w:val="24"/>
          <w:shd w:val="clear" w:color="auto" w:fill="FFFFFF"/>
        </w:rPr>
        <w:t>odel</w:t>
      </w:r>
      <w:r w:rsidR="00E85607" w:rsidRPr="00550D37">
        <w:rPr>
          <w:color w:val="000000"/>
          <w:szCs w:val="24"/>
          <w:shd w:val="clear" w:color="auto" w:fill="FFFFFF"/>
        </w:rPr>
        <w:t xml:space="preserve"> P</w:t>
      </w:r>
      <w:r w:rsidR="00E85607">
        <w:rPr>
          <w:color w:val="000000"/>
          <w:szCs w:val="24"/>
          <w:shd w:val="clear" w:color="auto" w:fill="FFFFFF"/>
        </w:rPr>
        <w:t xml:space="preserve">rediksi </w:t>
      </w:r>
      <w:r w:rsidR="00000446">
        <w:rPr>
          <w:color w:val="000000"/>
          <w:szCs w:val="24"/>
          <w:shd w:val="clear" w:color="auto" w:fill="FFFFFF"/>
        </w:rPr>
        <w:t>C</w:t>
      </w:r>
      <w:r w:rsidR="00E85607">
        <w:rPr>
          <w:color w:val="000000"/>
          <w:szCs w:val="24"/>
          <w:shd w:val="clear" w:color="auto" w:fill="FFFFFF"/>
        </w:rPr>
        <w:t xml:space="preserve">apaian </w:t>
      </w:r>
      <w:r w:rsidR="00E85607" w:rsidRPr="00550D37">
        <w:rPr>
          <w:color w:val="000000"/>
          <w:szCs w:val="24"/>
          <w:shd w:val="clear" w:color="auto" w:fill="FFFFFF"/>
        </w:rPr>
        <w:t>A</w:t>
      </w:r>
      <w:r w:rsidR="00E85607">
        <w:rPr>
          <w:color w:val="000000"/>
          <w:szCs w:val="24"/>
          <w:shd w:val="clear" w:color="auto" w:fill="FFFFFF"/>
        </w:rPr>
        <w:t xml:space="preserve">kademik </w:t>
      </w:r>
      <w:r w:rsidR="00E85607" w:rsidRPr="00550D37">
        <w:rPr>
          <w:color w:val="000000"/>
          <w:szCs w:val="24"/>
          <w:shd w:val="clear" w:color="auto" w:fill="FFFFFF"/>
        </w:rPr>
        <w:t>M</w:t>
      </w:r>
      <w:r w:rsidR="00E85607">
        <w:rPr>
          <w:color w:val="000000"/>
          <w:szCs w:val="24"/>
          <w:shd w:val="clear" w:color="auto" w:fill="FFFFFF"/>
        </w:rPr>
        <w:t>ahasiswa</w:t>
      </w:r>
      <w:r w:rsidR="00000446">
        <w:rPr>
          <w:color w:val="000000"/>
          <w:szCs w:val="24"/>
          <w:shd w:val="clear" w:color="auto" w:fill="FFFFFF"/>
        </w:rPr>
        <w:t xml:space="preserve"> </w:t>
      </w:r>
      <w:r w:rsidR="00000446">
        <w:t xml:space="preserve">Program Sarjana </w:t>
      </w:r>
      <w:r w:rsidR="00E85607" w:rsidRPr="00550D37">
        <w:rPr>
          <w:color w:val="000000"/>
          <w:szCs w:val="24"/>
          <w:shd w:val="clear" w:color="auto" w:fill="FFFFFF"/>
        </w:rPr>
        <w:t>I</w:t>
      </w:r>
      <w:r w:rsidR="00E85607">
        <w:rPr>
          <w:color w:val="000000"/>
          <w:szCs w:val="24"/>
          <w:shd w:val="clear" w:color="auto" w:fill="FFFFFF"/>
        </w:rPr>
        <w:t xml:space="preserve">lmu </w:t>
      </w:r>
      <w:r w:rsidR="00E85607" w:rsidRPr="00550D37">
        <w:rPr>
          <w:color w:val="000000"/>
          <w:szCs w:val="24"/>
          <w:shd w:val="clear" w:color="auto" w:fill="FFFFFF"/>
        </w:rPr>
        <w:t>K</w:t>
      </w:r>
      <w:r w:rsidR="00E85607">
        <w:rPr>
          <w:color w:val="000000"/>
          <w:szCs w:val="24"/>
          <w:shd w:val="clear" w:color="auto" w:fill="FFFFFF"/>
        </w:rPr>
        <w:t>omputer</w:t>
      </w:r>
      <w:r w:rsidR="00E85607" w:rsidRPr="00550D37">
        <w:rPr>
          <w:color w:val="000000"/>
          <w:szCs w:val="24"/>
          <w:shd w:val="clear" w:color="auto" w:fill="FFFFFF"/>
        </w:rPr>
        <w:t xml:space="preserve"> IPB </w:t>
      </w:r>
      <w:r w:rsidR="00E85607">
        <w:rPr>
          <w:color w:val="000000"/>
          <w:szCs w:val="24"/>
          <w:shd w:val="clear" w:color="auto" w:fill="FFFFFF"/>
        </w:rPr>
        <w:t>dengan</w:t>
      </w:r>
      <w:r w:rsidR="00E85607" w:rsidRPr="00550D37">
        <w:rPr>
          <w:color w:val="000000"/>
          <w:szCs w:val="24"/>
          <w:shd w:val="clear" w:color="auto" w:fill="FFFFFF"/>
        </w:rPr>
        <w:t xml:space="preserve"> A</w:t>
      </w:r>
      <w:r w:rsidR="00E85607">
        <w:rPr>
          <w:color w:val="000000"/>
          <w:szCs w:val="24"/>
          <w:shd w:val="clear" w:color="auto" w:fill="FFFFFF"/>
        </w:rPr>
        <w:t>lgoritme</w:t>
      </w:r>
      <w:r w:rsidR="00E85607" w:rsidRPr="00550D37">
        <w:rPr>
          <w:color w:val="000000"/>
          <w:szCs w:val="24"/>
          <w:shd w:val="clear" w:color="auto" w:fill="FFFFFF"/>
        </w:rPr>
        <w:t xml:space="preserve"> C5.0</w:t>
      </w:r>
    </w:p>
    <w:p w:rsidR="00320F11" w:rsidRDefault="00320F11" w:rsidP="00320F11">
      <w:pPr>
        <w:tabs>
          <w:tab w:val="left" w:pos="1270"/>
        </w:tabs>
        <w:ind w:left="1418" w:hanging="1418"/>
        <w:jc w:val="left"/>
      </w:pPr>
      <w:r w:rsidRPr="00736867">
        <w:rPr>
          <w:lang w:val="id-ID"/>
        </w:rPr>
        <w:t>Nama</w:t>
      </w:r>
      <w:r>
        <w:tab/>
      </w:r>
      <w:r w:rsidRPr="00736867">
        <w:rPr>
          <w:lang w:val="id-ID"/>
        </w:rPr>
        <w:t>:</w:t>
      </w:r>
      <w:r>
        <w:tab/>
      </w:r>
      <w:r w:rsidR="00E85607">
        <w:t>Ilham Tri Mulyawan</w:t>
      </w:r>
    </w:p>
    <w:p w:rsidR="00320F11" w:rsidRPr="00736867" w:rsidRDefault="00320F11" w:rsidP="00320F11">
      <w:pPr>
        <w:tabs>
          <w:tab w:val="left" w:pos="1270"/>
        </w:tabs>
        <w:ind w:left="1418" w:hanging="1418"/>
        <w:jc w:val="left"/>
        <w:rPr>
          <w:lang w:val="id-ID"/>
        </w:rPr>
      </w:pPr>
      <w:r w:rsidRPr="00736867">
        <w:rPr>
          <w:lang w:val="id-ID"/>
        </w:rPr>
        <w:t>NIM</w:t>
      </w:r>
      <w:r>
        <w:tab/>
      </w:r>
      <w:r w:rsidRPr="00736867">
        <w:rPr>
          <w:lang w:val="id-ID"/>
        </w:rPr>
        <w:t>:</w:t>
      </w:r>
      <w:r>
        <w:tab/>
      </w:r>
      <w:r w:rsidR="00E85607">
        <w:t>G64144026</w:t>
      </w: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3E5801" w:rsidRDefault="00320F11" w:rsidP="007A6E0E">
      <w:pPr>
        <w:pStyle w:val="NoSpacing"/>
        <w:ind w:firstLine="0"/>
        <w:jc w:val="center"/>
      </w:pPr>
      <w:r w:rsidRPr="00736867">
        <w:rPr>
          <w:lang w:val="id-ID"/>
        </w:rPr>
        <w:t>Disetujui</w:t>
      </w:r>
      <w:r>
        <w:t xml:space="preserve"> oleh</w:t>
      </w: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5"/>
      </w:tblGrid>
      <w:tr w:rsidR="00E85607" w:rsidTr="00F32F98">
        <w:trPr>
          <w:jc w:val="center"/>
        </w:trPr>
        <w:tc>
          <w:tcPr>
            <w:tcW w:w="4395" w:type="dxa"/>
            <w:hideMark/>
          </w:tcPr>
          <w:p w:rsidR="00E85607" w:rsidRPr="00EC4D9E" w:rsidRDefault="00E85607" w:rsidP="00F32F98">
            <w:pPr>
              <w:spacing w:line="276" w:lineRule="auto"/>
              <w:ind w:firstLine="0"/>
              <w:jc w:val="center"/>
              <w:rPr>
                <w:u w:val="single"/>
              </w:rPr>
            </w:pPr>
            <w:r w:rsidRPr="00EC4D9E">
              <w:rPr>
                <w:u w:val="single"/>
              </w:rPr>
              <w:t xml:space="preserve">Ahmad </w:t>
            </w:r>
            <w:r>
              <w:rPr>
                <w:u w:val="single"/>
              </w:rPr>
              <w:t>Ridha, S</w:t>
            </w:r>
            <w:r w:rsidRPr="00EC4D9E">
              <w:rPr>
                <w:u w:val="single"/>
              </w:rPr>
              <w:t>Kom</w:t>
            </w:r>
            <w:r>
              <w:rPr>
                <w:u w:val="single"/>
              </w:rPr>
              <w:t xml:space="preserve"> MS</w:t>
            </w:r>
          </w:p>
          <w:p w:rsidR="00E85607" w:rsidRDefault="00E85607" w:rsidP="00F32F98">
            <w:pPr>
              <w:spacing w:line="276" w:lineRule="auto"/>
              <w:ind w:right="176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Pembimbing</w:t>
            </w:r>
          </w:p>
        </w:tc>
      </w:tr>
    </w:tbl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3E5801" w:rsidRDefault="00320F11" w:rsidP="007A6E0E">
      <w:pPr>
        <w:ind w:firstLine="0"/>
        <w:jc w:val="center"/>
      </w:pPr>
      <w:r w:rsidRPr="00736867">
        <w:rPr>
          <w:lang w:val="id-ID"/>
        </w:rPr>
        <w:t>Diketahui</w:t>
      </w:r>
      <w:r>
        <w:t xml:space="preserve"> oleh</w:t>
      </w: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F32F98" w:rsidRDefault="00F32F98" w:rsidP="00F32F98">
      <w:pPr>
        <w:pStyle w:val="NoSpacing"/>
        <w:ind w:firstLine="0"/>
        <w:jc w:val="center"/>
        <w:rPr>
          <w:color w:val="FFFFFF"/>
          <w:u w:val="single"/>
          <w:lang w:val="id-ID"/>
        </w:rPr>
      </w:pPr>
      <w:r>
        <w:rPr>
          <w:u w:val="single"/>
          <w:lang w:val="id-ID"/>
        </w:rPr>
        <w:t xml:space="preserve">Dr </w:t>
      </w:r>
      <w:r>
        <w:rPr>
          <w:u w:val="single"/>
        </w:rPr>
        <w:t xml:space="preserve">Ir </w:t>
      </w:r>
      <w:r>
        <w:rPr>
          <w:u w:val="single"/>
          <w:lang w:val="id-ID"/>
        </w:rPr>
        <w:t>Agus Buono</w:t>
      </w:r>
      <w:r>
        <w:rPr>
          <w:u w:val="single"/>
        </w:rPr>
        <w:t>, MS</w:t>
      </w:r>
      <w:r>
        <w:rPr>
          <w:u w:val="single"/>
          <w:lang w:val="id-ID"/>
        </w:rPr>
        <w:t>i MKom</w:t>
      </w:r>
    </w:p>
    <w:p w:rsidR="00320F11" w:rsidRPr="00736867" w:rsidRDefault="00320F11" w:rsidP="007A6E0E">
      <w:pPr>
        <w:pStyle w:val="NoSpacing"/>
        <w:ind w:firstLine="0"/>
        <w:jc w:val="center"/>
        <w:rPr>
          <w:lang w:val="id-ID"/>
        </w:rPr>
      </w:pPr>
      <w:r w:rsidRPr="00736867">
        <w:rPr>
          <w:lang w:val="id-ID"/>
        </w:rPr>
        <w:t>Ketua Departemen</w:t>
      </w:r>
    </w:p>
    <w:p w:rsidR="00320F11" w:rsidRPr="00736867" w:rsidRDefault="00320F11" w:rsidP="00320F11">
      <w:pPr>
        <w:jc w:val="center"/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Pr="00736867" w:rsidRDefault="00320F11" w:rsidP="00320F11">
      <w:pPr>
        <w:rPr>
          <w:lang w:val="id-ID"/>
        </w:rPr>
      </w:pPr>
    </w:p>
    <w:p w:rsidR="00320F11" w:rsidRDefault="00320F11" w:rsidP="00320F11">
      <w:pPr>
        <w:rPr>
          <w:b/>
          <w:lang w:val="id-ID"/>
        </w:rPr>
      </w:pPr>
    </w:p>
    <w:p w:rsidR="00C0511D" w:rsidRDefault="00C0511D" w:rsidP="00320F11">
      <w:pPr>
        <w:rPr>
          <w:b/>
          <w:lang w:val="id-ID"/>
        </w:rPr>
      </w:pPr>
    </w:p>
    <w:p w:rsidR="00C0511D" w:rsidRDefault="00C0511D" w:rsidP="00320F11">
      <w:pPr>
        <w:rPr>
          <w:b/>
          <w:lang w:val="id-ID"/>
        </w:rPr>
      </w:pPr>
    </w:p>
    <w:p w:rsidR="00C0511D" w:rsidRDefault="00C0511D" w:rsidP="00320F11">
      <w:pPr>
        <w:rPr>
          <w:b/>
          <w:lang w:val="id-ID"/>
        </w:rPr>
      </w:pPr>
    </w:p>
    <w:p w:rsidR="00C0511D" w:rsidRDefault="00C0511D" w:rsidP="00320F11">
      <w:pPr>
        <w:rPr>
          <w:b/>
          <w:lang w:val="id-ID"/>
        </w:rPr>
      </w:pPr>
    </w:p>
    <w:p w:rsidR="00C0511D" w:rsidRDefault="00C0511D" w:rsidP="00320F11">
      <w:pPr>
        <w:rPr>
          <w:b/>
          <w:lang w:val="id-ID"/>
        </w:rPr>
      </w:pPr>
    </w:p>
    <w:p w:rsidR="00C0511D" w:rsidRDefault="00320F11" w:rsidP="00320F11">
      <w:pPr>
        <w:spacing w:after="200" w:line="276" w:lineRule="auto"/>
        <w:ind w:firstLine="0"/>
        <w:jc w:val="left"/>
      </w:pPr>
      <w:r w:rsidRPr="00736867">
        <w:rPr>
          <w:lang w:val="id-ID"/>
        </w:rPr>
        <w:t>Tanggal Lulus</w:t>
      </w:r>
      <w:r w:rsidRPr="00D30A3B">
        <w:rPr>
          <w:szCs w:val="24"/>
          <w:lang w:val="id-ID"/>
        </w:rPr>
        <w:t xml:space="preserve">: </w:t>
      </w:r>
      <w:r w:rsidR="002A32FD">
        <w:br w:type="page"/>
      </w:r>
    </w:p>
    <w:p w:rsidR="000F08C7" w:rsidRDefault="00F54F6F" w:rsidP="00F54F6F">
      <w:pPr>
        <w:ind w:firstLine="0"/>
        <w:jc w:val="center"/>
        <w:rPr>
          <w:b/>
          <w:sz w:val="28"/>
          <w:szCs w:val="28"/>
        </w:rPr>
      </w:pPr>
      <w:r w:rsidRPr="00F54F6F">
        <w:rPr>
          <w:b/>
          <w:sz w:val="28"/>
          <w:szCs w:val="28"/>
        </w:rPr>
        <w:lastRenderedPageBreak/>
        <w:t>PRAKATA</w:t>
      </w:r>
    </w:p>
    <w:p w:rsidR="009E166F" w:rsidRDefault="009E166F" w:rsidP="009E166F">
      <w:pPr>
        <w:pStyle w:val="Paragraf"/>
        <w:rPr>
          <w:lang w:val="en-US"/>
        </w:rPr>
      </w:pPr>
    </w:p>
    <w:p w:rsidR="00913411" w:rsidRDefault="00913411" w:rsidP="009E166F">
      <w:pPr>
        <w:pStyle w:val="Paragraf"/>
        <w:rPr>
          <w:lang w:val="en-US"/>
        </w:rPr>
      </w:pPr>
    </w:p>
    <w:p w:rsidR="00F32F98" w:rsidRPr="0041553F" w:rsidRDefault="00F32F98" w:rsidP="00D07E77">
      <w:pPr>
        <w:pStyle w:val="Paragraf"/>
        <w:ind w:firstLine="720"/>
        <w:rPr>
          <w:szCs w:val="24"/>
        </w:rPr>
      </w:pPr>
      <w:r w:rsidRPr="0041553F">
        <w:rPr>
          <w:szCs w:val="24"/>
        </w:rPr>
        <w:t xml:space="preserve">Puji dan syukur penulis panjatkan kepada Allah </w:t>
      </w:r>
      <w:r w:rsidRPr="0041553F">
        <w:rPr>
          <w:i/>
          <w:szCs w:val="24"/>
        </w:rPr>
        <w:t>subhanahu wa ta’ala</w:t>
      </w:r>
      <w:r w:rsidRPr="0041553F">
        <w:rPr>
          <w:szCs w:val="24"/>
        </w:rPr>
        <w:t xml:space="preserve"> atas segala karunia-Nya sehingga </w:t>
      </w:r>
      <w:r>
        <w:rPr>
          <w:szCs w:val="24"/>
          <w:lang w:val="en-US"/>
        </w:rPr>
        <w:t>penulis dapat menyelesaikan penelitian ini dengan baik</w:t>
      </w:r>
      <w:r w:rsidRPr="0041553F">
        <w:rPr>
          <w:szCs w:val="24"/>
        </w:rPr>
        <w:t>.</w:t>
      </w:r>
    </w:p>
    <w:p w:rsidR="00F32F98" w:rsidRDefault="00F32F98" w:rsidP="00D07E77">
      <w:pPr>
        <w:pStyle w:val="Paragraf"/>
        <w:ind w:firstLine="720"/>
        <w:rPr>
          <w:rFonts w:cs="Times New Roman"/>
          <w:szCs w:val="24"/>
        </w:rPr>
      </w:pPr>
      <w:r w:rsidRPr="0041553F">
        <w:rPr>
          <w:rFonts w:cs="Times New Roman"/>
          <w:szCs w:val="24"/>
        </w:rPr>
        <w:t>Penulis  menyadari  bahwa  dalam  proses  penulisan  skripsi  ini  banyak mengalami kendala dan masalah, namun berkat bantuan, bimbingan, kerja</w:t>
      </w:r>
      <w:r w:rsidR="00B77437">
        <w:rPr>
          <w:rFonts w:cs="Times New Roman"/>
          <w:szCs w:val="24"/>
          <w:lang w:val="en-US"/>
        </w:rPr>
        <w:t xml:space="preserve"> </w:t>
      </w:r>
      <w:r w:rsidRPr="0041553F">
        <w:rPr>
          <w:rFonts w:cs="Times New Roman"/>
          <w:szCs w:val="24"/>
        </w:rPr>
        <w:t xml:space="preserve">sama dari berbagai pihak dan berkah dari Allah </w:t>
      </w:r>
      <w:r w:rsidRPr="0041553F">
        <w:rPr>
          <w:rFonts w:cs="Times New Roman"/>
          <w:i/>
          <w:iCs/>
          <w:szCs w:val="24"/>
        </w:rPr>
        <w:t>subhanahu wa ta'ala</w:t>
      </w:r>
      <w:r w:rsidR="00B77437">
        <w:rPr>
          <w:rFonts w:cs="Times New Roman"/>
          <w:i/>
          <w:iCs/>
          <w:szCs w:val="24"/>
          <w:lang w:val="en-US"/>
        </w:rPr>
        <w:t>,</w:t>
      </w:r>
      <w:r w:rsidRPr="0041553F">
        <w:rPr>
          <w:rFonts w:cs="Times New Roman"/>
          <w:szCs w:val="24"/>
        </w:rPr>
        <w:t xml:space="preserve"> kendala-kendala yang dihadapi tersebut dapat diatasi. Untuk itu penulis menyampaikan ungkapan terima kasih kepada Bapak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Herry Poerwanto</w:t>
      </w:r>
      <w:r w:rsidRPr="0041553F">
        <w:rPr>
          <w:rFonts w:cs="Times New Roman"/>
          <w:szCs w:val="24"/>
        </w:rPr>
        <w:t xml:space="preserve"> selaku ayah, Ibu </w:t>
      </w:r>
      <w:r>
        <w:rPr>
          <w:rFonts w:cs="Times New Roman"/>
          <w:szCs w:val="24"/>
          <w:lang w:val="en-US"/>
        </w:rPr>
        <w:t>Etty Mulhetty</w:t>
      </w:r>
      <w:r w:rsidRPr="0041553F">
        <w:rPr>
          <w:rFonts w:cs="Times New Roman"/>
          <w:szCs w:val="24"/>
        </w:rPr>
        <w:t xml:space="preserve"> selaku ibu, serta </w:t>
      </w:r>
      <w:r>
        <w:rPr>
          <w:rFonts w:cs="Times New Roman"/>
          <w:szCs w:val="24"/>
        </w:rPr>
        <w:t xml:space="preserve">seluruh </w:t>
      </w:r>
      <w:r w:rsidRPr="0041553F">
        <w:rPr>
          <w:rFonts w:cs="Times New Roman"/>
          <w:szCs w:val="24"/>
        </w:rPr>
        <w:t>keluarga atas segala doa dan kasih sayangnya.</w:t>
      </w:r>
      <w:r>
        <w:rPr>
          <w:rFonts w:cs="Times New Roman"/>
          <w:szCs w:val="24"/>
        </w:rPr>
        <w:t xml:space="preserve"> </w:t>
      </w:r>
      <w:r w:rsidRPr="0041553F">
        <w:rPr>
          <w:rFonts w:cs="Times New Roman"/>
          <w:szCs w:val="24"/>
        </w:rPr>
        <w:t xml:space="preserve">Serta ucapan terima kasih dan penghargaan kepada </w:t>
      </w:r>
      <w:r w:rsidR="00A84332">
        <w:rPr>
          <w:rFonts w:cs="Times New Roman"/>
          <w:szCs w:val="24"/>
          <w:lang w:val="en-US"/>
        </w:rPr>
        <w:t xml:space="preserve">Bapak Ahmad Ridha, S.Kom </w:t>
      </w:r>
      <w:r>
        <w:rPr>
          <w:rFonts w:cs="Times New Roman"/>
          <w:szCs w:val="24"/>
          <w:lang w:val="en-US"/>
        </w:rPr>
        <w:t>MS</w:t>
      </w:r>
      <w:r w:rsidRPr="0041553F">
        <w:rPr>
          <w:rFonts w:cs="Times New Roman"/>
          <w:szCs w:val="24"/>
        </w:rPr>
        <w:t xml:space="preserve"> selaku pembimbing yang telah dengan sabar, tekun, tulus dan ikhlas meluangkan waktu,  tenaga, dan pikiran memberikan bimbingan, motivasi, arahan, dan saran-saran  yang sangat berharga kepada penulis selama menyusun skripsi.</w:t>
      </w:r>
    </w:p>
    <w:p w:rsidR="00F32F98" w:rsidRDefault="00F32F98" w:rsidP="00D07E77">
      <w:pPr>
        <w:pStyle w:val="Paragraf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Penulis juga menyampaikan terima kasih kepada:</w:t>
      </w:r>
    </w:p>
    <w:p w:rsidR="00F32F98" w:rsidRPr="004601CB" w:rsidRDefault="002B7F9E" w:rsidP="00A8324D">
      <w:pPr>
        <w:pStyle w:val="ListParagraph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Ibu </w:t>
      </w:r>
      <w:r w:rsidR="004601CB" w:rsidRPr="004601CB">
        <w:rPr>
          <w:rFonts w:eastAsia="MS Mincho" w:cs="Times New Roman"/>
          <w:szCs w:val="24"/>
          <w:lang w:eastAsia="en-US"/>
        </w:rPr>
        <w:t>Dr Imas Sukaesih Sitanggang, SSi MKom dan Bapak Vektor Dewanto, ST MEng</w:t>
      </w:r>
      <w:r w:rsidR="004601CB" w:rsidRPr="004601CB">
        <w:rPr>
          <w:rFonts w:cs="Times New Roman"/>
          <w:szCs w:val="24"/>
        </w:rPr>
        <w:t xml:space="preserve"> </w:t>
      </w:r>
      <w:r w:rsidR="00F32F98" w:rsidRPr="004601CB">
        <w:rPr>
          <w:rFonts w:cs="Times New Roman"/>
          <w:szCs w:val="24"/>
        </w:rPr>
        <w:t>selaku penguji.</w:t>
      </w:r>
    </w:p>
    <w:p w:rsidR="00F32F98" w:rsidRDefault="00F32F98" w:rsidP="00A8324D">
      <w:pPr>
        <w:pStyle w:val="Paragraf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Bapak Dr Ir Agus Buono, MSi MKom selaku Ketua Departemen Ilmu Komputer IPB.</w:t>
      </w:r>
    </w:p>
    <w:p w:rsidR="00F32F98" w:rsidRDefault="00B77437" w:rsidP="00A8324D">
      <w:pPr>
        <w:pStyle w:val="Paragraf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Seluruh dosen</w:t>
      </w:r>
      <w:r w:rsidR="000C4F6A">
        <w:rPr>
          <w:rFonts w:cs="Times New Roman"/>
          <w:szCs w:val="24"/>
          <w:lang w:val="en-US"/>
        </w:rPr>
        <w:t xml:space="preserve"> dan tenaga kependidikan</w:t>
      </w:r>
      <w:r w:rsidR="00F32F98">
        <w:rPr>
          <w:rFonts w:cs="Times New Roman"/>
          <w:szCs w:val="24"/>
        </w:rPr>
        <w:t xml:space="preserve"> Departemen Ilmu Komputer IPB.</w:t>
      </w:r>
    </w:p>
    <w:p w:rsidR="00F32F98" w:rsidRDefault="00F32F98" w:rsidP="00A8324D">
      <w:pPr>
        <w:pStyle w:val="Paragraf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Raden Asri Ramadhina Fitriani yang selalu memberi dukungan dan bantuan selama menyusun skripsi ini</w:t>
      </w:r>
      <w:r>
        <w:rPr>
          <w:rFonts w:cs="Times New Roman"/>
          <w:szCs w:val="24"/>
        </w:rPr>
        <w:t>.</w:t>
      </w:r>
    </w:p>
    <w:p w:rsidR="00F32F98" w:rsidRDefault="00B77437" w:rsidP="00A8324D">
      <w:pPr>
        <w:pStyle w:val="Paragraf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Teman-</w:t>
      </w:r>
      <w:r>
        <w:rPr>
          <w:rFonts w:cs="Times New Roman"/>
          <w:szCs w:val="24"/>
          <w:lang w:val="en-US"/>
        </w:rPr>
        <w:t>t</w:t>
      </w:r>
      <w:r w:rsidR="00F32F98">
        <w:rPr>
          <w:rFonts w:cs="Times New Roman"/>
          <w:szCs w:val="24"/>
        </w:rPr>
        <w:t xml:space="preserve">eman yang selalu mendukung yaitu </w:t>
      </w:r>
      <w:r w:rsidR="00F32F98">
        <w:rPr>
          <w:rFonts w:cs="Times New Roman"/>
          <w:szCs w:val="24"/>
          <w:lang w:val="en-US"/>
        </w:rPr>
        <w:t>Amanda Rizka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Faiz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Arnold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Bintang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Denny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Ican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Pandu</w:t>
      </w:r>
      <w:r w:rsidR="00F32F98">
        <w:rPr>
          <w:rFonts w:cs="Times New Roman"/>
          <w:szCs w:val="24"/>
        </w:rPr>
        <w:t xml:space="preserve">, </w:t>
      </w:r>
      <w:r w:rsidR="00F32F98">
        <w:rPr>
          <w:rFonts w:cs="Times New Roman"/>
          <w:szCs w:val="24"/>
          <w:lang w:val="en-US"/>
        </w:rPr>
        <w:t>Fauzan</w:t>
      </w:r>
      <w:r w:rsidR="00F32F98">
        <w:rPr>
          <w:rFonts w:cs="Times New Roman"/>
          <w:szCs w:val="24"/>
        </w:rPr>
        <w:t xml:space="preserve">, dan </w:t>
      </w:r>
      <w:r w:rsidR="00F32F98">
        <w:rPr>
          <w:rFonts w:cs="Times New Roman"/>
          <w:szCs w:val="24"/>
          <w:lang w:val="en-US"/>
        </w:rPr>
        <w:t>Mutiara</w:t>
      </w:r>
      <w:r w:rsidR="00F32F98">
        <w:rPr>
          <w:rFonts w:cs="Times New Roman"/>
          <w:szCs w:val="24"/>
        </w:rPr>
        <w:t>.</w:t>
      </w:r>
    </w:p>
    <w:p w:rsidR="00F32F98" w:rsidRPr="007C7384" w:rsidRDefault="00F32F98" w:rsidP="00A8324D">
      <w:pPr>
        <w:pStyle w:val="Paragraf"/>
        <w:numPr>
          <w:ilvl w:val="0"/>
          <w:numId w:val="3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Seluruh teman-teman Program S1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Alih Jenis Ilmu Komputer IPB Angkatan 9.</w:t>
      </w:r>
    </w:p>
    <w:p w:rsidR="00F32F98" w:rsidRPr="0041553F" w:rsidRDefault="00F32F98" w:rsidP="00D07E77">
      <w:pPr>
        <w:pStyle w:val="Paragraf"/>
        <w:ind w:firstLine="720"/>
        <w:rPr>
          <w:szCs w:val="24"/>
        </w:rPr>
      </w:pPr>
      <w:r>
        <w:rPr>
          <w:szCs w:val="24"/>
        </w:rPr>
        <w:t xml:space="preserve">Semoga segala bantuan, bimbingan, motivasi, dan dukungan yang telah diberikan kepada penulis senantiasa dibalas oleh Allah </w:t>
      </w:r>
      <w:r w:rsidRPr="009112AD">
        <w:rPr>
          <w:i/>
          <w:szCs w:val="24"/>
        </w:rPr>
        <w:t>subhanahu wa ta’ala</w:t>
      </w:r>
      <w:r>
        <w:rPr>
          <w:szCs w:val="24"/>
        </w:rPr>
        <w:t>. Se</w:t>
      </w:r>
      <w:r w:rsidRPr="0041553F">
        <w:rPr>
          <w:szCs w:val="24"/>
        </w:rPr>
        <w:t>moga karya ilmiah ini bermanfaat bagi semua pihak yang membutuhkan.</w:t>
      </w:r>
    </w:p>
    <w:p w:rsidR="00F32F98" w:rsidRPr="008F3EDB" w:rsidRDefault="00F32F98" w:rsidP="00F32F98">
      <w:pPr>
        <w:pStyle w:val="BodyTextIndent"/>
      </w:pPr>
    </w:p>
    <w:p w:rsidR="00F32F98" w:rsidRPr="006E797A" w:rsidRDefault="00F32F98" w:rsidP="00F32F98">
      <w:pPr>
        <w:pStyle w:val="BodyTextIndent"/>
        <w:rPr>
          <w:lang w:val="id-ID"/>
        </w:rPr>
      </w:pPr>
    </w:p>
    <w:p w:rsidR="00F32F98" w:rsidRPr="009112AD" w:rsidRDefault="00F32F98" w:rsidP="00F32F98">
      <w:pPr>
        <w:jc w:val="right"/>
        <w:rPr>
          <w:lang w:val="id-ID"/>
        </w:rPr>
      </w:pPr>
      <w:r w:rsidRPr="006E797A">
        <w:rPr>
          <w:lang w:val="id-ID"/>
        </w:rPr>
        <w:t xml:space="preserve">Bogor, </w:t>
      </w:r>
      <w:r w:rsidR="0083678A">
        <w:t>Mei</w:t>
      </w:r>
      <w:r>
        <w:t xml:space="preserve"> </w:t>
      </w:r>
      <w:r>
        <w:rPr>
          <w:lang w:val="id-ID"/>
        </w:rPr>
        <w:t>2017</w:t>
      </w:r>
    </w:p>
    <w:p w:rsidR="00F32F98" w:rsidRPr="006E797A" w:rsidRDefault="00F32F98" w:rsidP="00F32F98">
      <w:pPr>
        <w:pStyle w:val="BodyTextIndent"/>
        <w:jc w:val="right"/>
        <w:rPr>
          <w:lang w:val="id-ID"/>
        </w:rPr>
      </w:pPr>
    </w:p>
    <w:p w:rsidR="00F54F6F" w:rsidRDefault="00F32F98" w:rsidP="00F32F98">
      <w:pPr>
        <w:pStyle w:val="NoSpacing"/>
        <w:ind w:firstLine="0"/>
        <w:jc w:val="right"/>
        <w:rPr>
          <w:i/>
        </w:rPr>
      </w:pPr>
      <w:r>
        <w:rPr>
          <w:i/>
        </w:rPr>
        <w:t>Ilham Tri Mulyawan</w:t>
      </w:r>
    </w:p>
    <w:p w:rsidR="00351288" w:rsidRPr="00351288" w:rsidRDefault="00351288" w:rsidP="009E166F">
      <w:pPr>
        <w:pStyle w:val="NoSpacing"/>
        <w:ind w:firstLine="0"/>
        <w:rPr>
          <w:i/>
        </w:rPr>
      </w:pPr>
    </w:p>
    <w:p w:rsidR="00C0511D" w:rsidRDefault="002A32FD">
      <w:pPr>
        <w:spacing w:after="200" w:line="276" w:lineRule="auto"/>
        <w:ind w:firstLine="0"/>
        <w:jc w:val="left"/>
      </w:pPr>
      <w:r>
        <w:br w:type="page"/>
      </w:r>
    </w:p>
    <w:p w:rsidR="000F08C7" w:rsidRDefault="00F54F6F" w:rsidP="00F04EFD">
      <w:pPr>
        <w:spacing w:after="48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ISI</w:t>
      </w:r>
    </w:p>
    <w:p w:rsidR="00B7685B" w:rsidRDefault="00B7685B" w:rsidP="005A3DC0">
      <w:pPr>
        <w:tabs>
          <w:tab w:val="right" w:pos="7938"/>
        </w:tabs>
        <w:spacing w:after="100"/>
        <w:ind w:firstLine="0"/>
      </w:pPr>
      <w:r>
        <w:t>DAFTAR TABEL</w:t>
      </w:r>
      <w:r>
        <w:tab/>
      </w:r>
      <w:r w:rsidR="00774F39">
        <w:t>i</w:t>
      </w:r>
      <w:r>
        <w:t>i</w:t>
      </w:r>
    </w:p>
    <w:p w:rsidR="00B7685B" w:rsidRDefault="00774F39" w:rsidP="005A3DC0">
      <w:pPr>
        <w:tabs>
          <w:tab w:val="right" w:pos="7938"/>
        </w:tabs>
        <w:spacing w:after="100"/>
        <w:ind w:firstLine="0"/>
      </w:pPr>
      <w:r>
        <w:t>DAFTAR GAMBAR</w:t>
      </w:r>
      <w:r>
        <w:tab/>
        <w:t>i</w:t>
      </w:r>
      <w:r w:rsidR="00B7685B">
        <w:t>i</w:t>
      </w:r>
    </w:p>
    <w:p w:rsidR="00823740" w:rsidRDefault="00785881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1E3B81">
        <w:instrText xml:space="preserve"> TOC \o "1-2" \h \z \u </w:instrText>
      </w:r>
      <w:r>
        <w:fldChar w:fldCharType="separate"/>
      </w:r>
      <w:hyperlink w:anchor="_Toc482000814" w:history="1">
        <w:r w:rsidR="00823740" w:rsidRPr="00E41011">
          <w:rPr>
            <w:rStyle w:val="Hyperlink"/>
            <w:noProof/>
          </w:rPr>
          <w:t>PENDAHULUAN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_Toc482000814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15" w:history="1">
        <w:r w:rsidR="00823740" w:rsidRPr="00E41011">
          <w:rPr>
            <w:rStyle w:val="Hyperlink"/>
            <w:noProof/>
          </w:rPr>
          <w:t>Latar Belakang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_Toc482000815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16" w:history="1">
        <w:r w:rsidR="00823740" w:rsidRPr="00E41011">
          <w:rPr>
            <w:rStyle w:val="Hyperlink"/>
            <w:noProof/>
          </w:rPr>
          <w:t>Perumusan Masalah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_Toc482000816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17" w:history="1">
        <w:r w:rsidR="00823740" w:rsidRPr="00E41011">
          <w:rPr>
            <w:rStyle w:val="Hyperlink"/>
            <w:noProof/>
          </w:rPr>
          <w:t>Tujuan Penelitian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_Toc482000817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18" w:history="1">
        <w:r w:rsidR="00823740" w:rsidRPr="00E41011">
          <w:rPr>
            <w:rStyle w:val="Hyperlink"/>
            <w:noProof/>
          </w:rPr>
          <w:t>Manfaat Penelitian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_Toc482000818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19" w:history="1">
        <w:r w:rsidR="00823740" w:rsidRPr="00E41011">
          <w:rPr>
            <w:rStyle w:val="Hyperlink"/>
            <w:noProof/>
          </w:rPr>
          <w:t>Ruang Lingkup Penelitian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_Toc482000819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0" w:history="1">
        <w:r w:rsidR="00823740" w:rsidRPr="00E41011">
          <w:rPr>
            <w:rStyle w:val="Hyperlink"/>
            <w:noProof/>
          </w:rPr>
          <w:t>METODE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_Toc482000820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1" w:history="1">
        <w:r w:rsidR="00823740" w:rsidRPr="00E41011">
          <w:rPr>
            <w:rStyle w:val="Hyperlink"/>
            <w:noProof/>
            <w:lang w:val="id-ID"/>
          </w:rPr>
          <w:t>Data Penelitian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_Toc482000821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2" w:history="1">
        <w:r w:rsidR="00823740" w:rsidRPr="00E41011">
          <w:rPr>
            <w:rStyle w:val="Hyperlink"/>
            <w:noProof/>
          </w:rPr>
          <w:t>Tahapan Penelitian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_Toc482000822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3" w:history="1">
        <w:r w:rsidR="00823740" w:rsidRPr="00E41011">
          <w:rPr>
            <w:rStyle w:val="Hyperlink"/>
            <w:noProof/>
            <w:lang w:val="id-ID"/>
          </w:rPr>
          <w:t>Praproses Data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_Toc482000823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4" w:history="1">
        <w:r w:rsidR="00823740" w:rsidRPr="00E41011">
          <w:rPr>
            <w:rStyle w:val="Hyperlink"/>
            <w:rFonts w:eastAsiaTheme="minorHAnsi"/>
            <w:noProof/>
          </w:rPr>
          <w:t>Data Latih dan Data Uji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_Toc482000824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6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5" w:history="1">
        <w:r w:rsidR="00823740" w:rsidRPr="00E41011">
          <w:rPr>
            <w:rStyle w:val="Hyperlink"/>
            <w:noProof/>
          </w:rPr>
          <w:t>Pemodelan Klasifikasi Pohon Keputusan dengan Algoritme C5.0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_Toc482000825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6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6" w:history="1">
        <w:r w:rsidR="00823740" w:rsidRPr="00E41011">
          <w:rPr>
            <w:rStyle w:val="Hyperlink"/>
            <w:noProof/>
          </w:rPr>
          <w:t>Pengujian Model Prediksi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_Toc482000826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7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7" w:history="1">
        <w:r w:rsidR="00823740" w:rsidRPr="00E41011">
          <w:rPr>
            <w:rStyle w:val="Hyperlink"/>
            <w:noProof/>
          </w:rPr>
          <w:t>Keterhubungan Mata Kuliah dan Prasyaratnya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_Toc482000827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8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8" w:history="1">
        <w:r w:rsidR="00823740" w:rsidRPr="00E41011">
          <w:rPr>
            <w:rStyle w:val="Hyperlink"/>
            <w:noProof/>
            <w:lang w:val="id-ID"/>
          </w:rPr>
          <w:t>Lingkungan Pengembangan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_Toc482000828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9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29" w:history="1">
        <w:r w:rsidR="00823740" w:rsidRPr="00E41011">
          <w:rPr>
            <w:rStyle w:val="Hyperlink"/>
            <w:noProof/>
          </w:rPr>
          <w:t>HASIL DAN PEMBAHASAN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_Toc482000829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10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0" w:history="1">
        <w:r w:rsidR="00823740" w:rsidRPr="00E41011">
          <w:rPr>
            <w:rStyle w:val="Hyperlink"/>
            <w:noProof/>
            <w:lang w:val="id-ID"/>
          </w:rPr>
          <w:t>Praproses Data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_Toc482000830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10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1" w:history="1">
        <w:r w:rsidR="00823740" w:rsidRPr="00E41011">
          <w:rPr>
            <w:rStyle w:val="Hyperlink"/>
            <w:noProof/>
          </w:rPr>
          <w:t>Data Latih dan Data Uji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_Toc482000831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10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2" w:history="1">
        <w:r w:rsidR="00823740" w:rsidRPr="00E41011">
          <w:rPr>
            <w:rStyle w:val="Hyperlink"/>
            <w:noProof/>
          </w:rPr>
          <w:t>Pemodelan Klasifikasi Pohon Keputusan dengan Algoritme C5.0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_Toc482000832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11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3" w:history="1">
        <w:r w:rsidR="00823740" w:rsidRPr="00E41011">
          <w:rPr>
            <w:rStyle w:val="Hyperlink"/>
            <w:noProof/>
          </w:rPr>
          <w:t>Keterhubungan Mata Kuliah dan Prasyaratnya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_Toc482000833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19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4" w:history="1">
        <w:r w:rsidR="00823740" w:rsidRPr="00E41011">
          <w:rPr>
            <w:rStyle w:val="Hyperlink"/>
            <w:noProof/>
          </w:rPr>
          <w:t>SIMPULAN DAN SARAN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_Toc482000834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5" w:history="1">
        <w:r w:rsidR="00823740" w:rsidRPr="00E41011">
          <w:rPr>
            <w:rStyle w:val="Hyperlink"/>
            <w:noProof/>
            <w:lang w:val="id-ID"/>
          </w:rPr>
          <w:t>Simpulan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_Toc482000835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2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6" w:history="1">
        <w:r w:rsidR="00823740" w:rsidRPr="00E41011">
          <w:rPr>
            <w:rStyle w:val="Hyperlink"/>
            <w:noProof/>
            <w:lang w:val="id-ID"/>
          </w:rPr>
          <w:t>Saran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_Toc482000836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22</w:t>
        </w:r>
        <w:r w:rsidR="00823740">
          <w:rPr>
            <w:noProof/>
            <w:webHidden/>
          </w:rPr>
          <w:fldChar w:fldCharType="end"/>
        </w:r>
      </w:hyperlink>
    </w:p>
    <w:p w:rsidR="00823740" w:rsidRDefault="00427FBB">
      <w:pPr>
        <w:pStyle w:val="TOC1"/>
        <w:tabs>
          <w:tab w:val="right" w:pos="7928"/>
        </w:tabs>
        <w:rPr>
          <w:rFonts w:asciiTheme="minorHAnsi" w:hAnsiTheme="minorHAnsi"/>
          <w:noProof/>
          <w:sz w:val="22"/>
        </w:rPr>
      </w:pPr>
      <w:hyperlink w:anchor="_Toc482000837" w:history="1">
        <w:r w:rsidR="00823740" w:rsidRPr="00E41011">
          <w:rPr>
            <w:rStyle w:val="Hyperlink"/>
            <w:noProof/>
          </w:rPr>
          <w:t>DAFTAR PUSTAKA</w:t>
        </w:r>
        <w:r w:rsidR="00823740">
          <w:rPr>
            <w:noProof/>
            <w:webHidden/>
          </w:rPr>
          <w:tab/>
        </w:r>
        <w:r w:rsidR="00823740">
          <w:rPr>
            <w:noProof/>
            <w:webHidden/>
          </w:rPr>
          <w:fldChar w:fldCharType="begin"/>
        </w:r>
        <w:r w:rsidR="00823740">
          <w:rPr>
            <w:noProof/>
            <w:webHidden/>
          </w:rPr>
          <w:instrText xml:space="preserve"> PAGEREF _Toc482000837 \h </w:instrText>
        </w:r>
        <w:r w:rsidR="00823740">
          <w:rPr>
            <w:noProof/>
            <w:webHidden/>
          </w:rPr>
        </w:r>
        <w:r w:rsidR="00823740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22</w:t>
        </w:r>
        <w:r w:rsidR="00823740">
          <w:rPr>
            <w:noProof/>
            <w:webHidden/>
          </w:rPr>
          <w:fldChar w:fldCharType="end"/>
        </w:r>
      </w:hyperlink>
    </w:p>
    <w:p w:rsidR="002E7108" w:rsidRDefault="00785881" w:rsidP="005A3DC0">
      <w:pPr>
        <w:tabs>
          <w:tab w:val="right" w:pos="7938"/>
        </w:tabs>
        <w:spacing w:after="100"/>
        <w:ind w:firstLine="0"/>
        <w:jc w:val="left"/>
        <w:rPr>
          <w:lang w:eastAsia="en-US"/>
        </w:rPr>
      </w:pPr>
      <w:r>
        <w:rPr>
          <w:lang w:eastAsia="en-US"/>
        </w:rPr>
        <w:fldChar w:fldCharType="end"/>
      </w:r>
      <w:r w:rsidR="008B448A">
        <w:rPr>
          <w:lang w:eastAsia="en-US"/>
        </w:rPr>
        <w:t>LAMPIRAN</w:t>
      </w:r>
      <w:r w:rsidR="008B448A">
        <w:rPr>
          <w:lang w:eastAsia="en-US"/>
        </w:rPr>
        <w:tab/>
      </w:r>
      <w:r w:rsidR="00E36875">
        <w:rPr>
          <w:lang w:eastAsia="en-US"/>
        </w:rPr>
        <w:t>2</w:t>
      </w:r>
      <w:r w:rsidR="00427FC3">
        <w:rPr>
          <w:lang w:eastAsia="en-US"/>
        </w:rPr>
        <w:t>4</w:t>
      </w:r>
    </w:p>
    <w:p w:rsidR="008B448A" w:rsidRDefault="005C1E52" w:rsidP="005A3DC0">
      <w:pPr>
        <w:tabs>
          <w:tab w:val="right" w:pos="7938"/>
        </w:tabs>
        <w:spacing w:after="100"/>
        <w:ind w:firstLine="0"/>
        <w:jc w:val="left"/>
        <w:rPr>
          <w:lang w:eastAsia="en-US"/>
        </w:rPr>
      </w:pPr>
      <w:r>
        <w:rPr>
          <w:lang w:eastAsia="en-US"/>
        </w:rPr>
        <w:t>RIWAYAT HIDUP</w:t>
      </w:r>
      <w:r>
        <w:rPr>
          <w:lang w:eastAsia="en-US"/>
        </w:rPr>
        <w:tab/>
      </w:r>
      <w:r w:rsidR="00681B81">
        <w:rPr>
          <w:lang w:eastAsia="en-US"/>
        </w:rPr>
        <w:t>4</w:t>
      </w:r>
      <w:r w:rsidR="00B85991">
        <w:rPr>
          <w:lang w:eastAsia="en-US"/>
        </w:rPr>
        <w:t>2</w:t>
      </w:r>
    </w:p>
    <w:p w:rsidR="000E3BE6" w:rsidRDefault="000E3BE6" w:rsidP="006D1A56">
      <w:pPr>
        <w:ind w:firstLine="0"/>
      </w:pPr>
      <w:r>
        <w:br w:type="page"/>
      </w:r>
    </w:p>
    <w:p w:rsidR="00F54F6F" w:rsidRPr="00B7685B" w:rsidRDefault="00F54F6F" w:rsidP="00694A57">
      <w:pPr>
        <w:spacing w:after="480"/>
        <w:ind w:firstLine="0"/>
        <w:jc w:val="center"/>
        <w:rPr>
          <w:b/>
          <w:sz w:val="28"/>
        </w:rPr>
      </w:pPr>
      <w:bookmarkStart w:id="1" w:name="_Toc331005282"/>
      <w:r w:rsidRPr="00B7685B">
        <w:rPr>
          <w:b/>
          <w:sz w:val="28"/>
        </w:rPr>
        <w:lastRenderedPageBreak/>
        <w:t>DAFTAR TABEL</w:t>
      </w:r>
      <w:bookmarkEnd w:id="1"/>
    </w:p>
    <w:p w:rsidR="004315AA" w:rsidRDefault="00785881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r>
        <w:fldChar w:fldCharType="begin"/>
      </w:r>
      <w:r w:rsidR="009D4B46">
        <w:instrText xml:space="preserve"> TOC \h \z \a "Tabel" </w:instrText>
      </w:r>
      <w:r>
        <w:fldChar w:fldCharType="separate"/>
      </w:r>
      <w:hyperlink r:id="rId12" w:anchor="_Toc482828827" w:history="1">
        <w:r w:rsidR="004315AA" w:rsidRPr="00184DC9">
          <w:rPr>
            <w:rStyle w:val="Hyperlink"/>
            <w:noProof/>
          </w:rPr>
          <w:t>Jumlah data nilai mahasiswa yang tersedia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_Toc482828827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3" w:anchor="_Toc482828828" w:history="1">
        <w:r w:rsidR="004315AA" w:rsidRPr="00184DC9">
          <w:rPr>
            <w:rStyle w:val="Hyperlink"/>
            <w:noProof/>
          </w:rPr>
          <w:t>Rentang IPK mata kuliah mayor dan interdepartemen dengan</w:t>
        </w:r>
        <w:r w:rsidR="004315AA">
          <w:rPr>
            <w:rStyle w:val="Hyperlink"/>
            <w:noProof/>
          </w:rPr>
          <w:t xml:space="preserve">                           </w:t>
        </w:r>
        <w:r w:rsidR="004315AA" w:rsidRPr="00184DC9">
          <w:rPr>
            <w:rStyle w:val="Hyperlink"/>
            <w:noProof/>
          </w:rPr>
          <w:t xml:space="preserve"> 2 kelas pada tingkat 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_Toc482828828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4" w:anchor="_Toc482828829" w:history="1">
        <w:r w:rsidR="004315AA" w:rsidRPr="00184DC9">
          <w:rPr>
            <w:rStyle w:val="Hyperlink"/>
            <w:noProof/>
          </w:rPr>
          <w:t xml:space="preserve">Rentang IPK mata kuliah mayor dan interdepartemen dengan </w:t>
        </w:r>
        <w:r w:rsidR="004315AA">
          <w:rPr>
            <w:rStyle w:val="Hyperlink"/>
            <w:noProof/>
          </w:rPr>
          <w:t xml:space="preserve">                            </w:t>
        </w:r>
        <w:r w:rsidR="004315AA" w:rsidRPr="00184DC9">
          <w:rPr>
            <w:rStyle w:val="Hyperlink"/>
            <w:noProof/>
          </w:rPr>
          <w:t>3 kelas versi 1 pada tingkat 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_Toc482828829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5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5" w:anchor="_Toc482828830" w:history="1">
        <w:r w:rsidR="004315AA" w:rsidRPr="00184DC9">
          <w:rPr>
            <w:rStyle w:val="Hyperlink"/>
            <w:noProof/>
          </w:rPr>
          <w:t>Rentang IPK mata kuliah mayor dan interdepartemen dengan</w:t>
        </w:r>
        <w:r w:rsidR="004315AA">
          <w:rPr>
            <w:rStyle w:val="Hyperlink"/>
            <w:noProof/>
          </w:rPr>
          <w:t xml:space="preserve">                             </w:t>
        </w:r>
        <w:r w:rsidR="004315AA" w:rsidRPr="00184DC9">
          <w:rPr>
            <w:rStyle w:val="Hyperlink"/>
            <w:noProof/>
          </w:rPr>
          <w:t xml:space="preserve"> 3 kelas versi 2 pada tingkat 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_Toc482828830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5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1" w:history="1">
        <w:r w:rsidR="004315AA" w:rsidRPr="00184DC9">
          <w:rPr>
            <w:rStyle w:val="Hyperlink"/>
            <w:rFonts w:cs="Times New Roman"/>
            <w:i/>
            <w:noProof/>
          </w:rPr>
          <w:t>Confusion matrix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_Toc482828831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8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6" w:anchor="_Toc482828832" w:history="1">
        <w:r w:rsidR="004315AA" w:rsidRPr="00184DC9">
          <w:rPr>
            <w:rStyle w:val="Hyperlink"/>
            <w:noProof/>
          </w:rPr>
          <w:t xml:space="preserve">Pembagian kelas untuk keterhubungan yang memiliki lebih dari </w:t>
        </w:r>
        <w:r w:rsidR="004315AA">
          <w:rPr>
            <w:rStyle w:val="Hyperlink"/>
            <w:noProof/>
          </w:rPr>
          <w:t xml:space="preserve">                          </w:t>
        </w:r>
        <w:r w:rsidR="004315AA" w:rsidRPr="00184DC9">
          <w:rPr>
            <w:rStyle w:val="Hyperlink"/>
            <w:noProof/>
          </w:rPr>
          <w:t>2 mata kuliah prasyarat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_Toc482828832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9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3" w:history="1">
        <w:r w:rsidR="004315AA" w:rsidRPr="00184DC9">
          <w:rPr>
            <w:rStyle w:val="Hyperlink"/>
            <w:noProof/>
          </w:rPr>
          <w:t>Penyetaraan mata kuliah dari tahun masuk 2012 hingga 2014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_Toc482828833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10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4" w:history="1">
        <w:r w:rsidR="004315AA" w:rsidRPr="00184DC9">
          <w:rPr>
            <w:rStyle w:val="Hyperlink"/>
            <w:noProof/>
          </w:rPr>
          <w:t>Contoh bentuk data olahan dengan label kelas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_Toc482828834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10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spacing w:line="240" w:lineRule="auto"/>
        <w:ind w:left="360" w:right="14"/>
        <w:rPr>
          <w:rFonts w:asciiTheme="minorHAnsi" w:hAnsiTheme="minorHAnsi"/>
          <w:noProof/>
          <w:sz w:val="22"/>
        </w:rPr>
      </w:pPr>
      <w:hyperlink r:id="rId17" w:anchor="_Toc482828835" w:history="1">
        <w:r w:rsidR="004315AA" w:rsidRPr="00184DC9">
          <w:rPr>
            <w:rStyle w:val="Hyperlink"/>
            <w:noProof/>
          </w:rPr>
          <w:t xml:space="preserve">Jumlah mahasiswa pada setiap kelas (LR = </w:t>
        </w:r>
        <w:r w:rsidR="004315AA" w:rsidRPr="00184DC9">
          <w:rPr>
            <w:rStyle w:val="Hyperlink"/>
            <w:i/>
            <w:noProof/>
          </w:rPr>
          <w:t>Low Risk,</w:t>
        </w:r>
        <w:r w:rsidR="004315AA">
          <w:rPr>
            <w:rStyle w:val="Hyperlink"/>
            <w:i/>
            <w:noProof/>
          </w:rPr>
          <w:t xml:space="preserve">                                   </w:t>
        </w:r>
        <w:r w:rsidR="004315AA" w:rsidRPr="00184DC9">
          <w:rPr>
            <w:rStyle w:val="Hyperlink"/>
            <w:i/>
            <w:noProof/>
          </w:rPr>
          <w:t xml:space="preserve"> </w:t>
        </w:r>
        <w:r w:rsidR="004315AA" w:rsidRPr="00184DC9">
          <w:rPr>
            <w:rStyle w:val="Hyperlink"/>
            <w:noProof/>
          </w:rPr>
          <w:t xml:space="preserve">MR = </w:t>
        </w:r>
        <w:r w:rsidR="004315AA" w:rsidRPr="00184DC9">
          <w:rPr>
            <w:rStyle w:val="Hyperlink"/>
            <w:i/>
            <w:noProof/>
          </w:rPr>
          <w:t xml:space="preserve">Medium Risk, </w:t>
        </w:r>
        <w:r w:rsidR="004315AA" w:rsidRPr="00184DC9">
          <w:rPr>
            <w:rStyle w:val="Hyperlink"/>
            <w:noProof/>
          </w:rPr>
          <w:t xml:space="preserve">dan HR = </w:t>
        </w:r>
        <w:r w:rsidR="004315AA" w:rsidRPr="00184DC9">
          <w:rPr>
            <w:rStyle w:val="Hyperlink"/>
            <w:i/>
            <w:noProof/>
          </w:rPr>
          <w:t>High Risk</w:t>
        </w:r>
        <w:r w:rsidR="004315AA" w:rsidRPr="00184DC9">
          <w:rPr>
            <w:rStyle w:val="Hyperlink"/>
            <w:noProof/>
          </w:rPr>
          <w:t>)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_Toc482828835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11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6" w:history="1">
        <w:r w:rsidR="004315AA" w:rsidRPr="00184DC9">
          <w:rPr>
            <w:rStyle w:val="Hyperlink"/>
            <w:noProof/>
          </w:rPr>
          <w:t>Akurasi untuk percobaan ke-1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_Toc482828836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12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8" w:anchor="_Toc482828837" w:history="1">
        <w:r w:rsidR="004315AA" w:rsidRPr="00184DC9">
          <w:rPr>
            <w:rStyle w:val="Hyperlink"/>
            <w:noProof/>
          </w:rPr>
          <w:t xml:space="preserve">Penggunaan atribut pada model terbaik di percobaan ke-1 </w:t>
        </w:r>
        <w:r w:rsidR="004315AA">
          <w:rPr>
            <w:rStyle w:val="Hyperlink"/>
            <w:noProof/>
          </w:rPr>
          <w:t xml:space="preserve">                           </w:t>
        </w:r>
        <w:r w:rsidR="004315AA" w:rsidRPr="00184DC9">
          <w:rPr>
            <w:rStyle w:val="Hyperlink"/>
            <w:noProof/>
          </w:rPr>
          <w:t xml:space="preserve">dengan metode </w:t>
        </w:r>
        <w:r w:rsidR="004315AA" w:rsidRPr="00184DC9">
          <w:rPr>
            <w:rStyle w:val="Hyperlink"/>
            <w:i/>
            <w:noProof/>
          </w:rPr>
          <w:t>oversampling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_Toc482828837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12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8" w:history="1">
        <w:r w:rsidR="004315AA" w:rsidRPr="00184DC9">
          <w:rPr>
            <w:rStyle w:val="Hyperlink"/>
            <w:noProof/>
          </w:rPr>
          <w:t xml:space="preserve">Nilai </w:t>
        </w:r>
        <w:r w:rsidR="004315AA" w:rsidRPr="00184DC9">
          <w:rPr>
            <w:rStyle w:val="Hyperlink"/>
            <w:i/>
            <w:iCs/>
            <w:noProof/>
          </w:rPr>
          <w:t xml:space="preserve">precision </w:t>
        </w:r>
        <w:r w:rsidR="004315AA" w:rsidRPr="00184DC9">
          <w:rPr>
            <w:rStyle w:val="Hyperlink"/>
            <w:noProof/>
          </w:rPr>
          <w:t xml:space="preserve">dan </w:t>
        </w:r>
        <w:r w:rsidR="004315AA" w:rsidRPr="00184DC9">
          <w:rPr>
            <w:rStyle w:val="Hyperlink"/>
            <w:i/>
            <w:iCs/>
            <w:noProof/>
          </w:rPr>
          <w:t xml:space="preserve">recall </w:t>
        </w:r>
        <w:r w:rsidR="004315AA" w:rsidRPr="00184DC9">
          <w:rPr>
            <w:rStyle w:val="Hyperlink"/>
            <w:noProof/>
          </w:rPr>
          <w:t>untuk percobaan ke-1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_Toc482828838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13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39" w:history="1">
        <w:r w:rsidR="004315AA" w:rsidRPr="00184DC9">
          <w:rPr>
            <w:rStyle w:val="Hyperlink"/>
            <w:noProof/>
          </w:rPr>
          <w:t>Akurasi untuk percobaan ke-2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_Toc482828839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13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r:id="rId19" w:anchor="_Toc482828840" w:history="1">
        <w:r w:rsidR="004315AA" w:rsidRPr="00184DC9">
          <w:rPr>
            <w:rStyle w:val="Hyperlink"/>
            <w:noProof/>
          </w:rPr>
          <w:t xml:space="preserve">Penggunaan atribut pada model terbaik di percobaan ke-2 </w:t>
        </w:r>
        <w:r w:rsidR="004315AA">
          <w:rPr>
            <w:rStyle w:val="Hyperlink"/>
            <w:noProof/>
          </w:rPr>
          <w:t xml:space="preserve">                             </w:t>
        </w:r>
        <w:r w:rsidR="004315AA" w:rsidRPr="00184DC9">
          <w:rPr>
            <w:rStyle w:val="Hyperlink"/>
            <w:noProof/>
          </w:rPr>
          <w:t xml:space="preserve">dengan metode </w:t>
        </w:r>
        <w:r w:rsidR="004315AA" w:rsidRPr="00184DC9">
          <w:rPr>
            <w:rStyle w:val="Hyperlink"/>
            <w:i/>
            <w:noProof/>
          </w:rPr>
          <w:t>oversampling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_Toc482828840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14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1" w:history="1">
        <w:r w:rsidR="004315AA" w:rsidRPr="00184DC9">
          <w:rPr>
            <w:rStyle w:val="Hyperlink"/>
            <w:noProof/>
          </w:rPr>
          <w:t xml:space="preserve">Nilai </w:t>
        </w:r>
        <w:r w:rsidR="004315AA" w:rsidRPr="00184DC9">
          <w:rPr>
            <w:rStyle w:val="Hyperlink"/>
            <w:i/>
            <w:iCs/>
            <w:noProof/>
          </w:rPr>
          <w:t xml:space="preserve">precision </w:t>
        </w:r>
        <w:r w:rsidR="004315AA" w:rsidRPr="00184DC9">
          <w:rPr>
            <w:rStyle w:val="Hyperlink"/>
            <w:noProof/>
          </w:rPr>
          <w:t xml:space="preserve">dan </w:t>
        </w:r>
        <w:r w:rsidR="004315AA" w:rsidRPr="00184DC9">
          <w:rPr>
            <w:rStyle w:val="Hyperlink"/>
            <w:i/>
            <w:iCs/>
            <w:noProof/>
          </w:rPr>
          <w:t xml:space="preserve">recall </w:t>
        </w:r>
        <w:r w:rsidR="004315AA" w:rsidRPr="00184DC9">
          <w:rPr>
            <w:rStyle w:val="Hyperlink"/>
            <w:noProof/>
          </w:rPr>
          <w:t>untuk percobaan ke-2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_Toc482828841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15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2" w:history="1">
        <w:r w:rsidR="004315AA" w:rsidRPr="00184DC9">
          <w:rPr>
            <w:rStyle w:val="Hyperlink"/>
            <w:noProof/>
          </w:rPr>
          <w:t>Akurasi untuk percobaan ke-3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_Toc482828842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15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3" w:history="1">
        <w:r w:rsidR="004315AA" w:rsidRPr="00184DC9">
          <w:rPr>
            <w:rStyle w:val="Hyperlink"/>
            <w:noProof/>
          </w:rPr>
          <w:t xml:space="preserve">Penggunaan atribut pada model terbaik di percobaan ke-3 </w:t>
        </w:r>
        <w:r w:rsidR="004315AA">
          <w:rPr>
            <w:rStyle w:val="Hyperlink"/>
            <w:noProof/>
          </w:rPr>
          <w:t xml:space="preserve">                            </w:t>
        </w:r>
        <w:r w:rsidR="004315AA" w:rsidRPr="00184DC9">
          <w:rPr>
            <w:rStyle w:val="Hyperlink"/>
            <w:noProof/>
          </w:rPr>
          <w:t xml:space="preserve">dengan metode </w:t>
        </w:r>
        <w:r w:rsidR="004315AA" w:rsidRPr="00184DC9">
          <w:rPr>
            <w:rStyle w:val="Hyperlink"/>
            <w:i/>
            <w:noProof/>
          </w:rPr>
          <w:t>undersampling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_Toc482828843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16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4" w:history="1">
        <w:r w:rsidR="004315AA" w:rsidRPr="00184DC9">
          <w:rPr>
            <w:rStyle w:val="Hyperlink"/>
            <w:noProof/>
          </w:rPr>
          <w:t xml:space="preserve">Nilai </w:t>
        </w:r>
        <w:r w:rsidR="004315AA" w:rsidRPr="00184DC9">
          <w:rPr>
            <w:rStyle w:val="Hyperlink"/>
            <w:i/>
            <w:iCs/>
            <w:noProof/>
          </w:rPr>
          <w:t xml:space="preserve">precision </w:t>
        </w:r>
        <w:r w:rsidR="004315AA" w:rsidRPr="00184DC9">
          <w:rPr>
            <w:rStyle w:val="Hyperlink"/>
            <w:noProof/>
          </w:rPr>
          <w:t xml:space="preserve">dan </w:t>
        </w:r>
        <w:r w:rsidR="004315AA" w:rsidRPr="00184DC9">
          <w:rPr>
            <w:rStyle w:val="Hyperlink"/>
            <w:i/>
            <w:iCs/>
            <w:noProof/>
          </w:rPr>
          <w:t xml:space="preserve">recall </w:t>
        </w:r>
        <w:r w:rsidR="004315AA" w:rsidRPr="00184DC9">
          <w:rPr>
            <w:rStyle w:val="Hyperlink"/>
            <w:noProof/>
          </w:rPr>
          <w:t>untuk percobaan ke-3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_Toc482828844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16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5" w:history="1">
        <w:r w:rsidR="004315AA" w:rsidRPr="00184DC9">
          <w:rPr>
            <w:rStyle w:val="Hyperlink"/>
            <w:rFonts w:cs="Times New Roman"/>
            <w:noProof/>
          </w:rPr>
          <w:t>Hasil akurasi terbaik untuk semua percobaan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_Toc482828845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17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6" w:history="1">
        <w:r w:rsidR="004315AA" w:rsidRPr="00184DC9">
          <w:rPr>
            <w:rStyle w:val="Hyperlink"/>
            <w:noProof/>
          </w:rPr>
          <w:t>Prasyarat mata kuliah tahun masuk 2012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_Toc482828846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20</w:t>
        </w:r>
        <w:r w:rsidR="004315AA">
          <w:rPr>
            <w:noProof/>
            <w:webHidden/>
          </w:rPr>
          <w:fldChar w:fldCharType="end"/>
        </w:r>
      </w:hyperlink>
    </w:p>
    <w:p w:rsidR="004315AA" w:rsidRDefault="00427FBB" w:rsidP="004315AA">
      <w:pPr>
        <w:pStyle w:val="TableofFigures"/>
        <w:numPr>
          <w:ilvl w:val="0"/>
          <w:numId w:val="28"/>
        </w:numPr>
        <w:tabs>
          <w:tab w:val="right" w:pos="7928"/>
        </w:tabs>
        <w:ind w:left="360" w:right="18"/>
        <w:rPr>
          <w:rFonts w:asciiTheme="minorHAnsi" w:hAnsiTheme="minorHAnsi"/>
          <w:noProof/>
          <w:sz w:val="22"/>
        </w:rPr>
      </w:pPr>
      <w:hyperlink w:anchor="_Toc482828847" w:history="1">
        <w:r w:rsidR="004315AA" w:rsidRPr="00184DC9">
          <w:rPr>
            <w:rStyle w:val="Hyperlink"/>
            <w:noProof/>
          </w:rPr>
          <w:t>Akurasi terbaik masing-masing RMK</w:t>
        </w:r>
        <w:r w:rsidR="004315AA">
          <w:rPr>
            <w:noProof/>
            <w:webHidden/>
          </w:rPr>
          <w:tab/>
        </w:r>
        <w:r w:rsidR="004315AA">
          <w:rPr>
            <w:noProof/>
            <w:webHidden/>
          </w:rPr>
          <w:fldChar w:fldCharType="begin"/>
        </w:r>
        <w:r w:rsidR="004315AA">
          <w:rPr>
            <w:noProof/>
            <w:webHidden/>
          </w:rPr>
          <w:instrText xml:space="preserve"> PAGEREF _Toc482828847 \h </w:instrText>
        </w:r>
        <w:r w:rsidR="004315AA">
          <w:rPr>
            <w:noProof/>
            <w:webHidden/>
          </w:rPr>
        </w:r>
        <w:r w:rsidR="004315AA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20</w:t>
        </w:r>
        <w:r w:rsidR="004315AA">
          <w:rPr>
            <w:noProof/>
            <w:webHidden/>
          </w:rPr>
          <w:fldChar w:fldCharType="end"/>
        </w:r>
      </w:hyperlink>
    </w:p>
    <w:p w:rsidR="00C77660" w:rsidRDefault="00785881" w:rsidP="004315AA">
      <w:pPr>
        <w:ind w:left="426" w:right="18" w:firstLine="0"/>
      </w:pPr>
      <w:r>
        <w:fldChar w:fldCharType="end"/>
      </w:r>
    </w:p>
    <w:p w:rsidR="0015169C" w:rsidRDefault="0015169C" w:rsidP="00F54F6F"/>
    <w:p w:rsidR="00D83186" w:rsidRDefault="00D83186" w:rsidP="00F54F6F"/>
    <w:p w:rsidR="00D83186" w:rsidRDefault="00D83186" w:rsidP="00F54F6F"/>
    <w:p w:rsidR="00F54F6F" w:rsidRDefault="00F54F6F" w:rsidP="00694A57">
      <w:pPr>
        <w:spacing w:after="480"/>
        <w:ind w:firstLine="0"/>
        <w:jc w:val="center"/>
        <w:rPr>
          <w:b/>
          <w:sz w:val="28"/>
        </w:rPr>
      </w:pPr>
      <w:bookmarkStart w:id="2" w:name="_Toc331005283"/>
      <w:r w:rsidRPr="00B7685B">
        <w:rPr>
          <w:b/>
          <w:sz w:val="28"/>
        </w:rPr>
        <w:lastRenderedPageBreak/>
        <w:t>DAFTAR GAMBAR</w:t>
      </w:r>
      <w:bookmarkEnd w:id="2"/>
    </w:p>
    <w:p w:rsidR="00D83186" w:rsidRDefault="00694A57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\a "Gambar" </w:instrText>
      </w:r>
      <w:r>
        <w:fldChar w:fldCharType="separate"/>
      </w:r>
      <w:hyperlink w:anchor="_Toc482686537" w:history="1">
        <w:r w:rsidR="00D83186" w:rsidRPr="00B3167E">
          <w:rPr>
            <w:rStyle w:val="Hyperlink"/>
            <w:noProof/>
          </w:rPr>
          <w:t>Tahapan penelitian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_Toc482686537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32" w:right="0"/>
        <w:rPr>
          <w:rFonts w:asciiTheme="minorHAnsi" w:hAnsiTheme="minorHAnsi"/>
          <w:noProof/>
          <w:sz w:val="22"/>
        </w:rPr>
      </w:pPr>
      <w:hyperlink w:anchor="_Toc482686538" w:history="1">
        <w:r w:rsidR="00D83186" w:rsidRPr="00B3167E">
          <w:rPr>
            <w:rStyle w:val="Hyperlink"/>
            <w:noProof/>
          </w:rPr>
          <w:t>Rata-rata akurasi dari setiap kategori kelas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_Toc482686538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hyperlink w:anchor="_Toc482686539" w:history="1">
        <w:r w:rsidR="00D83186" w:rsidRPr="00B3167E">
          <w:rPr>
            <w:rStyle w:val="Hyperlink"/>
            <w:noProof/>
          </w:rPr>
          <w:t>Potongan pohon keputusan percobaan ke-2 dengan</w:t>
        </w:r>
        <w:r w:rsidR="00D83186">
          <w:rPr>
            <w:rStyle w:val="Hyperlink"/>
            <w:noProof/>
          </w:rPr>
          <w:t xml:space="preserve">                                 </w:t>
        </w:r>
        <w:r w:rsidR="00D83186" w:rsidRPr="00B3167E">
          <w:rPr>
            <w:rStyle w:val="Hyperlink"/>
            <w:noProof/>
          </w:rPr>
          <w:t xml:space="preserve"> metode </w:t>
        </w:r>
        <w:r w:rsidR="00D83186" w:rsidRPr="00B3167E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_Toc482686539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hyperlink r:id="rId20" w:anchor="_Toc482686540" w:history="1">
        <w:r w:rsidR="00D83186" w:rsidRPr="00B3167E">
          <w:rPr>
            <w:rStyle w:val="Hyperlink"/>
            <w:noProof/>
          </w:rPr>
          <w:t xml:space="preserve">Kurva </w:t>
        </w:r>
        <w:r w:rsidR="00D83186" w:rsidRPr="00B3167E">
          <w:rPr>
            <w:rStyle w:val="Hyperlink"/>
            <w:i/>
            <w:noProof/>
          </w:rPr>
          <w:t>precision recall</w:t>
        </w:r>
        <w:r w:rsidR="00D83186" w:rsidRPr="00B3167E">
          <w:rPr>
            <w:rStyle w:val="Hyperlink"/>
            <w:noProof/>
          </w:rPr>
          <w:t xml:space="preserve"> pada model terbaik percobaan ke-2 </w:t>
        </w:r>
        <w:r w:rsidR="00D83186">
          <w:rPr>
            <w:rStyle w:val="Hyperlink"/>
            <w:noProof/>
          </w:rPr>
          <w:t xml:space="preserve">                              </w:t>
        </w:r>
        <w:r w:rsidR="00D83186" w:rsidRPr="00B3167E">
          <w:rPr>
            <w:rStyle w:val="Hyperlink"/>
            <w:noProof/>
          </w:rPr>
          <w:t xml:space="preserve">dengan metode </w:t>
        </w:r>
        <w:r w:rsidR="00D83186" w:rsidRPr="00B3167E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_Toc482686540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hyperlink w:anchor="_Toc482686541" w:history="1">
        <w:r w:rsidR="00D83186" w:rsidRPr="00B3167E">
          <w:rPr>
            <w:rStyle w:val="Hyperlink"/>
            <w:noProof/>
          </w:rPr>
          <w:t xml:space="preserve">Rata-rata area </w:t>
        </w:r>
        <w:r w:rsidR="00D83186" w:rsidRPr="00B3167E">
          <w:rPr>
            <w:rStyle w:val="Hyperlink"/>
            <w:i/>
            <w:noProof/>
          </w:rPr>
          <w:t xml:space="preserve">precision recall </w:t>
        </w:r>
        <w:r w:rsidR="00D83186" w:rsidRPr="00B3167E">
          <w:rPr>
            <w:rStyle w:val="Hyperlink"/>
            <w:noProof/>
          </w:rPr>
          <w:t>setiap kategori kelas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_Toc482686541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hyperlink r:id="rId21" w:anchor="_Toc482686542" w:history="1">
        <w:r w:rsidR="00D83186" w:rsidRPr="00B3167E">
          <w:rPr>
            <w:rStyle w:val="Hyperlink"/>
            <w:noProof/>
          </w:rPr>
          <w:t xml:space="preserve">Kurva ROC pada model terbaik percobaan ke-2 dengan </w:t>
        </w:r>
        <w:r w:rsidR="00D83186">
          <w:rPr>
            <w:rStyle w:val="Hyperlink"/>
            <w:noProof/>
          </w:rPr>
          <w:t xml:space="preserve">                                 </w:t>
        </w:r>
        <w:r w:rsidR="00D83186" w:rsidRPr="00B3167E">
          <w:rPr>
            <w:rStyle w:val="Hyperlink"/>
            <w:noProof/>
          </w:rPr>
          <w:t xml:space="preserve">metode </w:t>
        </w:r>
        <w:r w:rsidR="00D83186" w:rsidRPr="00B3167E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_Toc482686542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6"/>
        </w:numPr>
        <w:tabs>
          <w:tab w:val="right" w:pos="7928"/>
        </w:tabs>
        <w:spacing w:line="20" w:lineRule="atLeast"/>
        <w:ind w:left="426" w:right="0"/>
        <w:rPr>
          <w:rFonts w:asciiTheme="minorHAnsi" w:hAnsiTheme="minorHAnsi"/>
          <w:noProof/>
          <w:sz w:val="22"/>
        </w:rPr>
      </w:pPr>
      <w:hyperlink w:anchor="_Toc482686543" w:history="1">
        <w:r w:rsidR="00D83186" w:rsidRPr="00B3167E">
          <w:rPr>
            <w:rStyle w:val="Hyperlink"/>
            <w:noProof/>
          </w:rPr>
          <w:t>Rata-rata AUC setiap kategori kelas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_Toc482686543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19</w:t>
        </w:r>
        <w:r w:rsidR="00D83186">
          <w:rPr>
            <w:noProof/>
            <w:webHidden/>
          </w:rPr>
          <w:fldChar w:fldCharType="end"/>
        </w:r>
      </w:hyperlink>
    </w:p>
    <w:p w:rsidR="00A752A8" w:rsidRDefault="00694A57" w:rsidP="004A4FA2">
      <w:pPr>
        <w:spacing w:line="20" w:lineRule="atLeast"/>
        <w:ind w:left="426" w:firstLine="0"/>
        <w:jc w:val="center"/>
      </w:pPr>
      <w:r>
        <w:fldChar w:fldCharType="end"/>
      </w:r>
      <w:bookmarkStart w:id="3" w:name="_Toc331005284"/>
    </w:p>
    <w:p w:rsidR="00A752A8" w:rsidRDefault="00A752A8" w:rsidP="00A752A8">
      <w:pPr>
        <w:ind w:firstLine="0"/>
        <w:jc w:val="center"/>
      </w:pPr>
    </w:p>
    <w:p w:rsidR="005E2F8C" w:rsidRDefault="00F54F6F" w:rsidP="005A3DC0">
      <w:pPr>
        <w:spacing w:after="480"/>
        <w:ind w:firstLine="0"/>
        <w:jc w:val="center"/>
        <w:rPr>
          <w:b/>
          <w:sz w:val="28"/>
        </w:rPr>
      </w:pPr>
      <w:r w:rsidRPr="00B7685B">
        <w:rPr>
          <w:b/>
          <w:sz w:val="28"/>
        </w:rPr>
        <w:t>DAFTAR LAMPIRAN</w:t>
      </w:r>
      <w:bookmarkEnd w:id="3"/>
    </w:p>
    <w:p w:rsidR="00D83186" w:rsidRDefault="00F32F98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\a "Lampiran " </w:instrText>
      </w:r>
      <w:r>
        <w:rPr>
          <w:b/>
          <w:sz w:val="28"/>
        </w:rPr>
        <w:fldChar w:fldCharType="separate"/>
      </w:r>
      <w:hyperlink w:anchor="_Toc482686585" w:history="1">
        <w:r w:rsidR="00D83186" w:rsidRPr="009E7A76">
          <w:rPr>
            <w:rStyle w:val="Hyperlink"/>
            <w:noProof/>
            <w:lang w:eastAsia="id-ID"/>
          </w:rPr>
          <w:t xml:space="preserve">Atribut </w:t>
        </w:r>
        <w:r w:rsidR="00D83186" w:rsidRPr="009E7A76">
          <w:rPr>
            <w:rStyle w:val="Hyperlink"/>
            <w:i/>
            <w:noProof/>
            <w:lang w:eastAsia="id-ID"/>
          </w:rPr>
          <w:t xml:space="preserve">dataset </w:t>
        </w:r>
        <w:r w:rsidR="00D83186" w:rsidRPr="009E7A76">
          <w:rPr>
            <w:rStyle w:val="Hyperlink"/>
            <w:noProof/>
            <w:lang w:eastAsia="id-ID"/>
          </w:rPr>
          <w:t>mahasiswa tingkat 1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_Toc482686585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24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86" w:history="1">
        <w:r w:rsidR="00D83186" w:rsidRPr="009E7A76">
          <w:rPr>
            <w:rStyle w:val="Hyperlink"/>
            <w:noProof/>
          </w:rPr>
          <w:t>Mata Kuliah Semester 3 dan selanjutnya di Program Sarjana</w:t>
        </w:r>
        <w:r w:rsidR="00D83186">
          <w:rPr>
            <w:rStyle w:val="Hyperlink"/>
            <w:noProof/>
          </w:rPr>
          <w:t xml:space="preserve">                              </w:t>
        </w:r>
        <w:r w:rsidR="00D83186" w:rsidRPr="009E7A76">
          <w:rPr>
            <w:rStyle w:val="Hyperlink"/>
            <w:noProof/>
          </w:rPr>
          <w:t xml:space="preserve"> Ilmu Komputer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_Toc482686586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24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87" w:history="1">
        <w:r w:rsidR="00D83186" w:rsidRPr="009E7A76">
          <w:rPr>
            <w:rStyle w:val="Hyperlink"/>
            <w:noProof/>
          </w:rPr>
          <w:t>Struktur prasyarat mata kuliah tahun masuk 2012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_Toc482686587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88" w:history="1">
        <w:r w:rsidR="00D83186" w:rsidRPr="009E7A76">
          <w:rPr>
            <w:rStyle w:val="Hyperlink"/>
            <w:noProof/>
          </w:rPr>
          <w:t xml:space="preserve">Jumlah pembagian data latih dan data uji untuk percobaan ke-1 </w:t>
        </w:r>
        <w:r w:rsidR="00D83186">
          <w:rPr>
            <w:rStyle w:val="Hyperlink"/>
            <w:noProof/>
          </w:rPr>
          <w:t xml:space="preserve">                  </w:t>
        </w:r>
        <w:r w:rsidR="00D83186" w:rsidRPr="009E7A76">
          <w:rPr>
            <w:rStyle w:val="Hyperlink"/>
            <w:noProof/>
          </w:rPr>
          <w:t>dengan data tidak imbang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_Toc482686588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89" w:history="1">
        <w:r w:rsidR="00D83186" w:rsidRPr="009E7A76">
          <w:rPr>
            <w:rStyle w:val="Hyperlink"/>
            <w:noProof/>
          </w:rPr>
          <w:t xml:space="preserve">Jumlah pembagian data latih dan data uji untuk percobaan ke-2 </w:t>
        </w:r>
        <w:r w:rsidR="00D83186">
          <w:rPr>
            <w:rStyle w:val="Hyperlink"/>
            <w:noProof/>
          </w:rPr>
          <w:t xml:space="preserve">                  </w:t>
        </w:r>
        <w:r w:rsidR="00D83186" w:rsidRPr="009E7A76">
          <w:rPr>
            <w:rStyle w:val="Hyperlink"/>
            <w:noProof/>
          </w:rPr>
          <w:t>dengan data tidak imbang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_Toc482686589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90" w:history="1">
        <w:r w:rsidR="00D83186" w:rsidRPr="009E7A76">
          <w:rPr>
            <w:rStyle w:val="Hyperlink"/>
            <w:noProof/>
          </w:rPr>
          <w:t xml:space="preserve">Jumlah pembagian data latih dan data uji untuk percobaan ke-3 </w:t>
        </w:r>
        <w:r w:rsidR="00D83186">
          <w:rPr>
            <w:rStyle w:val="Hyperlink"/>
            <w:noProof/>
          </w:rPr>
          <w:t xml:space="preserve">                    </w:t>
        </w:r>
        <w:r w:rsidR="00D83186" w:rsidRPr="009E7A76">
          <w:rPr>
            <w:rStyle w:val="Hyperlink"/>
            <w:noProof/>
          </w:rPr>
          <w:t>dengan data tidak imbang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_Toc482686590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91" w:history="1">
        <w:r w:rsidR="00D83186" w:rsidRPr="009E7A76">
          <w:rPr>
            <w:rStyle w:val="Hyperlink"/>
            <w:noProof/>
          </w:rPr>
          <w:t xml:space="preserve">Jumlah pembagian data latih dan data uji untuk percobaan ke-1 </w:t>
        </w:r>
        <w:r w:rsidR="00D83186">
          <w:rPr>
            <w:rStyle w:val="Hyperlink"/>
            <w:noProof/>
          </w:rPr>
          <w:t xml:space="preserve">                   </w:t>
        </w:r>
        <w:r w:rsidR="00D83186" w:rsidRPr="009E7A76">
          <w:rPr>
            <w:rStyle w:val="Hyperlink"/>
            <w:noProof/>
          </w:rPr>
          <w:t xml:space="preserve"> dengan metode </w:t>
        </w:r>
        <w:r w:rsidR="00D83186" w:rsidRPr="009E7A76">
          <w:rPr>
            <w:rStyle w:val="Hyperlink"/>
            <w:i/>
            <w:noProof/>
          </w:rPr>
          <w:t>undersampling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_Toc482686591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92" w:history="1">
        <w:r w:rsidR="00D83186" w:rsidRPr="009E7A76">
          <w:rPr>
            <w:rStyle w:val="Hyperlink"/>
            <w:noProof/>
          </w:rPr>
          <w:t>Jumlah pembagian data latih dan data uji untuk percobaan ke-1</w:t>
        </w:r>
        <w:r w:rsidR="00D83186">
          <w:rPr>
            <w:rStyle w:val="Hyperlink"/>
            <w:noProof/>
          </w:rPr>
          <w:t xml:space="preserve">                  </w:t>
        </w:r>
        <w:r w:rsidR="00D83186" w:rsidRPr="009E7A76">
          <w:rPr>
            <w:rStyle w:val="Hyperlink"/>
            <w:noProof/>
          </w:rPr>
          <w:t xml:space="preserve"> dengan metode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_Toc482686592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29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A4FA2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1" w:right="0" w:hanging="357"/>
        <w:rPr>
          <w:rFonts w:asciiTheme="minorHAnsi" w:hAnsiTheme="minorHAnsi"/>
          <w:noProof/>
          <w:sz w:val="22"/>
        </w:rPr>
      </w:pPr>
      <w:hyperlink w:anchor="_Toc482686593" w:history="1">
        <w:r w:rsidR="00D83186" w:rsidRPr="009E7A76">
          <w:rPr>
            <w:rStyle w:val="Hyperlink"/>
            <w:noProof/>
          </w:rPr>
          <w:t xml:space="preserve">Jumlah pembagian data latih dan data uji untuk percobaan ke-2 </w:t>
        </w:r>
        <w:r w:rsidR="00D83186">
          <w:rPr>
            <w:rStyle w:val="Hyperlink"/>
            <w:noProof/>
          </w:rPr>
          <w:t xml:space="preserve">            </w:t>
        </w:r>
        <w:r w:rsidR="00D83186" w:rsidRPr="009E7A76">
          <w:rPr>
            <w:rStyle w:val="Hyperlink"/>
            <w:noProof/>
          </w:rPr>
          <w:t xml:space="preserve">dengan metode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_Toc482686593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4" w:history="1">
        <w:r w:rsidR="00D83186" w:rsidRPr="009E7A76">
          <w:rPr>
            <w:rStyle w:val="Hyperlink"/>
            <w:noProof/>
          </w:rPr>
          <w:t xml:space="preserve">Jumlah pembagian data latih dan data uji untuk percobaan ke-3 </w:t>
        </w:r>
        <w:r w:rsidR="00D83186">
          <w:rPr>
            <w:rStyle w:val="Hyperlink"/>
            <w:noProof/>
          </w:rPr>
          <w:t xml:space="preserve">              </w:t>
        </w:r>
        <w:r w:rsidR="00D83186" w:rsidRPr="009E7A76">
          <w:rPr>
            <w:rStyle w:val="Hyperlink"/>
            <w:noProof/>
          </w:rPr>
          <w:t xml:space="preserve">dengan metode </w:t>
        </w:r>
        <w:r w:rsidR="00D83186" w:rsidRPr="009E7A76">
          <w:rPr>
            <w:rStyle w:val="Hyperlink"/>
            <w:i/>
            <w:noProof/>
          </w:rPr>
          <w:t>undersampling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_Toc482686594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5" w:history="1">
        <w:r w:rsidR="00D83186" w:rsidRPr="009E7A76">
          <w:rPr>
            <w:rStyle w:val="Hyperlink"/>
            <w:noProof/>
          </w:rPr>
          <w:t>Jumlah pembagian data latih dan data uji untuk percobaan ke-3</w:t>
        </w:r>
        <w:r w:rsidR="00D83186">
          <w:rPr>
            <w:rStyle w:val="Hyperlink"/>
            <w:noProof/>
          </w:rPr>
          <w:t xml:space="preserve">                </w:t>
        </w:r>
        <w:r w:rsidR="00D83186" w:rsidRPr="009E7A76">
          <w:rPr>
            <w:rStyle w:val="Hyperlink"/>
            <w:noProof/>
          </w:rPr>
          <w:t xml:space="preserve"> dengan metode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_Toc482686595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6" w:history="1">
        <w:r w:rsidR="00D83186" w:rsidRPr="009E7A76">
          <w:rPr>
            <w:rStyle w:val="Hyperlink"/>
            <w:noProof/>
          </w:rPr>
          <w:t xml:space="preserve">Model prediksi pohon keputusan terbaik dengan </w:t>
        </w:r>
        <w:r w:rsidR="00D83186" w:rsidRPr="009E7A76">
          <w:rPr>
            <w:rStyle w:val="Hyperlink"/>
            <w:i/>
            <w:noProof/>
          </w:rPr>
          <w:t xml:space="preserve">oversampling </w:t>
        </w:r>
        <w:r w:rsidR="00D83186">
          <w:rPr>
            <w:rStyle w:val="Hyperlink"/>
            <w:i/>
            <w:noProof/>
          </w:rPr>
          <w:t xml:space="preserve">                     </w:t>
        </w:r>
        <w:r w:rsidR="00D83186" w:rsidRPr="009E7A76">
          <w:rPr>
            <w:rStyle w:val="Hyperlink"/>
            <w:noProof/>
          </w:rPr>
          <w:t>untuk percobaan ke-1 dengan algoritme C5.0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_Toc482686596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31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7" w:history="1">
        <w:r w:rsidR="00D83186" w:rsidRPr="009E7A76">
          <w:rPr>
            <w:rStyle w:val="Hyperlink"/>
            <w:noProof/>
          </w:rPr>
          <w:t xml:space="preserve">Model prediksi pohon keputusan terbaik dengan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rStyle w:val="Hyperlink"/>
            <w:i/>
            <w:noProof/>
          </w:rPr>
          <w:t xml:space="preserve">                </w:t>
        </w:r>
        <w:r w:rsidR="00D83186" w:rsidRPr="009E7A76">
          <w:rPr>
            <w:rStyle w:val="Hyperlink"/>
            <w:i/>
            <w:noProof/>
          </w:rPr>
          <w:t xml:space="preserve"> </w:t>
        </w:r>
        <w:r w:rsidR="00D83186" w:rsidRPr="009E7A76">
          <w:rPr>
            <w:rStyle w:val="Hyperlink"/>
            <w:noProof/>
          </w:rPr>
          <w:t>untuk percobaan ke-2 dengan algoritme C5.0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_Toc482686597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32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8" w:history="1">
        <w:r w:rsidR="00D83186" w:rsidRPr="009E7A76">
          <w:rPr>
            <w:rStyle w:val="Hyperlink"/>
            <w:noProof/>
          </w:rPr>
          <w:t xml:space="preserve">Model prediksi pohon keputusan terbaik dengan </w:t>
        </w:r>
        <w:r w:rsidR="00D83186" w:rsidRPr="009E7A76">
          <w:rPr>
            <w:rStyle w:val="Hyperlink"/>
            <w:i/>
            <w:noProof/>
          </w:rPr>
          <w:t xml:space="preserve">undersampling </w:t>
        </w:r>
        <w:r w:rsidR="00D83186">
          <w:rPr>
            <w:rStyle w:val="Hyperlink"/>
            <w:i/>
            <w:noProof/>
          </w:rPr>
          <w:t xml:space="preserve">                </w:t>
        </w:r>
        <w:r w:rsidR="00D83186" w:rsidRPr="009E7A76">
          <w:rPr>
            <w:rStyle w:val="Hyperlink"/>
            <w:i/>
            <w:noProof/>
          </w:rPr>
          <w:t xml:space="preserve"> </w:t>
        </w:r>
        <w:r w:rsidR="00D83186" w:rsidRPr="009E7A76">
          <w:rPr>
            <w:rStyle w:val="Hyperlink"/>
            <w:noProof/>
          </w:rPr>
          <w:t>untuk percobaan 3 kelas versi 2 dengan algoritme C5.0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_Toc482686598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34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599" w:history="1">
        <w:r w:rsidR="00D83186" w:rsidRPr="009E7A76">
          <w:rPr>
            <w:rStyle w:val="Hyperlink"/>
            <w:noProof/>
          </w:rPr>
          <w:t>Hasil akurasi pada percobaan ke-1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_Toc482686599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36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0" w:history="1">
        <w:r w:rsidR="00D83186" w:rsidRPr="009E7A76">
          <w:rPr>
            <w:rStyle w:val="Hyperlink"/>
            <w:noProof/>
          </w:rPr>
          <w:t>Hasil akurasi pada percobaan ke-2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_Toc482686600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36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1" w:history="1">
        <w:r w:rsidR="00D83186" w:rsidRPr="009E7A76">
          <w:rPr>
            <w:rStyle w:val="Hyperlink"/>
            <w:noProof/>
          </w:rPr>
          <w:t>Hasil akurasi pada percobaan ke-3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_Toc482686601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2" w:history="1">
        <w:r w:rsidR="00D83186" w:rsidRPr="009E7A76">
          <w:rPr>
            <w:rStyle w:val="Hyperlink"/>
            <w:noProof/>
          </w:rPr>
          <w:t xml:space="preserve">Kurva </w:t>
        </w:r>
        <w:r w:rsidR="00D83186" w:rsidRPr="009E7A76">
          <w:rPr>
            <w:rStyle w:val="Hyperlink"/>
            <w:i/>
            <w:noProof/>
          </w:rPr>
          <w:t xml:space="preserve">precision recall </w:t>
        </w:r>
        <w:r w:rsidR="00D83186" w:rsidRPr="009E7A76">
          <w:rPr>
            <w:rStyle w:val="Hyperlink"/>
            <w:noProof/>
          </w:rPr>
          <w:t>pada percobaan ke-1 dengan</w:t>
        </w:r>
        <w:r w:rsidR="00D83186">
          <w:rPr>
            <w:rStyle w:val="Hyperlink"/>
            <w:noProof/>
          </w:rPr>
          <w:t xml:space="preserve">                                    </w:t>
        </w:r>
        <w:r w:rsidR="00D83186" w:rsidRPr="009E7A76">
          <w:rPr>
            <w:rStyle w:val="Hyperlink"/>
            <w:noProof/>
          </w:rPr>
          <w:t xml:space="preserve"> metode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_Toc482686602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37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3" w:history="1">
        <w:r w:rsidR="00D83186" w:rsidRPr="009E7A76">
          <w:rPr>
            <w:rStyle w:val="Hyperlink"/>
            <w:noProof/>
          </w:rPr>
          <w:t xml:space="preserve">Kurva </w:t>
        </w:r>
        <w:r w:rsidR="00D83186" w:rsidRPr="009E7A76">
          <w:rPr>
            <w:rStyle w:val="Hyperlink"/>
            <w:i/>
            <w:noProof/>
          </w:rPr>
          <w:t xml:space="preserve">precision recall </w:t>
        </w:r>
        <w:r w:rsidR="00D83186" w:rsidRPr="009E7A76">
          <w:rPr>
            <w:rStyle w:val="Hyperlink"/>
            <w:noProof/>
          </w:rPr>
          <w:t xml:space="preserve">pada model terbaik percobaan ke-3 </w:t>
        </w:r>
        <w:r w:rsidR="00D83186">
          <w:rPr>
            <w:rStyle w:val="Hyperlink"/>
            <w:noProof/>
          </w:rPr>
          <w:t xml:space="preserve">                         </w:t>
        </w:r>
        <w:r w:rsidR="00D83186" w:rsidRPr="009E7A76">
          <w:rPr>
            <w:rStyle w:val="Hyperlink"/>
            <w:noProof/>
          </w:rPr>
          <w:t xml:space="preserve">dengan metode </w:t>
        </w:r>
        <w:r w:rsidR="00D83186" w:rsidRPr="009E7A76">
          <w:rPr>
            <w:rStyle w:val="Hyperlink"/>
            <w:i/>
            <w:noProof/>
          </w:rPr>
          <w:t>undersampling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_Toc482686603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4" w:history="1">
        <w:r w:rsidR="00D83186" w:rsidRPr="009E7A76">
          <w:rPr>
            <w:rStyle w:val="Hyperlink"/>
            <w:noProof/>
          </w:rPr>
          <w:t>Kurva ROC</w:t>
        </w:r>
        <w:r w:rsidR="00D83186" w:rsidRPr="009E7A76">
          <w:rPr>
            <w:rStyle w:val="Hyperlink"/>
            <w:i/>
            <w:noProof/>
          </w:rPr>
          <w:t xml:space="preserve">  </w:t>
        </w:r>
        <w:r w:rsidR="00D83186" w:rsidRPr="009E7A76">
          <w:rPr>
            <w:rStyle w:val="Hyperlink"/>
            <w:noProof/>
          </w:rPr>
          <w:t xml:space="preserve">pada model terbaik percobaan ke-1 dengan </w:t>
        </w:r>
        <w:r w:rsidR="00D83186">
          <w:rPr>
            <w:rStyle w:val="Hyperlink"/>
            <w:noProof/>
          </w:rPr>
          <w:t xml:space="preserve">                                 </w:t>
        </w:r>
        <w:r w:rsidR="00D83186" w:rsidRPr="009E7A76">
          <w:rPr>
            <w:rStyle w:val="Hyperlink"/>
            <w:noProof/>
          </w:rPr>
          <w:t xml:space="preserve">metode </w:t>
        </w:r>
        <w:r w:rsidR="00D83186" w:rsidRPr="009E7A76">
          <w:rPr>
            <w:rStyle w:val="Hyperlink"/>
            <w:i/>
            <w:noProof/>
          </w:rPr>
          <w:t>oversampling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_Toc482686604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38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5" w:history="1">
        <w:r w:rsidR="00D83186" w:rsidRPr="009E7A76">
          <w:rPr>
            <w:rStyle w:val="Hyperlink"/>
            <w:noProof/>
          </w:rPr>
          <w:t>Kurva ROC</w:t>
        </w:r>
        <w:r w:rsidR="00D83186" w:rsidRPr="009E7A76">
          <w:rPr>
            <w:rStyle w:val="Hyperlink"/>
            <w:i/>
            <w:noProof/>
          </w:rPr>
          <w:t xml:space="preserve">  </w:t>
        </w:r>
        <w:r w:rsidR="00D83186" w:rsidRPr="009E7A76">
          <w:rPr>
            <w:rStyle w:val="Hyperlink"/>
            <w:noProof/>
          </w:rPr>
          <w:t xml:space="preserve">pada model terbaik percobaan ke-3 dengan  </w:t>
        </w:r>
        <w:r w:rsidR="00D83186">
          <w:rPr>
            <w:rStyle w:val="Hyperlink"/>
            <w:noProof/>
          </w:rPr>
          <w:t xml:space="preserve">                              </w:t>
        </w:r>
        <w:r w:rsidR="00D83186" w:rsidRPr="009E7A76">
          <w:rPr>
            <w:rStyle w:val="Hyperlink"/>
            <w:noProof/>
          </w:rPr>
          <w:t xml:space="preserve"> metode </w:t>
        </w:r>
        <w:r w:rsidR="00D83186" w:rsidRPr="009E7A76">
          <w:rPr>
            <w:rStyle w:val="Hyperlink"/>
            <w:i/>
            <w:noProof/>
          </w:rPr>
          <w:t>undersampling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_Toc482686605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6" w:history="1">
        <w:r w:rsidR="00D83186" w:rsidRPr="009E7A76">
          <w:rPr>
            <w:rStyle w:val="Hyperlink"/>
            <w:noProof/>
          </w:rPr>
          <w:t xml:space="preserve">Model prediksi pohon keputusan pada korelasi data 1 </w:t>
        </w:r>
        <w:r w:rsidR="00D83186">
          <w:rPr>
            <w:rStyle w:val="Hyperlink"/>
            <w:noProof/>
          </w:rPr>
          <w:t xml:space="preserve">                                 </w:t>
        </w:r>
        <w:r w:rsidR="00D83186" w:rsidRPr="009E7A76">
          <w:rPr>
            <w:rStyle w:val="Hyperlink"/>
            <w:noProof/>
          </w:rPr>
          <w:t>(MAT100, MAT221, dan KOM208)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_Toc482686606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7" w:history="1">
        <w:r w:rsidR="00D83186" w:rsidRPr="009E7A76">
          <w:rPr>
            <w:rStyle w:val="Hyperlink"/>
            <w:noProof/>
          </w:rPr>
          <w:t xml:space="preserve">Model prediksi pohon keputusan pada korelasi data 2 </w:t>
        </w:r>
        <w:r w:rsidR="00D83186">
          <w:rPr>
            <w:rStyle w:val="Hyperlink"/>
            <w:noProof/>
          </w:rPr>
          <w:t xml:space="preserve">                               </w:t>
        </w:r>
        <w:r w:rsidR="00D83186" w:rsidRPr="009E7A76">
          <w:rPr>
            <w:rStyle w:val="Hyperlink"/>
            <w:noProof/>
          </w:rPr>
          <w:t>(KOM203, KOM206, KOM311, dan KOM312)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_Toc482686607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39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8" w:history="1">
        <w:r w:rsidR="00D83186" w:rsidRPr="009E7A76">
          <w:rPr>
            <w:rStyle w:val="Hyperlink"/>
            <w:noProof/>
          </w:rPr>
          <w:t xml:space="preserve">Model prediksi pohon keputusan pada korelasi data 3 </w:t>
        </w:r>
        <w:r w:rsidR="00D83186">
          <w:rPr>
            <w:rStyle w:val="Hyperlink"/>
            <w:noProof/>
          </w:rPr>
          <w:t xml:space="preserve">                             </w:t>
        </w:r>
        <w:r w:rsidR="00D83186" w:rsidRPr="009E7A76">
          <w:rPr>
            <w:rStyle w:val="Hyperlink"/>
            <w:noProof/>
          </w:rPr>
          <w:t>(KOM202, KOM207, KOM321, dan KOM323)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_Toc482686608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09" w:history="1">
        <w:r w:rsidR="00D83186" w:rsidRPr="009E7A76">
          <w:rPr>
            <w:rStyle w:val="Hyperlink"/>
            <w:noProof/>
          </w:rPr>
          <w:t xml:space="preserve">Model prediksi pohon keputusan pada korelasi data 4 </w:t>
        </w:r>
        <w:r w:rsidR="00D83186">
          <w:rPr>
            <w:rStyle w:val="Hyperlink"/>
            <w:noProof/>
          </w:rPr>
          <w:t xml:space="preserve">                          </w:t>
        </w:r>
        <w:r w:rsidR="00D83186" w:rsidRPr="009E7A76">
          <w:rPr>
            <w:rStyle w:val="Hyperlink"/>
            <w:noProof/>
          </w:rPr>
          <w:t>(MAT100, MAT221, KOM321, dan KOM323)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_Toc482686609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10" w:history="1">
        <w:r w:rsidR="00D83186" w:rsidRPr="009E7A76">
          <w:rPr>
            <w:rStyle w:val="Hyperlink"/>
            <w:noProof/>
          </w:rPr>
          <w:t xml:space="preserve">Model prediksi pohon keputusan pada korelasi data 5 </w:t>
        </w:r>
        <w:r w:rsidR="00D83186">
          <w:rPr>
            <w:rStyle w:val="Hyperlink"/>
            <w:noProof/>
          </w:rPr>
          <w:t xml:space="preserve">                             </w:t>
        </w:r>
        <w:r w:rsidR="00D83186" w:rsidRPr="009E7A76">
          <w:rPr>
            <w:rStyle w:val="Hyperlink"/>
            <w:noProof/>
          </w:rPr>
          <w:t>(MAT103, MAT217, dan MAT321)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_Toc482686610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11" w:history="1">
        <w:r w:rsidR="00D83186" w:rsidRPr="009E7A76">
          <w:rPr>
            <w:rStyle w:val="Hyperlink"/>
            <w:noProof/>
          </w:rPr>
          <w:t xml:space="preserve">Model prediksi pohon keputusan pada korelasi data 6 </w:t>
        </w:r>
        <w:r w:rsidR="00D83186">
          <w:rPr>
            <w:rStyle w:val="Hyperlink"/>
            <w:noProof/>
          </w:rPr>
          <w:t xml:space="preserve">                           </w:t>
        </w:r>
        <w:r w:rsidR="00D83186" w:rsidRPr="009E7A76">
          <w:rPr>
            <w:rStyle w:val="Hyperlink"/>
            <w:noProof/>
          </w:rPr>
          <w:t>(KOM202, KOM331, dan KOM334)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_Toc482686611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12" w:history="1">
        <w:r w:rsidR="00D83186" w:rsidRPr="009E7A76">
          <w:rPr>
            <w:rStyle w:val="Hyperlink"/>
            <w:noProof/>
          </w:rPr>
          <w:t xml:space="preserve">Model prediksi pohon keputusan pada korelasi data 7 </w:t>
        </w:r>
        <w:r w:rsidR="00D83186">
          <w:rPr>
            <w:rStyle w:val="Hyperlink"/>
            <w:noProof/>
          </w:rPr>
          <w:t xml:space="preserve">                           </w:t>
        </w:r>
        <w:r w:rsidR="00D83186" w:rsidRPr="009E7A76">
          <w:rPr>
            <w:rStyle w:val="Hyperlink"/>
            <w:noProof/>
          </w:rPr>
          <w:t>(MAT100, MAT215, dan KOM301)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_Toc482686612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40</w:t>
        </w:r>
        <w:r w:rsidR="00D83186">
          <w:rPr>
            <w:noProof/>
            <w:webHidden/>
          </w:rPr>
          <w:fldChar w:fldCharType="end"/>
        </w:r>
      </w:hyperlink>
    </w:p>
    <w:p w:rsidR="00D83186" w:rsidRDefault="00427FBB" w:rsidP="004315AA">
      <w:pPr>
        <w:pStyle w:val="TableofFigures"/>
        <w:numPr>
          <w:ilvl w:val="0"/>
          <w:numId w:val="27"/>
        </w:numPr>
        <w:tabs>
          <w:tab w:val="right" w:pos="7928"/>
        </w:tabs>
        <w:spacing w:line="240" w:lineRule="auto"/>
        <w:ind w:left="432" w:right="0"/>
        <w:rPr>
          <w:rFonts w:asciiTheme="minorHAnsi" w:hAnsiTheme="minorHAnsi"/>
          <w:noProof/>
          <w:sz w:val="22"/>
        </w:rPr>
      </w:pPr>
      <w:hyperlink w:anchor="_Toc482686613" w:history="1">
        <w:r w:rsidR="00D83186" w:rsidRPr="009E7A76">
          <w:rPr>
            <w:rStyle w:val="Hyperlink"/>
            <w:noProof/>
          </w:rPr>
          <w:t xml:space="preserve">Model prediksi pohon keputusan pada korelasi data 8 </w:t>
        </w:r>
        <w:r w:rsidR="00D83186">
          <w:rPr>
            <w:rStyle w:val="Hyperlink"/>
            <w:noProof/>
          </w:rPr>
          <w:t xml:space="preserve">                        </w:t>
        </w:r>
        <w:r w:rsidR="00D83186" w:rsidRPr="009E7A76">
          <w:rPr>
            <w:rStyle w:val="Hyperlink"/>
            <w:noProof/>
          </w:rPr>
          <w:t>(KOM206, KOM311, dan KOM312)</w:t>
        </w:r>
        <w:r w:rsidR="00D83186">
          <w:rPr>
            <w:noProof/>
            <w:webHidden/>
          </w:rPr>
          <w:tab/>
        </w:r>
        <w:r w:rsidR="00D83186">
          <w:rPr>
            <w:noProof/>
            <w:webHidden/>
          </w:rPr>
          <w:fldChar w:fldCharType="begin"/>
        </w:r>
        <w:r w:rsidR="00D83186">
          <w:rPr>
            <w:noProof/>
            <w:webHidden/>
          </w:rPr>
          <w:instrText xml:space="preserve"> PAGEREF _Toc482686613 \h </w:instrText>
        </w:r>
        <w:r w:rsidR="00D83186">
          <w:rPr>
            <w:noProof/>
            <w:webHidden/>
          </w:rPr>
        </w:r>
        <w:r w:rsidR="00D83186">
          <w:rPr>
            <w:noProof/>
            <w:webHidden/>
          </w:rPr>
          <w:fldChar w:fldCharType="separate"/>
        </w:r>
        <w:r w:rsidR="00DB6C90">
          <w:rPr>
            <w:noProof/>
            <w:webHidden/>
          </w:rPr>
          <w:t>41</w:t>
        </w:r>
        <w:r w:rsidR="00D83186">
          <w:rPr>
            <w:noProof/>
            <w:webHidden/>
          </w:rPr>
          <w:fldChar w:fldCharType="end"/>
        </w:r>
      </w:hyperlink>
    </w:p>
    <w:p w:rsidR="002A32FD" w:rsidRDefault="00F32F98" w:rsidP="00D83186">
      <w:pPr>
        <w:ind w:left="426" w:firstLine="0"/>
        <w:jc w:val="center"/>
        <w:sectPr w:rsidR="002A32FD" w:rsidSect="00367A2B">
          <w:type w:val="continuous"/>
          <w:pgSz w:w="11907" w:h="16839" w:code="9"/>
          <w:pgMar w:top="1701" w:right="1701" w:bottom="1701" w:left="1701" w:header="720" w:footer="720" w:gutter="567"/>
          <w:pgNumType w:fmt="lowerRoman" w:start="1"/>
          <w:cols w:space="720"/>
          <w:docGrid w:linePitch="360"/>
        </w:sectPr>
      </w:pPr>
      <w:r>
        <w:rPr>
          <w:b/>
          <w:sz w:val="28"/>
        </w:rPr>
        <w:fldChar w:fldCharType="end"/>
      </w:r>
      <w:r w:rsidR="00785881">
        <w:fldChar w:fldCharType="begin"/>
      </w:r>
      <w:r w:rsidR="00715C50">
        <w:instrText xml:space="preserve"> TOC \a "Lampiran" </w:instrText>
      </w:r>
      <w:r w:rsidR="00785881">
        <w:fldChar w:fldCharType="end"/>
      </w:r>
    </w:p>
    <w:bookmarkStart w:id="4" w:name="_Toc330535261"/>
    <w:bookmarkStart w:id="5" w:name="_Toc330535323"/>
    <w:bookmarkStart w:id="6" w:name="_Toc330535349"/>
    <w:bookmarkStart w:id="7" w:name="_Toc330964701"/>
    <w:bookmarkStart w:id="8" w:name="_Toc477098742"/>
    <w:bookmarkStart w:id="9" w:name="_Toc482000814"/>
    <w:p w:rsidR="00F32F98" w:rsidRPr="00A43B7D" w:rsidRDefault="00E16EA7" w:rsidP="0015169C">
      <w:pPr>
        <w:pStyle w:val="Heading1"/>
        <w:rPr>
          <w:lang w:val="id-ID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8D1E07" wp14:editId="74C5D479">
                <wp:simplePos x="0" y="0"/>
                <wp:positionH relativeFrom="column">
                  <wp:posOffset>-209278</wp:posOffset>
                </wp:positionH>
                <wp:positionV relativeFrom="paragraph">
                  <wp:posOffset>-528592</wp:posOffset>
                </wp:positionV>
                <wp:extent cx="537029" cy="459286"/>
                <wp:effectExtent l="0" t="0" r="1587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29" cy="459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45EEE" id="Rectangle 4" o:spid="_x0000_s1026" style="position:absolute;margin-left:-16.5pt;margin-top:-41.6pt;width:42.3pt;height:36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" fillcolor="white [3212]" strokecolor="white [3212]" strokeweight="2pt"/>
            </w:pict>
          </mc:Fallback>
        </mc:AlternateContent>
      </w:r>
      <w:r w:rsidR="00F32F98">
        <w:t>PENDAHULUAN</w:t>
      </w:r>
      <w:bookmarkStart w:id="10" w:name="_Toc330535262"/>
      <w:bookmarkStart w:id="11" w:name="_Toc330535324"/>
      <w:bookmarkStart w:id="12" w:name="_Toc330535350"/>
      <w:bookmarkEnd w:id="4"/>
      <w:bookmarkEnd w:id="5"/>
      <w:bookmarkEnd w:id="6"/>
      <w:bookmarkEnd w:id="7"/>
      <w:bookmarkEnd w:id="8"/>
      <w:bookmarkEnd w:id="9"/>
    </w:p>
    <w:p w:rsidR="00F32F98" w:rsidRDefault="00F32F98" w:rsidP="00F32F98">
      <w:pPr>
        <w:pStyle w:val="Heading2"/>
      </w:pPr>
      <w:bookmarkStart w:id="13" w:name="_Toc330964702"/>
      <w:bookmarkStart w:id="14" w:name="_Toc477098743"/>
      <w:bookmarkStart w:id="15" w:name="_Toc482000815"/>
      <w:r>
        <w:t>Latar Belakang</w:t>
      </w:r>
      <w:bookmarkEnd w:id="10"/>
      <w:bookmarkEnd w:id="11"/>
      <w:bookmarkEnd w:id="12"/>
      <w:bookmarkEnd w:id="13"/>
      <w:bookmarkEnd w:id="14"/>
      <w:bookmarkEnd w:id="15"/>
    </w:p>
    <w:p w:rsidR="00F32F98" w:rsidRDefault="00F32F98" w:rsidP="00D07E77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bookmarkStart w:id="16" w:name="_Toc330535263"/>
      <w:bookmarkStart w:id="17" w:name="_Toc330535325"/>
      <w:bookmarkStart w:id="18" w:name="_Toc330535351"/>
      <w:bookmarkStart w:id="19" w:name="_Toc330964703"/>
      <w:r w:rsidRPr="00E60D04">
        <w:rPr>
          <w:rFonts w:cs="Times New Roman"/>
          <w:color w:val="000000"/>
          <w:szCs w:val="24"/>
        </w:rPr>
        <w:t>Mata kuliah dalam kurikulum program sarjana Institut Pertanian Bogor (IPB) terdiri atas mata kuli</w:t>
      </w:r>
      <w:r w:rsidR="00D44B69">
        <w:rPr>
          <w:rFonts w:cs="Times New Roman"/>
          <w:color w:val="000000"/>
          <w:szCs w:val="24"/>
        </w:rPr>
        <w:t>ah Program Pendidikan Kompetensi Umum (PPKU)</w:t>
      </w:r>
      <w:r w:rsidRPr="00E60D04">
        <w:rPr>
          <w:rFonts w:cs="Times New Roman"/>
          <w:color w:val="000000"/>
          <w:szCs w:val="24"/>
        </w:rPr>
        <w:t>, mata kuliah m</w:t>
      </w:r>
      <w:r w:rsidR="00354E2B">
        <w:rPr>
          <w:rFonts w:cs="Times New Roman"/>
          <w:color w:val="000000"/>
          <w:szCs w:val="24"/>
        </w:rPr>
        <w:t>ayor, mata kuliah interdep</w:t>
      </w:r>
      <w:r w:rsidR="006F7817">
        <w:rPr>
          <w:rFonts w:cs="Times New Roman"/>
          <w:color w:val="000000"/>
          <w:szCs w:val="24"/>
        </w:rPr>
        <w:t>artemen</w:t>
      </w:r>
      <w:r w:rsidR="00354E2B">
        <w:rPr>
          <w:rFonts w:cs="Times New Roman"/>
          <w:color w:val="000000"/>
          <w:szCs w:val="24"/>
        </w:rPr>
        <w:t xml:space="preserve">, </w:t>
      </w:r>
      <w:r w:rsidRPr="00E60D04">
        <w:rPr>
          <w:rFonts w:cs="Times New Roman"/>
          <w:color w:val="000000"/>
          <w:szCs w:val="24"/>
        </w:rPr>
        <w:t>mata kuli</w:t>
      </w:r>
      <w:r w:rsidR="00354E2B">
        <w:rPr>
          <w:rFonts w:cs="Times New Roman"/>
          <w:color w:val="000000"/>
          <w:szCs w:val="24"/>
        </w:rPr>
        <w:t xml:space="preserve">ah minor dan mata kuliah </w:t>
      </w:r>
      <w:r w:rsidRPr="00E60D04">
        <w:rPr>
          <w:rFonts w:cs="Times New Roman"/>
          <w:color w:val="000000"/>
          <w:szCs w:val="24"/>
        </w:rPr>
        <w:t>penunjang (</w:t>
      </w:r>
      <w:r w:rsidRPr="0046216A">
        <w:rPr>
          <w:rFonts w:cs="Times New Roman"/>
          <w:i/>
          <w:color w:val="000000"/>
          <w:szCs w:val="24"/>
        </w:rPr>
        <w:t>supporting courses</w:t>
      </w:r>
      <w:r w:rsidRPr="00E60D04">
        <w:rPr>
          <w:rFonts w:cs="Times New Roman"/>
          <w:color w:val="000000"/>
          <w:szCs w:val="24"/>
        </w:rPr>
        <w:t xml:space="preserve">) (IPB </w:t>
      </w:r>
      <w:r w:rsidRPr="0046216A">
        <w:rPr>
          <w:rFonts w:cs="Times New Roman"/>
          <w:color w:val="000000" w:themeColor="text1"/>
          <w:szCs w:val="24"/>
        </w:rPr>
        <w:t>2014</w:t>
      </w:r>
      <w:r w:rsidRPr="00E60D04">
        <w:rPr>
          <w:rFonts w:cs="Times New Roman"/>
          <w:color w:val="000000"/>
          <w:szCs w:val="24"/>
        </w:rPr>
        <w:t xml:space="preserve">). Mata kuliah </w:t>
      </w:r>
      <w:r w:rsidR="00D44B69">
        <w:rPr>
          <w:rFonts w:cs="Times New Roman"/>
          <w:color w:val="000000"/>
          <w:szCs w:val="24"/>
        </w:rPr>
        <w:t>PPKU</w:t>
      </w:r>
      <w:r w:rsidRPr="00E60D04">
        <w:rPr>
          <w:rFonts w:cs="Times New Roman"/>
          <w:color w:val="000000"/>
          <w:szCs w:val="24"/>
        </w:rPr>
        <w:t xml:space="preserve"> diselenggarakan ketika mahasiswa IPB memasuki </w:t>
      </w:r>
      <w:r w:rsidR="00A523F7">
        <w:rPr>
          <w:rFonts w:cs="Times New Roman"/>
          <w:color w:val="000000"/>
          <w:szCs w:val="24"/>
        </w:rPr>
        <w:t>tingkat 1 (</w:t>
      </w:r>
      <w:r w:rsidRPr="00E60D04">
        <w:rPr>
          <w:rFonts w:cs="Times New Roman"/>
          <w:color w:val="000000"/>
          <w:szCs w:val="24"/>
        </w:rPr>
        <w:t>semester 1 dan 2</w:t>
      </w:r>
      <w:r w:rsidR="00A523F7">
        <w:rPr>
          <w:rFonts w:cs="Times New Roman"/>
          <w:color w:val="000000"/>
          <w:szCs w:val="24"/>
        </w:rPr>
        <w:t>)</w:t>
      </w:r>
      <w:r w:rsidRPr="00E60D04">
        <w:rPr>
          <w:rFonts w:cs="Times New Roman"/>
          <w:color w:val="000000"/>
          <w:szCs w:val="24"/>
        </w:rPr>
        <w:t xml:space="preserve">. </w:t>
      </w:r>
      <w:r w:rsidR="00A523F7">
        <w:rPr>
          <w:rFonts w:cs="Times New Roman"/>
          <w:color w:val="000000"/>
          <w:szCs w:val="24"/>
        </w:rPr>
        <w:t>Pada s</w:t>
      </w:r>
      <w:r w:rsidRPr="00E60D04">
        <w:rPr>
          <w:rFonts w:cs="Times New Roman"/>
          <w:color w:val="000000"/>
          <w:szCs w:val="24"/>
        </w:rPr>
        <w:t xml:space="preserve">emester 3 </w:t>
      </w:r>
      <w:r w:rsidR="0089358A">
        <w:rPr>
          <w:rFonts w:cs="Times New Roman"/>
          <w:color w:val="000000"/>
          <w:szCs w:val="24"/>
        </w:rPr>
        <w:t>dan selanjutnya, mahasiswa</w:t>
      </w:r>
      <w:r w:rsidR="00D44B69">
        <w:rPr>
          <w:rFonts w:cs="Times New Roman"/>
          <w:color w:val="000000"/>
          <w:szCs w:val="24"/>
        </w:rPr>
        <w:t xml:space="preserve"> mengambil</w:t>
      </w:r>
      <w:r w:rsidRPr="00E60D04">
        <w:rPr>
          <w:rFonts w:cs="Times New Roman"/>
          <w:color w:val="000000"/>
          <w:szCs w:val="24"/>
        </w:rPr>
        <w:t xml:space="preserve"> m</w:t>
      </w:r>
      <w:r w:rsidR="00354E2B">
        <w:rPr>
          <w:rFonts w:cs="Times New Roman"/>
          <w:color w:val="000000"/>
          <w:szCs w:val="24"/>
        </w:rPr>
        <w:t xml:space="preserve">ata kuliah mayor, </w:t>
      </w:r>
      <w:r w:rsidR="006F7817">
        <w:rPr>
          <w:rFonts w:cs="Times New Roman"/>
          <w:color w:val="000000"/>
          <w:szCs w:val="24"/>
        </w:rPr>
        <w:t>interdepartemen</w:t>
      </w:r>
      <w:r w:rsidR="00354E2B">
        <w:rPr>
          <w:rFonts w:cs="Times New Roman"/>
          <w:color w:val="000000"/>
          <w:szCs w:val="24"/>
        </w:rPr>
        <w:t xml:space="preserve">, minor, dan </w:t>
      </w:r>
      <w:r w:rsidRPr="00E60D04">
        <w:rPr>
          <w:rFonts w:cs="Times New Roman"/>
          <w:color w:val="000000"/>
          <w:szCs w:val="24"/>
        </w:rPr>
        <w:t>penunjang (</w:t>
      </w:r>
      <w:r w:rsidRPr="00E60D04">
        <w:rPr>
          <w:rFonts w:cs="Times New Roman"/>
          <w:i/>
          <w:color w:val="000000"/>
          <w:szCs w:val="24"/>
        </w:rPr>
        <w:t>supporting courses</w:t>
      </w:r>
      <w:r w:rsidRPr="00E60D04">
        <w:rPr>
          <w:rFonts w:cs="Times New Roman"/>
          <w:color w:val="000000"/>
          <w:szCs w:val="24"/>
        </w:rPr>
        <w:t>). Mata</w:t>
      </w:r>
      <w:r w:rsidR="0046216A">
        <w:rPr>
          <w:rFonts w:cs="Times New Roman"/>
          <w:color w:val="000000"/>
          <w:szCs w:val="24"/>
        </w:rPr>
        <w:t xml:space="preserve"> ku</w:t>
      </w:r>
      <w:r w:rsidRPr="00E60D04">
        <w:rPr>
          <w:rFonts w:cs="Times New Roman"/>
          <w:color w:val="000000"/>
          <w:szCs w:val="24"/>
        </w:rPr>
        <w:t xml:space="preserve">liah mayor merupakan mata kuliah berdasarkan keilmuan utama pada suatu departemen. Mata kuliah </w:t>
      </w:r>
      <w:r w:rsidR="006F7817">
        <w:rPr>
          <w:rFonts w:cs="Times New Roman"/>
          <w:color w:val="000000"/>
          <w:szCs w:val="24"/>
        </w:rPr>
        <w:t>interdepartemen</w:t>
      </w:r>
      <w:r w:rsidRPr="00E60D04">
        <w:rPr>
          <w:rFonts w:cs="Times New Roman"/>
          <w:color w:val="000000"/>
          <w:szCs w:val="24"/>
        </w:rPr>
        <w:t xml:space="preserve"> merupakan mata kuliah wajib dari departemen</w:t>
      </w:r>
      <w:r w:rsidR="0046216A">
        <w:rPr>
          <w:rFonts w:cs="Times New Roman"/>
          <w:color w:val="000000"/>
          <w:szCs w:val="24"/>
        </w:rPr>
        <w:t xml:space="preserve"> lain di luar departemen utama. </w:t>
      </w:r>
      <w:r w:rsidR="00C94D3C">
        <w:rPr>
          <w:rFonts w:cs="Times New Roman"/>
          <w:color w:val="000000"/>
          <w:szCs w:val="24"/>
        </w:rPr>
        <w:t>M</w:t>
      </w:r>
      <w:r w:rsidRPr="00E60D04">
        <w:rPr>
          <w:rFonts w:cs="Times New Roman"/>
          <w:color w:val="000000"/>
          <w:szCs w:val="24"/>
        </w:rPr>
        <w:t>ata kuliah minor atau penunjang</w:t>
      </w:r>
      <w:r w:rsidR="0046216A">
        <w:rPr>
          <w:rFonts w:cs="Times New Roman"/>
          <w:color w:val="000000"/>
          <w:szCs w:val="24"/>
        </w:rPr>
        <w:t xml:space="preserve"> </w:t>
      </w:r>
      <w:r w:rsidRPr="00E60D04">
        <w:rPr>
          <w:rFonts w:cs="Times New Roman"/>
          <w:color w:val="000000"/>
          <w:szCs w:val="24"/>
        </w:rPr>
        <w:t>(</w:t>
      </w:r>
      <w:r w:rsidRPr="0046216A">
        <w:rPr>
          <w:rFonts w:cs="Times New Roman"/>
          <w:i/>
          <w:color w:val="000000"/>
          <w:szCs w:val="24"/>
        </w:rPr>
        <w:t>supporting courses</w:t>
      </w:r>
      <w:r w:rsidRPr="00E60D04">
        <w:rPr>
          <w:rFonts w:cs="Times New Roman"/>
          <w:color w:val="000000"/>
          <w:szCs w:val="24"/>
        </w:rPr>
        <w:t>) merupakan mata kuliah pilihan yang diselenggarakan oleh departemen lain yang dapat diambil oleh mahasiswa untuk menunjang kompetensi utamanya.</w:t>
      </w:r>
    </w:p>
    <w:p w:rsidR="00680AD2" w:rsidRPr="00B053FF" w:rsidRDefault="00F32F98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 w:rsidRPr="00B053FF">
        <w:rPr>
          <w:rFonts w:cs="Times New Roman"/>
          <w:color w:val="000000"/>
          <w:szCs w:val="24"/>
        </w:rPr>
        <w:t xml:space="preserve">Penelitian ini berfokus pada mahasiswa Program Sarjana Ilmu Komputer (PSIK) </w:t>
      </w:r>
      <w:r w:rsidR="00F26401" w:rsidRPr="00B053FF">
        <w:rPr>
          <w:rFonts w:cs="Times New Roman"/>
          <w:color w:val="000000"/>
          <w:szCs w:val="24"/>
        </w:rPr>
        <w:t xml:space="preserve">Fakultas Matematika dan Ilmu Pengetahuan Alam (FMIPA) </w:t>
      </w:r>
      <w:r w:rsidR="004773BA" w:rsidRPr="00B053FF">
        <w:rPr>
          <w:rFonts w:cs="Times New Roman"/>
          <w:color w:val="000000"/>
          <w:szCs w:val="24"/>
        </w:rPr>
        <w:t>IPB</w:t>
      </w:r>
      <w:r w:rsidRPr="00B053FF">
        <w:rPr>
          <w:rFonts w:cs="Times New Roman"/>
          <w:color w:val="000000"/>
          <w:szCs w:val="24"/>
        </w:rPr>
        <w:t>.</w:t>
      </w:r>
      <w:r w:rsidR="00E135EB" w:rsidRPr="00B053FF">
        <w:rPr>
          <w:rFonts w:cs="Times New Roman"/>
          <w:color w:val="000000"/>
          <w:szCs w:val="24"/>
        </w:rPr>
        <w:t xml:space="preserve"> </w:t>
      </w:r>
      <w:r w:rsidR="004773BA" w:rsidRPr="00B053FF">
        <w:rPr>
          <w:rFonts w:cs="Times New Roman"/>
          <w:color w:val="000000"/>
          <w:szCs w:val="24"/>
        </w:rPr>
        <w:t xml:space="preserve">Banyak mahasiswa di PSIK yang mengalami penurunan </w:t>
      </w:r>
      <w:r w:rsidR="00750FD6">
        <w:rPr>
          <w:rFonts w:cs="Times New Roman"/>
          <w:color w:val="000000"/>
          <w:szCs w:val="24"/>
        </w:rPr>
        <w:t>Indeks Prestasi Kumulatif (IPK)</w:t>
      </w:r>
      <w:r w:rsidR="004773BA" w:rsidRPr="00B053FF">
        <w:rPr>
          <w:rFonts w:cs="Times New Roman"/>
          <w:color w:val="000000"/>
          <w:szCs w:val="24"/>
        </w:rPr>
        <w:t xml:space="preserve"> </w:t>
      </w:r>
      <w:r w:rsidR="00F26401" w:rsidRPr="00B053FF">
        <w:rPr>
          <w:rFonts w:cs="Times New Roman"/>
          <w:color w:val="000000"/>
          <w:szCs w:val="24"/>
        </w:rPr>
        <w:t>di</w:t>
      </w:r>
      <w:r w:rsidR="004773BA" w:rsidRPr="00B053FF">
        <w:rPr>
          <w:rFonts w:cs="Times New Roman"/>
          <w:color w:val="000000"/>
          <w:szCs w:val="24"/>
        </w:rPr>
        <w:t xml:space="preserve"> tingkat </w:t>
      </w:r>
      <w:r w:rsidR="00BC104E" w:rsidRPr="00B053FF">
        <w:rPr>
          <w:rFonts w:cs="Times New Roman"/>
          <w:color w:val="000000"/>
          <w:szCs w:val="24"/>
        </w:rPr>
        <w:t>2</w:t>
      </w:r>
      <w:r w:rsidR="00F26401" w:rsidRPr="00B053FF">
        <w:rPr>
          <w:rFonts w:cs="Times New Roman"/>
          <w:color w:val="000000"/>
          <w:szCs w:val="24"/>
        </w:rPr>
        <w:t xml:space="preserve">. </w:t>
      </w:r>
      <w:r w:rsidR="004773BA" w:rsidRPr="00B053FF">
        <w:rPr>
          <w:rFonts w:cs="Times New Roman"/>
          <w:color w:val="000000"/>
          <w:szCs w:val="24"/>
        </w:rPr>
        <w:t xml:space="preserve"> </w:t>
      </w:r>
      <w:r w:rsidR="00F26401" w:rsidRPr="00B053FF">
        <w:rPr>
          <w:rFonts w:cs="Times New Roman"/>
          <w:color w:val="000000"/>
          <w:szCs w:val="24"/>
        </w:rPr>
        <w:t>O</w:t>
      </w:r>
      <w:r w:rsidR="004773BA" w:rsidRPr="00B053FF">
        <w:rPr>
          <w:rFonts w:cs="Times New Roman"/>
          <w:color w:val="000000"/>
          <w:szCs w:val="24"/>
        </w:rPr>
        <w:t>leh sebab itu</w:t>
      </w:r>
      <w:r w:rsidR="00F26401" w:rsidRPr="00B053FF">
        <w:rPr>
          <w:rFonts w:cs="Times New Roman"/>
          <w:color w:val="000000"/>
          <w:szCs w:val="24"/>
        </w:rPr>
        <w:t>,</w:t>
      </w:r>
      <w:r w:rsidR="004773BA" w:rsidRPr="00B053FF">
        <w:rPr>
          <w:rFonts w:cs="Times New Roman"/>
          <w:color w:val="000000"/>
          <w:szCs w:val="24"/>
        </w:rPr>
        <w:t xml:space="preserve"> perlu diketahui mata kuliah pada t</w:t>
      </w:r>
      <w:r w:rsidR="0089358A" w:rsidRPr="00B053FF">
        <w:rPr>
          <w:rFonts w:cs="Times New Roman"/>
          <w:color w:val="000000"/>
          <w:szCs w:val="24"/>
        </w:rPr>
        <w:t>ingkat 1 yang dapat menjadi i</w:t>
      </w:r>
      <w:r w:rsidR="004773BA" w:rsidRPr="00B053FF">
        <w:rPr>
          <w:rFonts w:cs="Times New Roman"/>
          <w:color w:val="000000"/>
          <w:szCs w:val="24"/>
        </w:rPr>
        <w:t>ndikator bagi keberhasilan mahasiswa di tingkat selanjutnya.</w:t>
      </w:r>
      <w:r w:rsidR="00BD1EB4" w:rsidRPr="00B053FF">
        <w:rPr>
          <w:rFonts w:cs="Times New Roman"/>
          <w:color w:val="000000"/>
          <w:szCs w:val="24"/>
        </w:rPr>
        <w:t xml:space="preserve"> </w:t>
      </w:r>
      <w:r w:rsidR="00104F5B" w:rsidRPr="00B053FF">
        <w:rPr>
          <w:rFonts w:cs="Times New Roman"/>
          <w:color w:val="000000"/>
          <w:szCs w:val="24"/>
        </w:rPr>
        <w:t xml:space="preserve">Prediksi nilai mata  kuliah dapat dilakukan dengan menggunakan pendekatan teknik </w:t>
      </w:r>
      <w:r w:rsidR="00104F5B" w:rsidRPr="00B053FF">
        <w:rPr>
          <w:rFonts w:cs="Times New Roman"/>
          <w:i/>
          <w:color w:val="000000"/>
          <w:szCs w:val="24"/>
        </w:rPr>
        <w:t>data mining</w:t>
      </w:r>
      <w:r w:rsidR="00104F5B" w:rsidRPr="00B053FF">
        <w:rPr>
          <w:rFonts w:cs="Times New Roman"/>
          <w:color w:val="000000"/>
          <w:szCs w:val="24"/>
        </w:rPr>
        <w:t xml:space="preserve">. </w:t>
      </w:r>
      <w:r w:rsidR="003950D0">
        <w:rPr>
          <w:szCs w:val="24"/>
        </w:rPr>
        <w:t xml:space="preserve">Dengan </w:t>
      </w:r>
      <w:r w:rsidR="00104F5B" w:rsidRPr="00B053FF">
        <w:rPr>
          <w:i/>
          <w:iCs/>
          <w:szCs w:val="24"/>
        </w:rPr>
        <w:t>data mining</w:t>
      </w:r>
      <w:r w:rsidR="003950D0">
        <w:rPr>
          <w:i/>
          <w:iCs/>
          <w:szCs w:val="24"/>
        </w:rPr>
        <w:t>,</w:t>
      </w:r>
      <w:r w:rsidR="00104F5B" w:rsidRPr="00B053FF">
        <w:rPr>
          <w:szCs w:val="24"/>
        </w:rPr>
        <w:t xml:space="preserve"> pengetahuan dan pola yang menarik </w:t>
      </w:r>
      <w:r w:rsidR="00E27303">
        <w:rPr>
          <w:szCs w:val="24"/>
        </w:rPr>
        <w:t xml:space="preserve">dapat ditemukan </w:t>
      </w:r>
      <w:r w:rsidR="00104F5B" w:rsidRPr="00B053FF">
        <w:rPr>
          <w:szCs w:val="24"/>
        </w:rPr>
        <w:t>dari data yang berjumlah besar</w:t>
      </w:r>
      <w:r w:rsidR="003950D0">
        <w:rPr>
          <w:szCs w:val="24"/>
        </w:rPr>
        <w:t xml:space="preserve"> (</w:t>
      </w:r>
      <w:r w:rsidR="003950D0" w:rsidRPr="00B053FF">
        <w:rPr>
          <w:szCs w:val="24"/>
        </w:rPr>
        <w:t xml:space="preserve">Han </w:t>
      </w:r>
      <w:r w:rsidR="003950D0" w:rsidRPr="00B053FF">
        <w:rPr>
          <w:i/>
          <w:iCs/>
          <w:szCs w:val="24"/>
        </w:rPr>
        <w:t>et al</w:t>
      </w:r>
      <w:r w:rsidR="003950D0">
        <w:rPr>
          <w:szCs w:val="24"/>
        </w:rPr>
        <w:t>. 2012)</w:t>
      </w:r>
      <w:r w:rsidR="00104F5B" w:rsidRPr="00B053FF">
        <w:rPr>
          <w:szCs w:val="24"/>
        </w:rPr>
        <w:t xml:space="preserve">. </w:t>
      </w:r>
      <w:r w:rsidR="00F40A80">
        <w:rPr>
          <w:szCs w:val="24"/>
        </w:rPr>
        <w:tab/>
      </w:r>
    </w:p>
    <w:p w:rsidR="00F32F98" w:rsidRPr="00B053FF" w:rsidRDefault="00F32F98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 w:rsidRPr="00B053FF">
        <w:rPr>
          <w:rFonts w:cs="Times New Roman"/>
          <w:color w:val="000000" w:themeColor="text1"/>
          <w:szCs w:val="24"/>
        </w:rPr>
        <w:t>Penelitian sebelumnya telah dilakukan oleh Swastina (2005) yang memprediksi kesesuaian jurusan mahasiswa STMIK Indonesia Banjarmasin</w:t>
      </w:r>
      <w:r w:rsidR="00D206AD" w:rsidRPr="00B053FF">
        <w:rPr>
          <w:rFonts w:cs="Times New Roman"/>
          <w:color w:val="000000" w:themeColor="text1"/>
          <w:szCs w:val="24"/>
        </w:rPr>
        <w:t xml:space="preserve"> </w:t>
      </w:r>
      <w:r w:rsidR="00E16EA7">
        <w:rPr>
          <w:rFonts w:cs="Times New Roman"/>
          <w:color w:val="000000" w:themeColor="text1"/>
          <w:szCs w:val="24"/>
        </w:rPr>
        <w:t>tahun masuk</w:t>
      </w:r>
      <w:r w:rsidR="00D206AD" w:rsidRPr="00B053FF">
        <w:rPr>
          <w:rFonts w:cs="Times New Roman"/>
          <w:color w:val="000000" w:themeColor="text1"/>
          <w:szCs w:val="24"/>
        </w:rPr>
        <w:t xml:space="preserve"> </w:t>
      </w:r>
      <w:r w:rsidRPr="00B053FF">
        <w:rPr>
          <w:rFonts w:cs="Times New Roman"/>
          <w:color w:val="000000" w:themeColor="text1"/>
          <w:szCs w:val="24"/>
        </w:rPr>
        <w:t xml:space="preserve"> </w:t>
      </w:r>
      <w:r w:rsidR="00715599" w:rsidRPr="00B053FF">
        <w:rPr>
          <w:rFonts w:cs="Times New Roman"/>
          <w:color w:val="000000" w:themeColor="text1"/>
          <w:szCs w:val="24"/>
        </w:rPr>
        <w:t xml:space="preserve">2008 dan 2009 </w:t>
      </w:r>
      <w:r w:rsidRPr="00B053FF">
        <w:rPr>
          <w:rFonts w:cs="Times New Roman"/>
          <w:color w:val="000000" w:themeColor="text1"/>
          <w:szCs w:val="24"/>
        </w:rPr>
        <w:t xml:space="preserve">dengan </w:t>
      </w:r>
      <w:r w:rsidR="000A1A0B" w:rsidRPr="00B053FF">
        <w:rPr>
          <w:rFonts w:cs="Times New Roman"/>
          <w:color w:val="000000" w:themeColor="text1"/>
          <w:szCs w:val="24"/>
        </w:rPr>
        <w:t xml:space="preserve">pohon keputusan menggunakan </w:t>
      </w:r>
      <w:r w:rsidRPr="00B053FF">
        <w:rPr>
          <w:rFonts w:cs="Times New Roman"/>
          <w:color w:val="000000" w:themeColor="text1"/>
          <w:szCs w:val="24"/>
        </w:rPr>
        <w:t xml:space="preserve">algoritme C4.5. Data sampel mahasiswa yang </w:t>
      </w:r>
      <w:r w:rsidR="0089358A" w:rsidRPr="00B053FF">
        <w:rPr>
          <w:rFonts w:cs="Times New Roman"/>
          <w:color w:val="000000" w:themeColor="text1"/>
          <w:szCs w:val="24"/>
        </w:rPr>
        <w:t xml:space="preserve">digunakan terdiri atas atribut nama, jenis kelamin, umur, asal sekolah, jurusan asal sekolah, nilai </w:t>
      </w:r>
      <w:r w:rsidR="00750FD6">
        <w:rPr>
          <w:rFonts w:cs="Times New Roman"/>
          <w:color w:val="000000" w:themeColor="text1"/>
          <w:szCs w:val="24"/>
        </w:rPr>
        <w:t>Ujian Akhir Nasional (</w:t>
      </w:r>
      <w:r w:rsidR="0089358A" w:rsidRPr="00B053FF">
        <w:rPr>
          <w:rFonts w:cs="Times New Roman"/>
          <w:color w:val="000000" w:themeColor="text1"/>
          <w:szCs w:val="24"/>
        </w:rPr>
        <w:t>UAN</w:t>
      </w:r>
      <w:r w:rsidR="00750FD6">
        <w:rPr>
          <w:rFonts w:cs="Times New Roman"/>
          <w:color w:val="000000" w:themeColor="text1"/>
          <w:szCs w:val="24"/>
        </w:rPr>
        <w:t xml:space="preserve">), </w:t>
      </w:r>
      <w:r w:rsidR="00E27303">
        <w:rPr>
          <w:rFonts w:cs="Times New Roman"/>
          <w:color w:val="000000" w:themeColor="text1"/>
          <w:szCs w:val="24"/>
        </w:rPr>
        <w:t>Indeks Prestasi (</w:t>
      </w:r>
      <w:r w:rsidR="00750FD6">
        <w:rPr>
          <w:rFonts w:cs="Times New Roman"/>
          <w:color w:val="000000" w:themeColor="text1"/>
          <w:szCs w:val="24"/>
        </w:rPr>
        <w:t>IP</w:t>
      </w:r>
      <w:r w:rsidR="00E27303">
        <w:rPr>
          <w:rFonts w:cs="Times New Roman"/>
          <w:color w:val="000000" w:themeColor="text1"/>
          <w:szCs w:val="24"/>
        </w:rPr>
        <w:t>)</w:t>
      </w:r>
      <w:r w:rsidR="00750FD6">
        <w:rPr>
          <w:rFonts w:cs="Times New Roman"/>
          <w:color w:val="000000" w:themeColor="text1"/>
          <w:szCs w:val="24"/>
        </w:rPr>
        <w:t xml:space="preserve"> semester 1, dan IP</w:t>
      </w:r>
      <w:r w:rsidR="0089358A" w:rsidRPr="00B053FF">
        <w:rPr>
          <w:rFonts w:cs="Times New Roman"/>
          <w:color w:val="000000" w:themeColor="text1"/>
          <w:szCs w:val="24"/>
        </w:rPr>
        <w:t xml:space="preserve"> s</w:t>
      </w:r>
      <w:r w:rsidRPr="00B053FF">
        <w:rPr>
          <w:rFonts w:cs="Times New Roman"/>
          <w:color w:val="000000" w:themeColor="text1"/>
          <w:szCs w:val="24"/>
        </w:rPr>
        <w:t>emester 2. Penelitian tersebut diketahui bahwa dengan menggunakan algoritme C4.5</w:t>
      </w:r>
      <w:r w:rsidR="00680AD2" w:rsidRPr="00B053FF">
        <w:rPr>
          <w:rFonts w:cs="Times New Roman"/>
          <w:color w:val="000000" w:themeColor="text1"/>
          <w:szCs w:val="24"/>
        </w:rPr>
        <w:t xml:space="preserve"> menghasilkan</w:t>
      </w:r>
      <w:r w:rsidRPr="00B053FF">
        <w:rPr>
          <w:rFonts w:cs="Times New Roman"/>
          <w:color w:val="000000" w:themeColor="text1"/>
          <w:szCs w:val="24"/>
        </w:rPr>
        <w:t xml:space="preserve"> akurasi sebesar 93.91</w:t>
      </w:r>
      <w:r w:rsidR="00680AD2" w:rsidRPr="00B053FF">
        <w:rPr>
          <w:rFonts w:cs="Times New Roman"/>
          <w:color w:val="000000" w:themeColor="text1"/>
          <w:szCs w:val="24"/>
        </w:rPr>
        <w:t>%</w:t>
      </w:r>
      <w:r w:rsidRPr="00B053FF">
        <w:rPr>
          <w:rFonts w:cs="Times New Roman"/>
          <w:color w:val="000000" w:themeColor="text1"/>
          <w:szCs w:val="24"/>
        </w:rPr>
        <w:t>. Selain itu juga,</w:t>
      </w:r>
      <w:r w:rsidR="00F93763" w:rsidRPr="00B053FF">
        <w:rPr>
          <w:rFonts w:cs="Times New Roman"/>
          <w:color w:val="000000" w:themeColor="text1"/>
          <w:szCs w:val="24"/>
        </w:rPr>
        <w:t xml:space="preserve"> </w:t>
      </w:r>
      <w:r w:rsidRPr="00B053FF">
        <w:rPr>
          <w:rFonts w:cs="Times New Roman"/>
          <w:color w:val="000000" w:themeColor="text1"/>
          <w:szCs w:val="24"/>
        </w:rPr>
        <w:t>Al-Barrak (2016) melakukan pe</w:t>
      </w:r>
      <w:r w:rsidR="00750FD6">
        <w:rPr>
          <w:rFonts w:cs="Times New Roman"/>
          <w:color w:val="000000" w:themeColor="text1"/>
          <w:szCs w:val="24"/>
        </w:rPr>
        <w:t>nelitian dengan data mahasiswa Fakultas Ilmu K</w:t>
      </w:r>
      <w:r w:rsidRPr="00B053FF">
        <w:rPr>
          <w:rFonts w:cs="Times New Roman"/>
          <w:color w:val="000000" w:themeColor="text1"/>
          <w:szCs w:val="24"/>
        </w:rPr>
        <w:t>omputer</w:t>
      </w:r>
      <w:r w:rsidR="00750FD6">
        <w:rPr>
          <w:rFonts w:cs="Times New Roman"/>
          <w:color w:val="000000" w:themeColor="text1"/>
          <w:szCs w:val="24"/>
        </w:rPr>
        <w:t xml:space="preserve">, </w:t>
      </w:r>
      <w:r w:rsidRPr="00B053FF">
        <w:rPr>
          <w:rFonts w:cs="Times New Roman"/>
          <w:color w:val="000000" w:themeColor="text1"/>
          <w:szCs w:val="24"/>
        </w:rPr>
        <w:t xml:space="preserve"> Universitas King Saud </w:t>
      </w:r>
      <w:r w:rsidR="00D206AD" w:rsidRPr="00B053FF">
        <w:rPr>
          <w:rFonts w:cs="Times New Roman"/>
          <w:color w:val="000000" w:themeColor="text1"/>
          <w:szCs w:val="24"/>
        </w:rPr>
        <w:t xml:space="preserve">sebanyak 236 mahasiswa </w:t>
      </w:r>
      <w:r w:rsidRPr="00B053FF">
        <w:rPr>
          <w:rFonts w:cs="Times New Roman"/>
          <w:color w:val="000000" w:themeColor="text1"/>
          <w:szCs w:val="24"/>
        </w:rPr>
        <w:t>yang mem</w:t>
      </w:r>
      <w:r w:rsidR="003108C3">
        <w:rPr>
          <w:rFonts w:cs="Times New Roman"/>
          <w:color w:val="000000" w:themeColor="text1"/>
          <w:szCs w:val="24"/>
        </w:rPr>
        <w:t xml:space="preserve">punyai tujuan untuk memprediksi </w:t>
      </w:r>
      <w:r w:rsidR="00E27303">
        <w:rPr>
          <w:rFonts w:cs="Times New Roman"/>
          <w:color w:val="000000" w:themeColor="text1"/>
          <w:szCs w:val="24"/>
        </w:rPr>
        <w:t>Indeks Prestasi Kumulatif (</w:t>
      </w:r>
      <w:r w:rsidRPr="00B053FF">
        <w:rPr>
          <w:rFonts w:cs="Times New Roman"/>
          <w:color w:val="000000" w:themeColor="text1"/>
          <w:szCs w:val="24"/>
        </w:rPr>
        <w:t>IPK</w:t>
      </w:r>
      <w:r w:rsidR="00E27303">
        <w:rPr>
          <w:rFonts w:cs="Times New Roman"/>
          <w:color w:val="000000" w:themeColor="text1"/>
          <w:szCs w:val="24"/>
        </w:rPr>
        <w:t>)</w:t>
      </w:r>
      <w:r w:rsidRPr="00B053FF">
        <w:rPr>
          <w:rFonts w:cs="Times New Roman"/>
          <w:color w:val="000000" w:themeColor="text1"/>
          <w:szCs w:val="24"/>
        </w:rPr>
        <w:t xml:space="preserve"> d</w:t>
      </w:r>
      <w:r w:rsidR="00FE7BB9">
        <w:rPr>
          <w:rFonts w:cs="Times New Roman"/>
          <w:color w:val="000000" w:themeColor="text1"/>
          <w:szCs w:val="24"/>
        </w:rPr>
        <w:t xml:space="preserve">engan melihat nilai sebelumnya. </w:t>
      </w:r>
      <w:r w:rsidRPr="00B053FF">
        <w:rPr>
          <w:rFonts w:cs="Times New Roman"/>
          <w:color w:val="000000" w:themeColor="text1"/>
          <w:szCs w:val="24"/>
        </w:rPr>
        <w:t>Penelitian tersebut menggunakan algoritme C4.5 dengan membandingkan mata kuliah dari setiap semester.</w:t>
      </w:r>
    </w:p>
    <w:p w:rsidR="003950D0" w:rsidRDefault="00C94D3C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 w:rsidRPr="00B053FF">
        <w:rPr>
          <w:rFonts w:cs="Times New Roman"/>
          <w:color w:val="000000" w:themeColor="text1"/>
          <w:szCs w:val="24"/>
        </w:rPr>
        <w:t xml:space="preserve">Penelitian ini </w:t>
      </w:r>
      <w:r w:rsidR="00F93763" w:rsidRPr="00B053FF">
        <w:rPr>
          <w:rFonts w:cs="Times New Roman"/>
          <w:color w:val="000000" w:themeColor="text1"/>
          <w:szCs w:val="24"/>
        </w:rPr>
        <w:t xml:space="preserve">melakukan </w:t>
      </w:r>
      <w:r w:rsidR="00F32F98" w:rsidRPr="00B053FF">
        <w:rPr>
          <w:rFonts w:cs="Times New Roman"/>
          <w:color w:val="000000" w:themeColor="text1"/>
          <w:szCs w:val="24"/>
        </w:rPr>
        <w:t>analisis terhadap nilai mata kuliah seperti yang dilakukan o</w:t>
      </w:r>
      <w:r w:rsidR="007262B1">
        <w:rPr>
          <w:rFonts w:cs="Times New Roman"/>
          <w:color w:val="000000" w:themeColor="text1"/>
          <w:szCs w:val="24"/>
        </w:rPr>
        <w:t>leh Al-Barrak (2016), tetapi</w:t>
      </w:r>
      <w:r w:rsidR="003108C3">
        <w:rPr>
          <w:rFonts w:cs="Times New Roman"/>
          <w:color w:val="000000" w:themeColor="text1"/>
          <w:szCs w:val="24"/>
        </w:rPr>
        <w:t xml:space="preserve"> </w:t>
      </w:r>
      <w:r w:rsidR="00F32F98" w:rsidRPr="00B053FF">
        <w:rPr>
          <w:rFonts w:cs="Times New Roman"/>
          <w:color w:val="000000" w:themeColor="text1"/>
          <w:szCs w:val="24"/>
        </w:rPr>
        <w:t xml:space="preserve">penelitian ini </w:t>
      </w:r>
      <w:r w:rsidR="003108C3">
        <w:rPr>
          <w:rFonts w:cs="Times New Roman"/>
          <w:color w:val="000000" w:themeColor="text1"/>
          <w:szCs w:val="24"/>
        </w:rPr>
        <w:t xml:space="preserve">menggunakan </w:t>
      </w:r>
      <w:r w:rsidR="007262B1">
        <w:rPr>
          <w:rFonts w:cs="Times New Roman"/>
          <w:color w:val="000000" w:themeColor="text1"/>
          <w:szCs w:val="24"/>
        </w:rPr>
        <w:t>algoritme C5.0 yang merupakan p</w:t>
      </w:r>
      <w:r w:rsidR="007262B1" w:rsidRPr="00D221E0">
        <w:rPr>
          <w:rFonts w:cs="Times New Roman"/>
          <w:color w:val="000000" w:themeColor="text1"/>
          <w:szCs w:val="24"/>
        </w:rPr>
        <w:t>engembangan dari algoritme</w:t>
      </w:r>
      <w:r w:rsidR="007262B1">
        <w:rPr>
          <w:rFonts w:cs="Times New Roman"/>
          <w:color w:val="000000" w:themeColor="text1"/>
          <w:szCs w:val="24"/>
        </w:rPr>
        <w:t xml:space="preserve"> </w:t>
      </w:r>
      <w:r w:rsidR="007262B1" w:rsidRPr="00C94D3C">
        <w:rPr>
          <w:rFonts w:cs="Times New Roman"/>
          <w:i/>
          <w:color w:val="000000" w:themeColor="text1"/>
          <w:szCs w:val="24"/>
        </w:rPr>
        <w:t>Iterative Dichotomiser3</w:t>
      </w:r>
      <w:r w:rsidR="007262B1">
        <w:rPr>
          <w:rFonts w:cs="Times New Roman"/>
          <w:color w:val="000000" w:themeColor="text1"/>
          <w:szCs w:val="24"/>
        </w:rPr>
        <w:t xml:space="preserve"> (ID3) dan C4.5 (Larose 2005). Algo</w:t>
      </w:r>
      <w:r w:rsidR="003950D0">
        <w:rPr>
          <w:rFonts w:cs="Times New Roman"/>
          <w:color w:val="000000" w:themeColor="text1"/>
          <w:szCs w:val="24"/>
        </w:rPr>
        <w:t xml:space="preserve">ritme C5.0 memiliki akurasi prediksi yang sebanding dengan algoritme C4.5, tetapi algoritme C5.0 memiliki </w:t>
      </w:r>
      <w:r w:rsidR="003950D0" w:rsidRPr="003950D0">
        <w:rPr>
          <w:rFonts w:cs="Times New Roman"/>
          <w:color w:val="000000" w:themeColor="text1"/>
          <w:szCs w:val="24"/>
        </w:rPr>
        <w:t>set</w:t>
      </w:r>
      <w:r w:rsidR="003950D0">
        <w:rPr>
          <w:rFonts w:cs="Times New Roman"/>
          <w:color w:val="000000" w:themeColor="text1"/>
          <w:szCs w:val="24"/>
        </w:rPr>
        <w:t xml:space="preserve"> aturan yang lebih kecil. Algoritme C5.0 juga lebih cepat dan menggunakan lebih sedikit memori dibandingkan algoritme C4.5 (Rulequest 2017). </w:t>
      </w:r>
    </w:p>
    <w:p w:rsidR="00E27303" w:rsidRDefault="003950D0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Perbedaan lain penelitian ini dengan Al-Barrak (2016) ialah ruang lingkup data yang digunakan. Atribut dalam penelitian ini ialah mata kuliah</w:t>
      </w:r>
      <w:r w:rsidR="00F32F98" w:rsidRPr="00B053FF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tingkat 1, dan capaian </w:t>
      </w:r>
      <w:r w:rsidR="00A45988">
        <w:rPr>
          <w:rFonts w:cs="Times New Roman"/>
          <w:color w:val="000000" w:themeColor="text1"/>
          <w:szCs w:val="24"/>
        </w:rPr>
        <w:t xml:space="preserve">pada mata kuliah mayor dan interdepartemen </w:t>
      </w:r>
      <w:r>
        <w:rPr>
          <w:rFonts w:cs="Times New Roman"/>
          <w:color w:val="000000" w:themeColor="text1"/>
          <w:szCs w:val="24"/>
        </w:rPr>
        <w:t xml:space="preserve">di tingkat 2 sebagai kelas </w:t>
      </w:r>
      <w:r>
        <w:rPr>
          <w:rFonts w:cs="Times New Roman"/>
          <w:color w:val="000000" w:themeColor="text1"/>
          <w:szCs w:val="24"/>
        </w:rPr>
        <w:lastRenderedPageBreak/>
        <w:t>yang diprediksi.</w:t>
      </w:r>
      <w:r w:rsidR="007262B1">
        <w:rPr>
          <w:rFonts w:cs="Times New Roman"/>
          <w:color w:val="000000" w:themeColor="text1"/>
          <w:szCs w:val="24"/>
        </w:rPr>
        <w:t xml:space="preserve"> </w:t>
      </w:r>
      <w:r w:rsidR="00A45988">
        <w:rPr>
          <w:rFonts w:cs="Times New Roman"/>
          <w:color w:val="000000" w:themeColor="text1"/>
          <w:szCs w:val="24"/>
        </w:rPr>
        <w:t>Penelitian ini juga melihat keterhubungan mata kuliah dengan prasyaratnya menggunakan korelasi Spearman dan algoritme C5.0.</w:t>
      </w:r>
    </w:p>
    <w:p w:rsidR="00F93763" w:rsidRDefault="00A45988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Keterhubungan mata kuliah diukur karena n</w:t>
      </w:r>
      <w:r w:rsidR="004B029D">
        <w:rPr>
          <w:rFonts w:cs="Times New Roman"/>
          <w:color w:val="000000" w:themeColor="text1"/>
          <w:szCs w:val="24"/>
        </w:rPr>
        <w:t xml:space="preserve">ilai pada mata kuliah prasyarat akan menentukan mata kuliah </w:t>
      </w:r>
      <w:r>
        <w:rPr>
          <w:rFonts w:cs="Times New Roman"/>
          <w:color w:val="000000" w:themeColor="text1"/>
          <w:szCs w:val="24"/>
        </w:rPr>
        <w:t xml:space="preserve">yang dapat diambil oleh mahasiswa. Korelasi Spearman digunakan untuk keterhubungan nilai 2 mata kuliah karena </w:t>
      </w:r>
      <w:r w:rsidR="00CF7D3D" w:rsidRPr="00823740">
        <w:rPr>
          <w:szCs w:val="24"/>
        </w:rPr>
        <w:t xml:space="preserve">korelasi Spearman </w:t>
      </w:r>
      <w:r>
        <w:rPr>
          <w:szCs w:val="24"/>
        </w:rPr>
        <w:t>tidak mensyaratkan hubungan yang linear (Hauke dan Kossowski 2011)</w:t>
      </w:r>
      <w:r w:rsidR="00326882" w:rsidRPr="00823740">
        <w:rPr>
          <w:rFonts w:cs="Times New Roman"/>
          <w:color w:val="000000" w:themeColor="text1"/>
          <w:szCs w:val="24"/>
        </w:rPr>
        <w:t>. Keterhubungan mata kuliah yang memiliki lebih dari 2 mata kuliah prasyarat menggunakan pohon keputusan dengan algoritme C5.0.</w:t>
      </w:r>
      <w:r w:rsidR="00326882">
        <w:rPr>
          <w:rFonts w:cs="Times New Roman"/>
          <w:color w:val="000000" w:themeColor="text1"/>
          <w:szCs w:val="24"/>
        </w:rPr>
        <w:t xml:space="preserve"> </w:t>
      </w:r>
    </w:p>
    <w:p w:rsidR="00F32F98" w:rsidRDefault="00F32F98" w:rsidP="00C94D3C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F32F98" w:rsidRPr="00F410EF" w:rsidRDefault="00F32F98" w:rsidP="00F32F98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</w:p>
    <w:p w:rsidR="00F32F98" w:rsidRDefault="00F32F98" w:rsidP="00F32F98">
      <w:pPr>
        <w:pStyle w:val="Heading2"/>
      </w:pPr>
      <w:bookmarkStart w:id="20" w:name="_Toc477098744"/>
      <w:bookmarkStart w:id="21" w:name="_Toc482000816"/>
      <w:r>
        <w:t>Perumusan Masalah</w:t>
      </w:r>
      <w:bookmarkEnd w:id="16"/>
      <w:bookmarkEnd w:id="17"/>
      <w:bookmarkEnd w:id="18"/>
      <w:bookmarkEnd w:id="19"/>
      <w:bookmarkEnd w:id="20"/>
      <w:bookmarkEnd w:id="21"/>
    </w:p>
    <w:p w:rsidR="00F32F98" w:rsidRDefault="00F32F98" w:rsidP="00D07E77">
      <w:pPr>
        <w:pStyle w:val="Default"/>
        <w:ind w:firstLine="720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Berdasarkan latar belakang</w:t>
      </w:r>
      <w:r>
        <w:rPr>
          <w:rFonts w:eastAsiaTheme="minorHAnsi"/>
        </w:rPr>
        <w:t xml:space="preserve"> di</w:t>
      </w:r>
      <w:r w:rsidR="00A523F7">
        <w:rPr>
          <w:rFonts w:eastAsiaTheme="minorHAnsi"/>
        </w:rPr>
        <w:t xml:space="preserve"> </w:t>
      </w:r>
      <w:r>
        <w:rPr>
          <w:rFonts w:eastAsiaTheme="minorHAnsi"/>
        </w:rPr>
        <w:t>atas</w:t>
      </w:r>
      <w:r>
        <w:rPr>
          <w:rFonts w:eastAsiaTheme="minorHAnsi"/>
          <w:lang w:val="id-ID"/>
        </w:rPr>
        <w:t xml:space="preserve">, perumusan masalah dalam penelitian ini adalah: </w:t>
      </w:r>
    </w:p>
    <w:p w:rsidR="00F32F98" w:rsidRPr="0075633F" w:rsidRDefault="00F32F98" w:rsidP="00A8324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50"/>
        <w:rPr>
          <w:rFonts w:eastAsiaTheme="minorHAnsi" w:cs="Times New Roman"/>
          <w:color w:val="000000"/>
          <w:szCs w:val="24"/>
          <w:lang w:eastAsia="en-US"/>
        </w:rPr>
      </w:pPr>
      <w:r>
        <w:rPr>
          <w:rFonts w:eastAsiaTheme="minorHAnsi" w:cs="Times New Roman"/>
          <w:color w:val="000000"/>
          <w:szCs w:val="24"/>
          <w:lang w:val="id-ID" w:eastAsia="en-US"/>
        </w:rPr>
        <w:t xml:space="preserve">Bagaimana membuat </w:t>
      </w:r>
      <w:r>
        <w:rPr>
          <w:rFonts w:eastAsiaTheme="minorHAnsi" w:cs="Times New Roman"/>
          <w:color w:val="000000"/>
          <w:szCs w:val="24"/>
          <w:lang w:eastAsia="en-US"/>
        </w:rPr>
        <w:t xml:space="preserve">model prediksi tingkat keberhasilan mahasiswa </w:t>
      </w:r>
      <w:r w:rsidR="00CB081A">
        <w:rPr>
          <w:rFonts w:eastAsiaTheme="minorHAnsi" w:cs="Times New Roman"/>
          <w:color w:val="000000"/>
          <w:szCs w:val="24"/>
          <w:lang w:eastAsia="en-US"/>
        </w:rPr>
        <w:t>PSIK IPB</w:t>
      </w:r>
      <w:r w:rsidRPr="0075633F">
        <w:rPr>
          <w:rFonts w:eastAsiaTheme="minorHAnsi" w:cs="Times New Roman"/>
          <w:color w:val="000000"/>
          <w:szCs w:val="24"/>
          <w:lang w:eastAsia="en-US"/>
        </w:rPr>
        <w:t xml:space="preserve"> </w:t>
      </w:r>
      <w:r w:rsidR="00C47D8A">
        <w:rPr>
          <w:rFonts w:eastAsiaTheme="minorHAnsi" w:cs="Times New Roman"/>
          <w:color w:val="000000"/>
          <w:szCs w:val="24"/>
          <w:lang w:eastAsia="en-US"/>
        </w:rPr>
        <w:t xml:space="preserve">di tingkat 2 </w:t>
      </w:r>
      <w:r w:rsidRPr="0075633F">
        <w:rPr>
          <w:rFonts w:eastAsiaTheme="minorHAnsi" w:cs="Times New Roman"/>
          <w:color w:val="000000"/>
          <w:szCs w:val="24"/>
          <w:lang w:eastAsia="en-US"/>
        </w:rPr>
        <w:t xml:space="preserve">menggunakan algoritme </w:t>
      </w:r>
      <w:r w:rsidRPr="0046216A">
        <w:rPr>
          <w:rFonts w:eastAsiaTheme="minorHAnsi" w:cs="Times New Roman"/>
          <w:color w:val="000000"/>
          <w:szCs w:val="24"/>
          <w:lang w:eastAsia="en-US"/>
        </w:rPr>
        <w:t>C5.0</w:t>
      </w:r>
      <w:r w:rsidRPr="0075633F">
        <w:rPr>
          <w:rFonts w:eastAsiaTheme="minorHAnsi" w:cs="Times New Roman"/>
          <w:color w:val="000000"/>
          <w:szCs w:val="24"/>
          <w:lang w:val="id-ID" w:eastAsia="en-US"/>
        </w:rPr>
        <w:t>?</w:t>
      </w:r>
    </w:p>
    <w:p w:rsidR="00F32F98" w:rsidRPr="0075633F" w:rsidRDefault="00F32F98" w:rsidP="00A8324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450"/>
        <w:rPr>
          <w:rFonts w:eastAsiaTheme="minorHAnsi" w:cs="Times New Roman"/>
          <w:color w:val="000000"/>
          <w:szCs w:val="24"/>
          <w:lang w:eastAsia="en-US"/>
        </w:rPr>
      </w:pPr>
      <w:r w:rsidRPr="0075633F">
        <w:rPr>
          <w:rFonts w:eastAsiaTheme="minorHAnsi" w:cs="Times New Roman"/>
          <w:color w:val="000000"/>
          <w:szCs w:val="24"/>
          <w:lang w:val="id-ID" w:eastAsia="en-US"/>
        </w:rPr>
        <w:t xml:space="preserve">Bagaimana </w:t>
      </w:r>
      <w:r>
        <w:rPr>
          <w:rFonts w:eastAsiaTheme="minorHAnsi" w:cs="Times New Roman"/>
          <w:color w:val="000000"/>
          <w:szCs w:val="24"/>
          <w:lang w:eastAsia="en-US"/>
        </w:rPr>
        <w:t>keterhubungan</w:t>
      </w:r>
      <w:r w:rsidRPr="0075633F">
        <w:rPr>
          <w:rFonts w:eastAsiaTheme="minorHAnsi" w:cs="Times New Roman"/>
          <w:color w:val="000000"/>
          <w:szCs w:val="24"/>
          <w:lang w:eastAsia="en-US"/>
        </w:rPr>
        <w:t xml:space="preserve"> mata kuliah </w:t>
      </w:r>
      <w:r w:rsidR="00C47D8A">
        <w:rPr>
          <w:rFonts w:eastAsiaTheme="minorHAnsi" w:cs="Times New Roman"/>
          <w:color w:val="000000"/>
          <w:szCs w:val="24"/>
          <w:lang w:eastAsia="en-US"/>
        </w:rPr>
        <w:t>d</w:t>
      </w:r>
      <w:r w:rsidR="004B029D">
        <w:rPr>
          <w:rFonts w:eastAsiaTheme="minorHAnsi" w:cs="Times New Roman"/>
          <w:color w:val="000000"/>
          <w:szCs w:val="24"/>
          <w:lang w:eastAsia="en-US"/>
        </w:rPr>
        <w:t xml:space="preserve">an </w:t>
      </w:r>
      <w:r w:rsidR="00C47D8A">
        <w:rPr>
          <w:rFonts w:eastAsiaTheme="minorHAnsi" w:cs="Times New Roman"/>
          <w:color w:val="000000"/>
          <w:szCs w:val="24"/>
          <w:lang w:eastAsia="en-US"/>
        </w:rPr>
        <w:t xml:space="preserve">prasyaratnya </w:t>
      </w:r>
      <w:r w:rsidRPr="0075633F">
        <w:rPr>
          <w:rFonts w:eastAsiaTheme="minorHAnsi" w:cs="Times New Roman"/>
          <w:color w:val="000000"/>
          <w:szCs w:val="24"/>
          <w:lang w:eastAsia="en-US"/>
        </w:rPr>
        <w:t xml:space="preserve">pada </w:t>
      </w:r>
      <w:r w:rsidR="00CB081A">
        <w:rPr>
          <w:rFonts w:eastAsiaTheme="minorHAnsi" w:cs="Times New Roman"/>
          <w:color w:val="000000"/>
          <w:szCs w:val="24"/>
          <w:lang w:eastAsia="en-US"/>
        </w:rPr>
        <w:t>PSIK IPB</w:t>
      </w:r>
      <w:r w:rsidR="00C47D8A">
        <w:rPr>
          <w:rFonts w:eastAsiaTheme="minorHAnsi" w:cs="Times New Roman"/>
          <w:color w:val="000000"/>
          <w:szCs w:val="24"/>
          <w:lang w:eastAsia="en-US"/>
        </w:rPr>
        <w:t xml:space="preserve"> </w:t>
      </w:r>
      <w:r w:rsidRPr="0075633F">
        <w:rPr>
          <w:rFonts w:eastAsiaTheme="minorHAnsi" w:cs="Times New Roman"/>
          <w:color w:val="000000"/>
          <w:szCs w:val="24"/>
          <w:lang w:val="id-ID" w:eastAsia="en-US"/>
        </w:rPr>
        <w:t>?</w:t>
      </w:r>
    </w:p>
    <w:p w:rsidR="00F32F98" w:rsidRDefault="00F32F98" w:rsidP="00F32F98">
      <w:pPr>
        <w:pStyle w:val="ListParagraph"/>
        <w:autoSpaceDE w:val="0"/>
        <w:autoSpaceDN w:val="0"/>
        <w:adjustRightInd w:val="0"/>
        <w:ind w:left="426" w:firstLine="0"/>
        <w:rPr>
          <w:rFonts w:eastAsiaTheme="minorHAnsi" w:cs="Times New Roman"/>
          <w:color w:val="000000"/>
          <w:szCs w:val="24"/>
          <w:lang w:val="id-ID" w:eastAsia="en-US"/>
        </w:rPr>
      </w:pPr>
    </w:p>
    <w:p w:rsidR="00C94D3C" w:rsidRPr="004D0ACA" w:rsidRDefault="00C94D3C" w:rsidP="00F32F98">
      <w:pPr>
        <w:pStyle w:val="ListParagraph"/>
        <w:autoSpaceDE w:val="0"/>
        <w:autoSpaceDN w:val="0"/>
        <w:adjustRightInd w:val="0"/>
        <w:ind w:left="426" w:firstLine="0"/>
        <w:rPr>
          <w:rFonts w:eastAsiaTheme="minorHAnsi" w:cs="Times New Roman"/>
          <w:color w:val="000000"/>
          <w:szCs w:val="24"/>
          <w:lang w:val="id-ID" w:eastAsia="en-US"/>
        </w:rPr>
      </w:pPr>
    </w:p>
    <w:p w:rsidR="00F32F98" w:rsidRDefault="00F32F98" w:rsidP="00F32F98">
      <w:pPr>
        <w:pStyle w:val="Heading2"/>
      </w:pPr>
      <w:bookmarkStart w:id="22" w:name="_Toc330535264"/>
      <w:bookmarkStart w:id="23" w:name="_Toc330535326"/>
      <w:bookmarkStart w:id="24" w:name="_Toc330535352"/>
      <w:bookmarkStart w:id="25" w:name="_Toc330964704"/>
      <w:bookmarkStart w:id="26" w:name="_Toc477098745"/>
      <w:bookmarkStart w:id="27" w:name="_Toc482000817"/>
      <w:r>
        <w:t>Tujuan Penelitian</w:t>
      </w:r>
      <w:bookmarkEnd w:id="22"/>
      <w:bookmarkEnd w:id="23"/>
      <w:bookmarkEnd w:id="24"/>
      <w:bookmarkEnd w:id="25"/>
      <w:bookmarkEnd w:id="26"/>
      <w:bookmarkEnd w:id="27"/>
    </w:p>
    <w:p w:rsidR="00F32F98" w:rsidRPr="00CB162C" w:rsidRDefault="00F32F98" w:rsidP="00D07E77">
      <w:pPr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Cs w:val="24"/>
          <w:lang w:val="id-ID" w:eastAsia="en-US"/>
        </w:rPr>
      </w:pPr>
      <w:r>
        <w:rPr>
          <w:rFonts w:eastAsiaTheme="minorHAnsi" w:cs="Times New Roman"/>
          <w:color w:val="000000"/>
          <w:szCs w:val="24"/>
          <w:lang w:val="id-ID" w:eastAsia="en-US"/>
        </w:rPr>
        <w:t xml:space="preserve">Tujuan penelitian ini adalah membuat </w:t>
      </w:r>
      <w:r>
        <w:rPr>
          <w:rFonts w:eastAsiaTheme="minorHAnsi" w:cs="Times New Roman"/>
          <w:color w:val="000000"/>
          <w:szCs w:val="24"/>
          <w:lang w:eastAsia="en-US"/>
        </w:rPr>
        <w:t xml:space="preserve">model prediksi tingkat keberhasilan mahasiswa tingkat </w:t>
      </w:r>
      <w:r w:rsidR="00BC104E">
        <w:rPr>
          <w:rFonts w:eastAsiaTheme="minorHAnsi" w:cs="Times New Roman"/>
          <w:color w:val="000000"/>
          <w:szCs w:val="24"/>
          <w:lang w:eastAsia="en-US"/>
        </w:rPr>
        <w:t>2</w:t>
      </w:r>
      <w:r>
        <w:rPr>
          <w:rFonts w:eastAsiaTheme="minorHAnsi" w:cs="Times New Roman"/>
          <w:color w:val="000000"/>
          <w:szCs w:val="24"/>
          <w:lang w:eastAsia="en-US"/>
        </w:rPr>
        <w:t xml:space="preserve"> </w:t>
      </w:r>
      <w:r w:rsidR="00BC104E">
        <w:rPr>
          <w:rFonts w:eastAsiaTheme="minorHAnsi" w:cs="Times New Roman"/>
          <w:color w:val="000000"/>
          <w:szCs w:val="24"/>
          <w:lang w:eastAsia="en-US"/>
        </w:rPr>
        <w:t xml:space="preserve">pada </w:t>
      </w:r>
      <w:r w:rsidR="00CB081A">
        <w:rPr>
          <w:rFonts w:eastAsiaTheme="minorHAnsi" w:cs="Times New Roman"/>
          <w:color w:val="000000"/>
          <w:szCs w:val="24"/>
          <w:lang w:eastAsia="en-US"/>
        </w:rPr>
        <w:t xml:space="preserve">PSIK IPB </w:t>
      </w:r>
      <w:r>
        <w:rPr>
          <w:rFonts w:eastAsiaTheme="minorHAnsi" w:cs="Times New Roman"/>
          <w:color w:val="000000"/>
          <w:szCs w:val="24"/>
          <w:lang w:eastAsia="en-US"/>
        </w:rPr>
        <w:t xml:space="preserve">menggunakan algoritme </w:t>
      </w:r>
      <w:r w:rsidRPr="00246A70">
        <w:rPr>
          <w:rFonts w:eastAsiaTheme="minorHAnsi" w:cs="Times New Roman"/>
          <w:color w:val="000000"/>
          <w:szCs w:val="24"/>
          <w:lang w:eastAsia="en-US"/>
        </w:rPr>
        <w:t>C5.0</w:t>
      </w:r>
      <w:r>
        <w:rPr>
          <w:rFonts w:eastAsiaTheme="minorHAnsi" w:cs="Times New Roman"/>
          <w:i/>
          <w:color w:val="000000"/>
          <w:szCs w:val="24"/>
          <w:lang w:eastAsia="en-US"/>
        </w:rPr>
        <w:t xml:space="preserve"> </w:t>
      </w:r>
      <w:r w:rsidR="00C94D3C">
        <w:rPr>
          <w:rFonts w:eastAsiaTheme="minorHAnsi" w:cs="Times New Roman"/>
          <w:color w:val="000000"/>
          <w:szCs w:val="24"/>
          <w:lang w:eastAsia="en-US"/>
        </w:rPr>
        <w:t xml:space="preserve">dan </w:t>
      </w:r>
      <w:r w:rsidR="003B4418">
        <w:rPr>
          <w:rFonts w:eastAsiaTheme="minorHAnsi" w:cs="Times New Roman"/>
          <w:color w:val="000000"/>
          <w:szCs w:val="24"/>
          <w:lang w:eastAsia="en-US"/>
        </w:rPr>
        <w:t xml:space="preserve">mengukur </w:t>
      </w:r>
      <w:r w:rsidR="00C47D8A">
        <w:rPr>
          <w:rFonts w:eastAsiaTheme="minorHAnsi" w:cs="Times New Roman"/>
          <w:color w:val="000000"/>
          <w:szCs w:val="24"/>
          <w:lang w:eastAsia="en-US"/>
        </w:rPr>
        <w:t>keterhubungan</w:t>
      </w:r>
      <w:r w:rsidR="003B4418">
        <w:rPr>
          <w:rFonts w:eastAsiaTheme="minorHAnsi" w:cs="Times New Roman"/>
          <w:color w:val="000000"/>
          <w:szCs w:val="24"/>
          <w:lang w:eastAsia="en-US"/>
        </w:rPr>
        <w:t xml:space="preserve"> antara </w:t>
      </w:r>
      <w:r>
        <w:rPr>
          <w:rFonts w:eastAsiaTheme="minorHAnsi" w:cs="Times New Roman"/>
          <w:color w:val="000000"/>
          <w:szCs w:val="24"/>
          <w:lang w:eastAsia="en-US"/>
        </w:rPr>
        <w:t>mata kuliah</w:t>
      </w:r>
      <w:r w:rsidR="00C47D8A">
        <w:rPr>
          <w:rFonts w:eastAsiaTheme="minorHAnsi" w:cs="Times New Roman"/>
          <w:color w:val="000000"/>
          <w:szCs w:val="24"/>
          <w:lang w:eastAsia="en-US"/>
        </w:rPr>
        <w:t xml:space="preserve"> dan</w:t>
      </w:r>
      <w:r w:rsidR="003B4418">
        <w:rPr>
          <w:rFonts w:eastAsiaTheme="minorHAnsi" w:cs="Times New Roman"/>
          <w:color w:val="000000"/>
          <w:szCs w:val="24"/>
          <w:lang w:eastAsia="en-US"/>
        </w:rPr>
        <w:t xml:space="preserve"> prasyaratnya</w:t>
      </w:r>
      <w:r w:rsidRPr="00CB162C">
        <w:rPr>
          <w:rFonts w:eastAsiaTheme="minorHAnsi" w:cs="Times New Roman"/>
          <w:color w:val="000000"/>
          <w:szCs w:val="24"/>
          <w:lang w:val="id-ID" w:eastAsia="en-US"/>
        </w:rPr>
        <w:t>.</w:t>
      </w:r>
    </w:p>
    <w:p w:rsidR="00F32F98" w:rsidRDefault="00F32F98" w:rsidP="00F32F98">
      <w:pPr>
        <w:rPr>
          <w:lang w:val="id-ID"/>
        </w:rPr>
      </w:pPr>
    </w:p>
    <w:p w:rsidR="00F32F98" w:rsidRDefault="00F32F98" w:rsidP="00F32F98">
      <w:pPr>
        <w:rPr>
          <w:lang w:val="id-ID"/>
        </w:rPr>
      </w:pPr>
    </w:p>
    <w:p w:rsidR="00F32F98" w:rsidRPr="003A14C4" w:rsidRDefault="00F32F98" w:rsidP="00F32F98">
      <w:pPr>
        <w:pStyle w:val="Heading2"/>
        <w:rPr>
          <w:lang w:val="id-ID"/>
        </w:rPr>
      </w:pPr>
      <w:bookmarkStart w:id="28" w:name="_Toc330535265"/>
      <w:bookmarkStart w:id="29" w:name="_Toc330535327"/>
      <w:bookmarkStart w:id="30" w:name="_Toc330535353"/>
      <w:bookmarkStart w:id="31" w:name="_Toc330964705"/>
      <w:bookmarkStart w:id="32" w:name="_Toc477098746"/>
      <w:bookmarkStart w:id="33" w:name="_Toc482000818"/>
      <w:r>
        <w:t>Manfaat Penelitian</w:t>
      </w:r>
      <w:bookmarkEnd w:id="28"/>
      <w:bookmarkEnd w:id="29"/>
      <w:bookmarkEnd w:id="30"/>
      <w:bookmarkEnd w:id="31"/>
      <w:bookmarkEnd w:id="32"/>
      <w:bookmarkEnd w:id="33"/>
    </w:p>
    <w:p w:rsidR="00C47D8A" w:rsidRDefault="00FE7BB9" w:rsidP="00D07E77">
      <w:pPr>
        <w:ind w:firstLine="720"/>
        <w:rPr>
          <w:szCs w:val="24"/>
        </w:rPr>
      </w:pPr>
      <w:r>
        <w:rPr>
          <w:szCs w:val="24"/>
        </w:rPr>
        <w:t xml:space="preserve">Model prediksi dari </w:t>
      </w:r>
      <w:r w:rsidR="00C47D8A">
        <w:rPr>
          <w:szCs w:val="24"/>
        </w:rPr>
        <w:t>penelitian ini diharapkan dapat membantu PSIK IPB dalam menyiapkan peringatan dini terhadap mahasiswa berpotensi gagal di tingkat 2 berdasarkan capaian akademik di tingkat 1. Selain itu, mahasiswa PSIK IPB dapat mengetahui mata kuliah-mata kuliah di tingkat 1 yang</w:t>
      </w:r>
      <w:r>
        <w:rPr>
          <w:szCs w:val="24"/>
        </w:rPr>
        <w:t xml:space="preserve"> berkontribusi terhadap keberhasilan di tingkat 2. Hasil pengukuran keterhubungan mata kuliah dengan prasyaratnya juga dapat menjadi masukan dalam pengembangan kurikulum PSIK IPB.</w:t>
      </w:r>
    </w:p>
    <w:p w:rsidR="00F32F98" w:rsidRDefault="00F32F98" w:rsidP="00F32F98">
      <w:pPr>
        <w:rPr>
          <w:lang w:val="id-ID"/>
        </w:rPr>
      </w:pPr>
    </w:p>
    <w:p w:rsidR="00F32F98" w:rsidRPr="003A14C4" w:rsidRDefault="00F32F98" w:rsidP="00F32F98">
      <w:pPr>
        <w:rPr>
          <w:lang w:val="id-ID"/>
        </w:rPr>
      </w:pPr>
    </w:p>
    <w:p w:rsidR="00F32F98" w:rsidRDefault="00F32F98" w:rsidP="00F32F98">
      <w:pPr>
        <w:pStyle w:val="Heading2"/>
      </w:pPr>
      <w:bookmarkStart w:id="34" w:name="_Toc330535266"/>
      <w:bookmarkStart w:id="35" w:name="_Toc330535328"/>
      <w:bookmarkStart w:id="36" w:name="_Toc330535354"/>
      <w:bookmarkStart w:id="37" w:name="_Toc330964706"/>
      <w:bookmarkStart w:id="38" w:name="_Toc477098747"/>
      <w:bookmarkStart w:id="39" w:name="_Toc482000819"/>
      <w:r>
        <w:t>Ruang Lingkup Penelitian</w:t>
      </w:r>
      <w:bookmarkEnd w:id="34"/>
      <w:bookmarkEnd w:id="35"/>
      <w:bookmarkEnd w:id="36"/>
      <w:bookmarkEnd w:id="37"/>
      <w:bookmarkEnd w:id="38"/>
      <w:bookmarkEnd w:id="39"/>
    </w:p>
    <w:p w:rsidR="00F32F98" w:rsidRDefault="00D74E92" w:rsidP="00D07E77">
      <w:pPr>
        <w:ind w:firstLine="720"/>
        <w:rPr>
          <w:rFonts w:eastAsia="MS Mincho"/>
          <w:bCs/>
          <w:szCs w:val="24"/>
          <w:lang w:val="id-ID" w:eastAsia="en-US"/>
        </w:rPr>
      </w:pPr>
      <w:r>
        <w:rPr>
          <w:rFonts w:eastAsia="MS Mincho"/>
          <w:bCs/>
          <w:szCs w:val="24"/>
          <w:lang w:val="id-ID" w:eastAsia="en-US"/>
        </w:rPr>
        <w:t>P</w:t>
      </w:r>
      <w:r w:rsidR="00F32F98" w:rsidRPr="00493C62">
        <w:rPr>
          <w:rFonts w:eastAsia="MS Mincho"/>
          <w:bCs/>
          <w:szCs w:val="24"/>
          <w:lang w:val="id-ID" w:eastAsia="en-US"/>
        </w:rPr>
        <w:t>enelitian ini menggunakan</w:t>
      </w:r>
      <w:r w:rsidR="00F32F98">
        <w:rPr>
          <w:rFonts w:eastAsia="MS Mincho"/>
          <w:bCs/>
          <w:szCs w:val="24"/>
          <w:lang w:eastAsia="en-US"/>
        </w:rPr>
        <w:t xml:space="preserve"> </w:t>
      </w:r>
      <w:r w:rsidR="00F32F98" w:rsidRPr="00493C62">
        <w:rPr>
          <w:rFonts w:eastAsia="MS Mincho"/>
          <w:bCs/>
          <w:szCs w:val="24"/>
          <w:lang w:val="id-ID" w:eastAsia="en-US"/>
        </w:rPr>
        <w:t xml:space="preserve">nilai </w:t>
      </w:r>
      <w:r w:rsidR="0051553A">
        <w:rPr>
          <w:rFonts w:eastAsia="MS Mincho"/>
          <w:bCs/>
          <w:szCs w:val="24"/>
          <w:lang w:eastAsia="en-US"/>
        </w:rPr>
        <w:t>mahasiswa PSIK IPB tahun masuk 2012 hingga 2014</w:t>
      </w:r>
      <w:r w:rsidR="00FE7BB9">
        <w:rPr>
          <w:rFonts w:eastAsia="MS Mincho"/>
          <w:bCs/>
          <w:szCs w:val="24"/>
          <w:lang w:eastAsia="en-US"/>
        </w:rPr>
        <w:t xml:space="preserve"> pada mata kuliah wajib</w:t>
      </w:r>
      <w:r w:rsidR="0051553A">
        <w:rPr>
          <w:rFonts w:eastAsia="MS Mincho"/>
          <w:bCs/>
          <w:szCs w:val="24"/>
          <w:lang w:eastAsia="en-US"/>
        </w:rPr>
        <w:t>.</w:t>
      </w:r>
    </w:p>
    <w:p w:rsidR="00F32F98" w:rsidRDefault="00F32F98" w:rsidP="00F32F98">
      <w:pPr>
        <w:rPr>
          <w:rFonts w:eastAsia="MS Mincho"/>
          <w:bCs/>
          <w:szCs w:val="24"/>
          <w:lang w:val="id-ID" w:eastAsia="en-US"/>
        </w:rPr>
      </w:pPr>
    </w:p>
    <w:p w:rsidR="00F32F98" w:rsidRDefault="00F32F98" w:rsidP="00F32F98">
      <w:pPr>
        <w:pStyle w:val="Heading1"/>
      </w:pPr>
      <w:bookmarkStart w:id="40" w:name="_Toc330535267"/>
      <w:bookmarkStart w:id="41" w:name="_Toc330535329"/>
      <w:bookmarkStart w:id="42" w:name="_Toc330535355"/>
      <w:bookmarkStart w:id="43" w:name="_Toc330964708"/>
      <w:bookmarkStart w:id="44" w:name="_Toc477098748"/>
      <w:bookmarkStart w:id="45" w:name="_Toc482000820"/>
      <w:r>
        <w:lastRenderedPageBreak/>
        <w:t>METODE</w:t>
      </w:r>
      <w:bookmarkEnd w:id="40"/>
      <w:bookmarkEnd w:id="41"/>
      <w:bookmarkEnd w:id="42"/>
      <w:bookmarkEnd w:id="43"/>
      <w:bookmarkEnd w:id="44"/>
      <w:bookmarkEnd w:id="45"/>
    </w:p>
    <w:p w:rsidR="00F32F98" w:rsidRPr="00A43B7D" w:rsidRDefault="00F32F98" w:rsidP="00F32F98">
      <w:pPr>
        <w:pStyle w:val="Heading2"/>
        <w:rPr>
          <w:lang w:val="id-ID"/>
        </w:rPr>
      </w:pPr>
      <w:bookmarkStart w:id="46" w:name="_Toc477098750"/>
      <w:bookmarkStart w:id="47" w:name="_Toc482000821"/>
      <w:r>
        <w:rPr>
          <w:lang w:val="id-ID"/>
        </w:rPr>
        <w:t>Data Penelitian</w:t>
      </w:r>
      <w:bookmarkEnd w:id="46"/>
      <w:bookmarkEnd w:id="47"/>
    </w:p>
    <w:p w:rsidR="00876C4D" w:rsidRDefault="00BE5047" w:rsidP="00D07E77">
      <w:pPr>
        <w:pStyle w:val="Default"/>
        <w:spacing w:before="240"/>
        <w:ind w:firstLine="720"/>
        <w:jc w:val="both"/>
      </w:pPr>
      <w:r w:rsidRPr="00834E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71939" wp14:editId="2FBF52A9">
                <wp:simplePos x="0" y="0"/>
                <wp:positionH relativeFrom="margin">
                  <wp:posOffset>500380</wp:posOffset>
                </wp:positionH>
                <wp:positionV relativeFrom="paragraph">
                  <wp:posOffset>1783080</wp:posOffset>
                </wp:positionV>
                <wp:extent cx="4010025" cy="1793875"/>
                <wp:effectExtent l="0" t="0" r="9525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B17969">
                            <w:pPr>
                              <w:pStyle w:val="Caption"/>
                              <w:keepNext/>
                              <w:jc w:val="center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1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48" w:name="_Toc482826081"/>
                            <w:bookmarkStart w:id="49" w:name="_Toc482828827"/>
                            <w:r>
                              <w:t>Jumlah data nilai mahasiswa yang tersedia</w:t>
                            </w:r>
                            <w:bookmarkEnd w:id="48"/>
                            <w:bookmarkEnd w:id="49"/>
                          </w:p>
                          <w:tbl>
                            <w:tblPr>
                              <w:tblW w:w="57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718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8E188C" w:rsidRPr="00E80B82" w:rsidTr="003E512B">
                              <w:trPr>
                                <w:trHeight w:val="372"/>
                              </w:trPr>
                              <w:tc>
                                <w:tcPr>
                                  <w:tcW w:w="992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center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Tahun Masuk</w:t>
                                  </w:r>
                                </w:p>
                              </w:tc>
                              <w:tc>
                                <w:tcPr>
                                  <w:tcW w:w="4750" w:type="dxa"/>
                                  <w:gridSpan w:val="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Jumlah Mahasiswa pada Semester Ke-</w:t>
                                  </w:r>
                                </w:p>
                              </w:tc>
                            </w:tr>
                            <w:tr w:rsidR="008E188C" w:rsidRPr="00E80B82" w:rsidTr="003E512B">
                              <w:trPr>
                                <w:trHeight w:val="420"/>
                              </w:trPr>
                              <w:tc>
                                <w:tcPr>
                                  <w:tcW w:w="99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E188C" w:rsidRPr="00E80B82" w:rsidTr="003E512B">
                              <w:trPr>
                                <w:trHeight w:val="420"/>
                              </w:trPr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15D4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109</w:t>
                                  </w:r>
                                </w:p>
                              </w:tc>
                            </w:tr>
                            <w:tr w:rsidR="008E188C" w:rsidRPr="00E80B82" w:rsidTr="003E512B">
                              <w:trPr>
                                <w:trHeight w:val="420"/>
                              </w:trPr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8E188C" w:rsidRPr="00E80B82" w:rsidTr="003E512B">
                              <w:trPr>
                                <w:trHeight w:val="420"/>
                              </w:trPr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E80B82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E80B8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8E188C" w:rsidRPr="00D15D44" w:rsidRDefault="008E188C" w:rsidP="00BE5047">
                                  <w:pPr>
                                    <w:spacing w:before="60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BE5047">
                            <w:pPr>
                              <w:spacing w:before="60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71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39.4pt;margin-top:140.4pt;width:315.75pt;height:1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" stroked="f">
                <v:textbox>
                  <w:txbxContent>
                    <w:p w:rsidR="008E188C" w:rsidRDefault="008E188C" w:rsidP="00B17969">
                      <w:pPr>
                        <w:pStyle w:val="Caption"/>
                        <w:keepNext/>
                        <w:jc w:val="center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1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50" w:name="_Toc482826081"/>
                      <w:bookmarkStart w:id="51" w:name="_Toc482828827"/>
                      <w:r>
                        <w:t>Jumlah data nilai mahasiswa yang tersedia</w:t>
                      </w:r>
                      <w:bookmarkEnd w:id="50"/>
                      <w:bookmarkEnd w:id="51"/>
                    </w:p>
                    <w:tbl>
                      <w:tblPr>
                        <w:tblW w:w="5742" w:type="dxa"/>
                        <w:tblLook w:val="04A0" w:firstRow="1" w:lastRow="0" w:firstColumn="1" w:lastColumn="0" w:noHBand="0" w:noVBand="1"/>
                      </w:tblPr>
                      <w:tblGrid>
                        <w:gridCol w:w="992"/>
                        <w:gridCol w:w="718"/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8E188C" w:rsidRPr="00E80B82" w:rsidTr="003E512B">
                        <w:trPr>
                          <w:trHeight w:val="372"/>
                        </w:trPr>
                        <w:tc>
                          <w:tcPr>
                            <w:tcW w:w="992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000000" w:fill="FFFFFF"/>
                            <w:noWrap/>
                            <w:vAlign w:val="center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Tahun Masuk</w:t>
                            </w:r>
                          </w:p>
                        </w:tc>
                        <w:tc>
                          <w:tcPr>
                            <w:tcW w:w="4750" w:type="dxa"/>
                            <w:gridSpan w:val="8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Jumlah Mahasiswa pada Semester Ke-</w:t>
                            </w:r>
                          </w:p>
                        </w:tc>
                      </w:tr>
                      <w:tr w:rsidR="008E188C" w:rsidRPr="00E80B82" w:rsidTr="003E512B">
                        <w:trPr>
                          <w:trHeight w:val="420"/>
                        </w:trPr>
                        <w:tc>
                          <w:tcPr>
                            <w:tcW w:w="992" w:type="dxa"/>
                            <w:vMerge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vAlign w:val="center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</w:t>
                            </w:r>
                          </w:p>
                        </w:tc>
                      </w:tr>
                      <w:tr w:rsidR="008E188C" w:rsidRPr="00E80B82" w:rsidTr="003E512B">
                        <w:trPr>
                          <w:trHeight w:val="420"/>
                        </w:trPr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15D4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109</w:t>
                            </w:r>
                          </w:p>
                        </w:tc>
                      </w:tr>
                      <w:tr w:rsidR="008E188C" w:rsidRPr="00E80B82" w:rsidTr="003E512B">
                        <w:trPr>
                          <w:trHeight w:val="420"/>
                        </w:trPr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</w:tr>
                      <w:tr w:rsidR="008E188C" w:rsidRPr="00E80B82" w:rsidTr="003E512B">
                        <w:trPr>
                          <w:trHeight w:val="420"/>
                        </w:trPr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E80B82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E80B8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8E188C" w:rsidRPr="00D15D44" w:rsidRDefault="008E188C" w:rsidP="00BE5047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8E188C" w:rsidRDefault="008E188C" w:rsidP="00BE5047">
                      <w:pPr>
                        <w:spacing w:before="60"/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2F98" w:rsidRPr="00AB1EEF">
        <w:t xml:space="preserve">Data yang digunakan pada penelitian ini adalah </w:t>
      </w:r>
      <w:r w:rsidR="00CA388F">
        <w:t>n</w:t>
      </w:r>
      <w:r w:rsidR="00F32F98" w:rsidRPr="00AB1EEF">
        <w:t xml:space="preserve">ilai mata kuliah mahasiswa </w:t>
      </w:r>
      <w:r w:rsidR="00CB081A">
        <w:t>PSIK</w:t>
      </w:r>
      <w:r w:rsidR="00E16EA7">
        <w:t xml:space="preserve"> tahun masuk</w:t>
      </w:r>
      <w:r w:rsidR="00F32F98" w:rsidRPr="00AB1EEF">
        <w:t xml:space="preserve"> 2012</w:t>
      </w:r>
      <w:r w:rsidR="00B053FF">
        <w:t xml:space="preserve"> </w:t>
      </w:r>
      <w:r w:rsidR="00F32F98" w:rsidRPr="00AB1EEF">
        <w:t>hingga</w:t>
      </w:r>
      <w:r w:rsidR="00CA388F">
        <w:t xml:space="preserve"> 2014</w:t>
      </w:r>
      <w:r w:rsidR="00B053FF">
        <w:t>.</w:t>
      </w:r>
      <w:r w:rsidR="00CA388F">
        <w:t xml:space="preserve"> </w:t>
      </w:r>
      <w:r w:rsidR="002B0C16">
        <w:t>Ketersediaan d</w:t>
      </w:r>
      <w:r w:rsidR="006505A1">
        <w:t>ata nilai mahasiswa ditunjukkan pada Tabel 1.</w:t>
      </w:r>
      <w:r w:rsidR="002B0C16">
        <w:t xml:space="preserve"> </w:t>
      </w:r>
      <w:r w:rsidR="00A30EB8" w:rsidRPr="00A30EB8">
        <w:t xml:space="preserve">Mata kuliah dalam kurikulum program sarjana terdiri </w:t>
      </w:r>
      <w:r w:rsidR="005377B8">
        <w:t>atas</w:t>
      </w:r>
      <w:r w:rsidR="00A30EB8" w:rsidRPr="00A30EB8">
        <w:t xml:space="preserve"> mata kuliah </w:t>
      </w:r>
      <w:r w:rsidR="005377B8">
        <w:t>Program Pendidikan Komptensi Umum (PPKU)</w:t>
      </w:r>
      <w:r w:rsidR="00A30EB8" w:rsidRPr="00A30EB8">
        <w:t xml:space="preserve">, mata kuliah mayor, mata kuliah </w:t>
      </w:r>
      <w:r w:rsidR="006F7817">
        <w:t>interdepartemen</w:t>
      </w:r>
      <w:r w:rsidR="00A30EB8" w:rsidRPr="00A30EB8">
        <w:t>, mata kuliah minor, dan mata kuliah penunjang (</w:t>
      </w:r>
      <w:r w:rsidR="00A30EB8" w:rsidRPr="00A30EB8">
        <w:rPr>
          <w:i/>
          <w:iCs/>
        </w:rPr>
        <w:t>supporting courses</w:t>
      </w:r>
      <w:r w:rsidR="00A30EB8" w:rsidRPr="00A30EB8">
        <w:t xml:space="preserve">). </w:t>
      </w:r>
      <w:r w:rsidR="005377B8" w:rsidRPr="00E60D04">
        <w:t xml:space="preserve">Mata kuliah </w:t>
      </w:r>
      <w:r w:rsidR="005377B8">
        <w:t>PPKU</w:t>
      </w:r>
      <w:r w:rsidR="005377B8" w:rsidRPr="00E60D04">
        <w:t xml:space="preserve"> diselenggarakan ketika mahasiswa IPB memasuki </w:t>
      </w:r>
      <w:r w:rsidR="005377B8">
        <w:t>tingkat 1 (</w:t>
      </w:r>
      <w:r w:rsidR="005377B8" w:rsidRPr="00E60D04">
        <w:t>semester 1 dan 2</w:t>
      </w:r>
      <w:r w:rsidR="005377B8">
        <w:t>)</w:t>
      </w:r>
      <w:r w:rsidR="00876C4D">
        <w:t xml:space="preserve"> yang dapat dilihat pada Lampiran 1</w:t>
      </w:r>
      <w:r w:rsidR="005377B8" w:rsidRPr="00E60D04">
        <w:t>.</w:t>
      </w:r>
      <w:r w:rsidR="00876C4D">
        <w:t xml:space="preserve"> </w:t>
      </w:r>
      <w:r w:rsidR="006F7817">
        <w:t>M</w:t>
      </w:r>
      <w:r w:rsidR="005377B8">
        <w:t>ahasiswa mengambil</w:t>
      </w:r>
      <w:r w:rsidR="005377B8" w:rsidRPr="00E60D04">
        <w:t xml:space="preserve"> m</w:t>
      </w:r>
      <w:r w:rsidR="005377B8">
        <w:t xml:space="preserve">ata kuliah mayor, </w:t>
      </w:r>
      <w:r w:rsidR="006F7817">
        <w:t>interdepartemen</w:t>
      </w:r>
      <w:r w:rsidR="005377B8">
        <w:t xml:space="preserve">, minor, dan </w:t>
      </w:r>
      <w:r w:rsidR="005377B8" w:rsidRPr="00E60D04">
        <w:t>penunjang (</w:t>
      </w:r>
      <w:r w:rsidR="005377B8" w:rsidRPr="00E60D04">
        <w:rPr>
          <w:i/>
        </w:rPr>
        <w:t>supporting courses</w:t>
      </w:r>
      <w:r w:rsidR="005377B8" w:rsidRPr="00E60D04">
        <w:t>)</w:t>
      </w:r>
      <w:r w:rsidR="00876C4D">
        <w:t xml:space="preserve"> </w:t>
      </w:r>
      <w:r w:rsidR="006F7817">
        <w:t xml:space="preserve">pada semester 3 dan selanjutnya </w:t>
      </w:r>
      <w:r w:rsidR="00876C4D">
        <w:t xml:space="preserve">yang dapat dilihat pada Lampiran 2. </w:t>
      </w:r>
    </w:p>
    <w:p w:rsidR="00B053FF" w:rsidRDefault="00B053FF" w:rsidP="00B053FF">
      <w:pPr>
        <w:rPr>
          <w:szCs w:val="24"/>
        </w:rPr>
      </w:pPr>
    </w:p>
    <w:p w:rsidR="00BE5047" w:rsidRDefault="00BE5047" w:rsidP="00B053FF">
      <w:pPr>
        <w:rPr>
          <w:szCs w:val="24"/>
        </w:rPr>
      </w:pPr>
    </w:p>
    <w:p w:rsidR="00E151A8" w:rsidRDefault="00431522" w:rsidP="00E151A8">
      <w:pPr>
        <w:pStyle w:val="Heading2"/>
      </w:pPr>
      <w:bookmarkStart w:id="52" w:name="_Toc482000822"/>
      <w:bookmarkStart w:id="53" w:name="_Toc477098751"/>
      <w:r>
        <w:t>Tahapan Penelitian</w:t>
      </w:r>
      <w:bookmarkEnd w:id="52"/>
    </w:p>
    <w:p w:rsidR="00E151A8" w:rsidRPr="00823740" w:rsidRDefault="00E151A8" w:rsidP="00D07E77">
      <w:pPr>
        <w:ind w:firstLine="720"/>
        <w:rPr>
          <w:szCs w:val="24"/>
        </w:rPr>
      </w:pPr>
      <w:r w:rsidRPr="00823740">
        <w:rPr>
          <w:szCs w:val="24"/>
        </w:rPr>
        <w:t xml:space="preserve">Penelitian ini </w:t>
      </w:r>
      <w:r w:rsidR="00823740" w:rsidRPr="00823740">
        <w:rPr>
          <w:szCs w:val="24"/>
        </w:rPr>
        <w:t>terdiri atas</w:t>
      </w:r>
      <w:r w:rsidRPr="00823740">
        <w:rPr>
          <w:szCs w:val="24"/>
        </w:rPr>
        <w:t xml:space="preserve"> beberapa tahapan </w:t>
      </w:r>
      <w:r w:rsidR="00823740">
        <w:rPr>
          <w:szCs w:val="24"/>
        </w:rPr>
        <w:t>berikut:</w:t>
      </w:r>
      <w:r w:rsidRPr="00823740">
        <w:rPr>
          <w:szCs w:val="24"/>
        </w:rPr>
        <w:t xml:space="preserve"> pengumpulan data, praproses data, pembagian data, pemodelan klasifikasi dengan pohon keputusan, model </w:t>
      </w:r>
      <w:r w:rsidR="003240D0" w:rsidRPr="00823740">
        <w:rPr>
          <w:szCs w:val="24"/>
        </w:rPr>
        <w:t>prediksi</w:t>
      </w:r>
      <w:r w:rsidRPr="00823740">
        <w:rPr>
          <w:szCs w:val="24"/>
        </w:rPr>
        <w:t xml:space="preserve">, pengujian model </w:t>
      </w:r>
      <w:r w:rsidR="003240D0" w:rsidRPr="00823740">
        <w:rPr>
          <w:szCs w:val="24"/>
        </w:rPr>
        <w:t>prediksi</w:t>
      </w:r>
      <w:r w:rsidRPr="00823740">
        <w:rPr>
          <w:szCs w:val="24"/>
        </w:rPr>
        <w:t>, dan evaluasi. Tahapan pada penelitian ini dapat dilihat pada Gambar 1</w:t>
      </w:r>
      <w:r w:rsidR="00DD1895" w:rsidRPr="00823740">
        <w:rPr>
          <w:szCs w:val="24"/>
        </w:rPr>
        <w:t>.</w:t>
      </w:r>
    </w:p>
    <w:p w:rsidR="00E151A8" w:rsidRDefault="00E151A8" w:rsidP="00E151A8"/>
    <w:p w:rsidR="00352C87" w:rsidRDefault="00352C87" w:rsidP="00E151A8"/>
    <w:p w:rsidR="00352C87" w:rsidRPr="00225C47" w:rsidRDefault="00352C87" w:rsidP="00352C87">
      <w:pPr>
        <w:pStyle w:val="Heading2"/>
        <w:rPr>
          <w:lang w:val="id-ID"/>
        </w:rPr>
      </w:pPr>
      <w:bookmarkStart w:id="54" w:name="_Toc482000823"/>
      <w:r>
        <w:rPr>
          <w:lang w:val="id-ID"/>
        </w:rPr>
        <w:t>Praproses Data</w:t>
      </w:r>
      <w:bookmarkEnd w:id="54"/>
    </w:p>
    <w:p w:rsidR="006F7817" w:rsidRDefault="00352C87" w:rsidP="00D07E77">
      <w:pPr>
        <w:pStyle w:val="Paragraf"/>
        <w:ind w:firstLine="720"/>
        <w:rPr>
          <w:rFonts w:eastAsiaTheme="minorEastAsia" w:cs="Times New Roman"/>
          <w:szCs w:val="24"/>
          <w:lang w:val="en-US" w:eastAsia="ja-JP"/>
        </w:rPr>
      </w:pPr>
      <w:r w:rsidRPr="001B3D96">
        <w:rPr>
          <w:rFonts w:eastAsiaTheme="minorEastAsia" w:cs="Times New Roman"/>
          <w:szCs w:val="24"/>
          <w:lang w:val="en-US" w:eastAsia="ja-JP"/>
        </w:rPr>
        <w:t>Tahapan praproses data dilakukan untuk mendapatkan data yang siap untuk digunakan</w:t>
      </w:r>
      <w:r w:rsidRPr="001B3D96">
        <w:rPr>
          <w:szCs w:val="24"/>
        </w:rPr>
        <w:t xml:space="preserve"> </w:t>
      </w:r>
      <w:r w:rsidR="00823740">
        <w:rPr>
          <w:szCs w:val="24"/>
          <w:lang w:val="en-US"/>
        </w:rPr>
        <w:t>dalam tahapan berikutnya</w:t>
      </w:r>
      <w:r w:rsidRPr="001B3D96">
        <w:rPr>
          <w:szCs w:val="24"/>
        </w:rPr>
        <w:t xml:space="preserve">. </w:t>
      </w:r>
      <w:r w:rsidR="00823740">
        <w:rPr>
          <w:szCs w:val="24"/>
          <w:lang w:val="en-US"/>
        </w:rPr>
        <w:t xml:space="preserve">Langkah </w:t>
      </w:r>
      <w:r w:rsidRPr="001B3D96">
        <w:rPr>
          <w:szCs w:val="24"/>
          <w:lang w:val="en-US"/>
        </w:rPr>
        <w:t xml:space="preserve">pertama pada praproses penelitian ini </w:t>
      </w:r>
      <w:r w:rsidR="00AF1C2B">
        <w:rPr>
          <w:szCs w:val="24"/>
          <w:lang w:val="en-US"/>
        </w:rPr>
        <w:t>ialah</w:t>
      </w:r>
      <w:r w:rsidRPr="001B3D96">
        <w:rPr>
          <w:szCs w:val="24"/>
          <w:lang w:val="en-US"/>
        </w:rPr>
        <w:t xml:space="preserve"> </w:t>
      </w:r>
      <w:r w:rsidRPr="001B3D96">
        <w:rPr>
          <w:rFonts w:eastAsiaTheme="minorEastAsia" w:cs="Times New Roman"/>
          <w:szCs w:val="24"/>
          <w:lang w:val="en-US" w:eastAsia="ja-JP"/>
        </w:rPr>
        <w:t xml:space="preserve">menyeleksi variabel data nilai mahasiswa semester 1 dan 2 sebagai </w:t>
      </w:r>
      <w:r w:rsidR="006F7817">
        <w:rPr>
          <w:rFonts w:eastAsiaTheme="minorEastAsia" w:cs="Times New Roman"/>
          <w:szCs w:val="24"/>
          <w:lang w:val="en-US" w:eastAsia="ja-JP"/>
        </w:rPr>
        <w:t>atribut</w:t>
      </w:r>
      <w:r w:rsidRPr="001B3D96">
        <w:rPr>
          <w:rFonts w:eastAsiaTheme="minorEastAsia" w:cs="Times New Roman"/>
          <w:szCs w:val="24"/>
          <w:lang w:val="en-US" w:eastAsia="ja-JP"/>
        </w:rPr>
        <w:t xml:space="preserve"> pengklasifikasi dan menyeleksi variabel data nilai mahasiswa semester 3 </w:t>
      </w:r>
      <w:r w:rsidR="00823740">
        <w:rPr>
          <w:rFonts w:eastAsiaTheme="minorEastAsia" w:cs="Times New Roman"/>
          <w:szCs w:val="24"/>
          <w:lang w:val="en-US" w:eastAsia="ja-JP"/>
        </w:rPr>
        <w:t xml:space="preserve">dan 4 </w:t>
      </w:r>
      <w:r w:rsidRPr="001B3D96">
        <w:rPr>
          <w:rFonts w:eastAsiaTheme="minorEastAsia" w:cs="Times New Roman"/>
          <w:szCs w:val="24"/>
          <w:lang w:val="en-US" w:eastAsia="ja-JP"/>
        </w:rPr>
        <w:t>menjad</w:t>
      </w:r>
      <w:r w:rsidR="00F01BCA">
        <w:rPr>
          <w:rFonts w:eastAsiaTheme="minorEastAsia" w:cs="Times New Roman"/>
          <w:szCs w:val="24"/>
          <w:lang w:val="en-US" w:eastAsia="ja-JP"/>
        </w:rPr>
        <w:t>i kelas sebagai pengklasifikasi</w:t>
      </w:r>
      <w:r w:rsidRPr="001B3D96">
        <w:rPr>
          <w:bCs/>
          <w:szCs w:val="24"/>
          <w:lang w:val="en-US"/>
        </w:rPr>
        <w:t>.</w:t>
      </w:r>
      <w:r w:rsidR="00F01BCA">
        <w:rPr>
          <w:szCs w:val="24"/>
          <w:lang w:val="en-US"/>
        </w:rPr>
        <w:t xml:space="preserve"> </w:t>
      </w:r>
    </w:p>
    <w:p w:rsidR="00F01BCA" w:rsidRDefault="00F01BCA" w:rsidP="00352C87">
      <w:pPr>
        <w:pStyle w:val="Paragraf"/>
        <w:rPr>
          <w:szCs w:val="24"/>
          <w:lang w:val="en-US"/>
        </w:rPr>
      </w:pPr>
    </w:p>
    <w:p w:rsidR="00743464" w:rsidRDefault="00823740" w:rsidP="00743464">
      <w:pPr>
        <w:keepNext/>
        <w:ind w:firstLine="0"/>
        <w:jc w:val="center"/>
      </w:pPr>
      <w:r>
        <w:object w:dxaOrig="10224" w:dyaOrig="5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2pt;height:240.3pt" o:ole="">
            <v:imagedata r:id="rId22" o:title=""/>
          </v:shape>
          <o:OLEObject Type="Embed" ProgID="Visio.Drawing.11" ShapeID="_x0000_i1025" DrawAspect="Content" ObjectID="_1556711920" r:id="rId23"/>
        </w:object>
      </w:r>
    </w:p>
    <w:p w:rsidR="00743464" w:rsidRDefault="00743464" w:rsidP="00743464">
      <w:pPr>
        <w:pStyle w:val="Caption"/>
        <w:spacing w:after="0"/>
        <w:jc w:val="center"/>
      </w:pPr>
      <w:bookmarkStart w:id="55" w:name="_Toc479366473"/>
      <w:bookmarkStart w:id="56" w:name="_Toc479399303"/>
      <w:r>
        <w:t xml:space="preserve">Gambar </w:t>
      </w:r>
      <w:r w:rsidR="00427FBB">
        <w:fldChar w:fldCharType="begin"/>
      </w:r>
      <w:r w:rsidR="00427FBB">
        <w:instrText xml:space="preserve"> SEQ Gambar \* ARABIC </w:instrText>
      </w:r>
      <w:r w:rsidR="00427FBB">
        <w:fldChar w:fldCharType="separate"/>
      </w:r>
      <w:r w:rsidR="00DB6C90">
        <w:rPr>
          <w:noProof/>
        </w:rPr>
        <w:t>1</w:t>
      </w:r>
      <w:r w:rsidR="00427FBB">
        <w:rPr>
          <w:noProof/>
        </w:rPr>
        <w:fldChar w:fldCharType="end"/>
      </w:r>
      <w:r>
        <w:t xml:space="preserve"> </w:t>
      </w:r>
      <w:bookmarkStart w:id="57" w:name="_Toc477114018"/>
      <w:bookmarkStart w:id="58" w:name="_Toc479236417"/>
      <w:bookmarkStart w:id="59" w:name="_Toc482686537"/>
      <w:r>
        <w:t>Tahapan penelitian</w:t>
      </w:r>
      <w:bookmarkEnd w:id="55"/>
      <w:bookmarkEnd w:id="56"/>
      <w:bookmarkEnd w:id="57"/>
      <w:bookmarkEnd w:id="58"/>
      <w:bookmarkEnd w:id="59"/>
    </w:p>
    <w:p w:rsidR="00743464" w:rsidRDefault="00743464" w:rsidP="00352C87">
      <w:pPr>
        <w:pStyle w:val="Paragraf"/>
        <w:rPr>
          <w:szCs w:val="24"/>
          <w:lang w:val="en-US"/>
        </w:rPr>
      </w:pPr>
    </w:p>
    <w:p w:rsidR="00227F32" w:rsidRPr="00603100" w:rsidRDefault="004F08A3" w:rsidP="00D07E77">
      <w:pPr>
        <w:pStyle w:val="Paragraf"/>
        <w:ind w:firstLine="720"/>
        <w:rPr>
          <w:rFonts w:eastAsiaTheme="minorEastAsia" w:cs="Times New Roman"/>
          <w:szCs w:val="24"/>
          <w:lang w:val="en-US" w:eastAsia="ja-JP"/>
        </w:rPr>
      </w:pPr>
      <w:r>
        <w:rPr>
          <w:szCs w:val="24"/>
          <w:lang w:val="en-US"/>
        </w:rPr>
        <w:t xml:space="preserve">Kurikulum pada tahun masuk 2013 dan 2014 mengalami perubahan sehingga </w:t>
      </w:r>
      <w:r w:rsidR="00F96B82">
        <w:rPr>
          <w:szCs w:val="24"/>
          <w:lang w:val="en-US"/>
        </w:rPr>
        <w:t>terdapat</w:t>
      </w:r>
      <w:r>
        <w:rPr>
          <w:szCs w:val="24"/>
          <w:lang w:val="en-US"/>
        </w:rPr>
        <w:t xml:space="preserve"> kode mata kuliah yang berubah. Oleh sebab itu, </w:t>
      </w:r>
      <w:r w:rsidR="00823740">
        <w:rPr>
          <w:szCs w:val="24"/>
          <w:lang w:val="en-US"/>
        </w:rPr>
        <w:t xml:space="preserve">langkah </w:t>
      </w:r>
      <w:r w:rsidR="00352C87" w:rsidRPr="001B3D96">
        <w:rPr>
          <w:szCs w:val="24"/>
          <w:lang w:val="en-US"/>
        </w:rPr>
        <w:t xml:space="preserve">selanjutnya </w:t>
      </w:r>
      <w:r w:rsidR="00F01BCA">
        <w:rPr>
          <w:szCs w:val="24"/>
          <w:lang w:val="en-US"/>
        </w:rPr>
        <w:t>ialah</w:t>
      </w:r>
      <w:r w:rsidR="00352C87" w:rsidRPr="001B3D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kode mata kuliah </w:t>
      </w:r>
      <w:r w:rsidR="00941D00">
        <w:rPr>
          <w:szCs w:val="24"/>
          <w:lang w:val="en-US"/>
        </w:rPr>
        <w:t xml:space="preserve">yang baru </w:t>
      </w:r>
      <w:r>
        <w:rPr>
          <w:szCs w:val="24"/>
          <w:lang w:val="en-US"/>
        </w:rPr>
        <w:t>disamakan dengan kode mata kuliah</w:t>
      </w:r>
      <w:r w:rsidR="0051553A">
        <w:rPr>
          <w:szCs w:val="24"/>
          <w:lang w:val="en-US"/>
        </w:rPr>
        <w:t xml:space="preserve"> sebelumnya</w:t>
      </w:r>
      <w:r w:rsidR="00603100">
        <w:rPr>
          <w:szCs w:val="24"/>
          <w:lang w:val="en-US"/>
        </w:rPr>
        <w:t xml:space="preserve">. </w:t>
      </w:r>
      <w:r w:rsidR="00603100">
        <w:t>Penelitian ini tidak mengikutsertakan mata kuliah minor dan penunjang (</w:t>
      </w:r>
      <w:r w:rsidR="00603100" w:rsidRPr="00491580">
        <w:rPr>
          <w:i/>
        </w:rPr>
        <w:t>supporting courses</w:t>
      </w:r>
      <w:r w:rsidR="00603100">
        <w:t>) karena bukan merupakan mata kuliah yang wajib oleh seluruh mahasiswa</w:t>
      </w:r>
      <w:r w:rsidR="00603100">
        <w:rPr>
          <w:rFonts w:eastAsiaTheme="minorEastAsia" w:cs="Times New Roman"/>
          <w:szCs w:val="24"/>
          <w:lang w:val="en-US" w:eastAsia="ja-JP"/>
        </w:rPr>
        <w:t xml:space="preserve">. </w:t>
      </w:r>
      <w:r w:rsidR="00743464">
        <w:rPr>
          <w:szCs w:val="24"/>
          <w:lang w:val="en-US"/>
        </w:rPr>
        <w:t>Nilai m</w:t>
      </w:r>
      <w:r w:rsidR="00F01BCA">
        <w:rPr>
          <w:rFonts w:cs="Times New Roman"/>
          <w:color w:val="000000"/>
          <w:szCs w:val="24"/>
          <w:lang w:val="en-US"/>
        </w:rPr>
        <w:t>ata kuliah</w:t>
      </w:r>
      <w:r w:rsidR="00941D00">
        <w:rPr>
          <w:rFonts w:cs="Times New Roman"/>
          <w:color w:val="000000"/>
          <w:szCs w:val="24"/>
          <w:lang w:val="en-US"/>
        </w:rPr>
        <w:t xml:space="preserve"> mayor dan interdepartemen </w:t>
      </w:r>
      <w:r w:rsidR="00743464">
        <w:rPr>
          <w:rFonts w:cs="Times New Roman"/>
          <w:color w:val="000000"/>
          <w:szCs w:val="24"/>
          <w:lang w:val="en-US"/>
        </w:rPr>
        <w:t xml:space="preserve">pada </w:t>
      </w:r>
      <w:r w:rsidR="00352C87" w:rsidRPr="002B3BAB">
        <w:rPr>
          <w:rFonts w:cs="Times New Roman"/>
          <w:color w:val="000000"/>
          <w:szCs w:val="24"/>
        </w:rPr>
        <w:t xml:space="preserve">semester 3 </w:t>
      </w:r>
      <w:r w:rsidR="00FF153C">
        <w:rPr>
          <w:rFonts w:cs="Times New Roman"/>
          <w:color w:val="000000"/>
          <w:szCs w:val="24"/>
          <w:lang w:val="en-US"/>
        </w:rPr>
        <w:t xml:space="preserve">dan 4 </w:t>
      </w:r>
      <w:r w:rsidR="00352C87" w:rsidRPr="002B3BAB">
        <w:rPr>
          <w:rFonts w:cs="Times New Roman"/>
          <w:color w:val="000000"/>
          <w:szCs w:val="24"/>
        </w:rPr>
        <w:t>diakumulasikan menjadi nilai IPK untuk pembentuk kelas.</w:t>
      </w:r>
      <w:r w:rsidR="004D64A0">
        <w:rPr>
          <w:rFonts w:cs="Times New Roman"/>
          <w:color w:val="000000"/>
          <w:szCs w:val="24"/>
          <w:lang w:val="en-US"/>
        </w:rPr>
        <w:t xml:space="preserve"> </w:t>
      </w:r>
      <w:r w:rsidR="00B92C0C">
        <w:rPr>
          <w:rFonts w:cs="Times New Roman"/>
          <w:szCs w:val="24"/>
        </w:rPr>
        <w:t>Perhitungan nilai IPK dapat diliha</w:t>
      </w:r>
      <w:r w:rsidR="00FF153C">
        <w:rPr>
          <w:rFonts w:cs="Times New Roman"/>
          <w:szCs w:val="24"/>
          <w:lang w:val="en-US"/>
        </w:rPr>
        <w:t>t</w:t>
      </w:r>
      <w:r w:rsidR="00B92C0C">
        <w:rPr>
          <w:rFonts w:cs="Times New Roman"/>
          <w:szCs w:val="24"/>
        </w:rPr>
        <w:t xml:space="preserve"> </w:t>
      </w:r>
      <w:r w:rsidR="00227F32" w:rsidRPr="00507698">
        <w:rPr>
          <w:rFonts w:cs="Times New Roman"/>
          <w:szCs w:val="24"/>
        </w:rPr>
        <w:t>pada</w:t>
      </w:r>
      <w:r w:rsidR="00227F32">
        <w:rPr>
          <w:rFonts w:cs="Times New Roman"/>
          <w:szCs w:val="24"/>
        </w:rPr>
        <w:t xml:space="preserve"> P</w:t>
      </w:r>
      <w:r w:rsidR="00227F32" w:rsidRPr="00507698">
        <w:rPr>
          <w:rFonts w:cs="Times New Roman"/>
          <w:szCs w:val="24"/>
        </w:rPr>
        <w:t xml:space="preserve">ersamaan </w:t>
      </w:r>
      <w:r w:rsidR="00227F32">
        <w:rPr>
          <w:rFonts w:cs="Times New Roman"/>
          <w:szCs w:val="24"/>
        </w:rPr>
        <w:t>1.</w:t>
      </w:r>
    </w:p>
    <w:p w:rsidR="006A6609" w:rsidRDefault="006A6609" w:rsidP="00227F32">
      <w:pPr>
        <w:pStyle w:val="Paragraf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"/>
        <w:gridCol w:w="6280"/>
        <w:gridCol w:w="1063"/>
      </w:tblGrid>
      <w:tr w:rsidR="00227F32" w:rsidTr="00D93F98">
        <w:tc>
          <w:tcPr>
            <w:tcW w:w="595" w:type="dxa"/>
          </w:tcPr>
          <w:p w:rsidR="00227F32" w:rsidRDefault="00227F32" w:rsidP="00E073AF"/>
        </w:tc>
        <w:tc>
          <w:tcPr>
            <w:tcW w:w="6280" w:type="dxa"/>
          </w:tcPr>
          <w:p w:rsidR="00227F32" w:rsidRPr="00E461DD" w:rsidRDefault="00227F32" w:rsidP="004D64A0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en-US"/>
                  </w:rPr>
                  <m:t>IPK=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lang w:eastAsia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eastAsia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lang w:eastAsia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eastAsia="en-US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063" w:type="dxa"/>
            <w:vAlign w:val="center"/>
          </w:tcPr>
          <w:p w:rsidR="00227F32" w:rsidRDefault="00227F32" w:rsidP="00E073AF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A6609" w:rsidRDefault="006A6609" w:rsidP="00227F32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p w:rsidR="00227F32" w:rsidRDefault="00227F32" w:rsidP="00227F32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  <w:r w:rsidRPr="002B3BAB">
        <w:rPr>
          <w:rFonts w:cs="Times New Roman"/>
          <w:color w:val="000000"/>
          <w:szCs w:val="24"/>
        </w:rPr>
        <w:t xml:space="preserve">dengan </w:t>
      </w:r>
      <w:r w:rsidR="00064810">
        <w:rPr>
          <w:rFonts w:cs="Times New Roman"/>
          <w:i/>
          <w:color w:val="000000"/>
          <w:szCs w:val="24"/>
        </w:rPr>
        <w:t>N</w:t>
      </w:r>
      <w:r w:rsidR="00064810">
        <w:rPr>
          <w:rFonts w:cs="Times New Roman"/>
          <w:i/>
          <w:color w:val="000000"/>
          <w:szCs w:val="24"/>
          <w:vertAlign w:val="subscript"/>
        </w:rPr>
        <w:t>i</w:t>
      </w:r>
      <w:r w:rsidRPr="002B3BAB">
        <w:rPr>
          <w:rFonts w:cs="Times New Roman"/>
          <w:color w:val="000000"/>
          <w:szCs w:val="24"/>
        </w:rPr>
        <w:t xml:space="preserve"> merupakan nilai mutu kuliah </w:t>
      </w:r>
      <w:r w:rsidRPr="0014132F">
        <w:rPr>
          <w:rFonts w:cs="Times New Roman"/>
          <w:i/>
          <w:color w:val="000000"/>
          <w:szCs w:val="24"/>
        </w:rPr>
        <w:t>i</w:t>
      </w:r>
      <w:r w:rsidRPr="002B3BAB">
        <w:rPr>
          <w:rFonts w:cs="Times New Roman"/>
          <w:color w:val="000000"/>
          <w:szCs w:val="24"/>
        </w:rPr>
        <w:t xml:space="preserve">, </w:t>
      </w:r>
      <w:r w:rsidRPr="0014132F">
        <w:rPr>
          <w:rFonts w:cs="Times New Roman"/>
          <w:i/>
          <w:color w:val="000000"/>
          <w:szCs w:val="24"/>
        </w:rPr>
        <w:t>n</w:t>
      </w:r>
      <w:r w:rsidRPr="002B3BAB">
        <w:rPr>
          <w:rFonts w:cs="Times New Roman"/>
          <w:color w:val="000000"/>
          <w:szCs w:val="24"/>
        </w:rPr>
        <w:t xml:space="preserve"> merupakan jumlah mata kuliah, dan </w:t>
      </w:r>
      <w:r w:rsidR="00064810">
        <w:rPr>
          <w:rFonts w:cs="Times New Roman"/>
          <w:i/>
          <w:color w:val="000000"/>
          <w:szCs w:val="24"/>
        </w:rPr>
        <w:t>k</w:t>
      </w:r>
      <w:r w:rsidR="00064810">
        <w:rPr>
          <w:rFonts w:cs="Times New Roman"/>
          <w:i/>
          <w:color w:val="000000"/>
          <w:szCs w:val="24"/>
          <w:vertAlign w:val="subscript"/>
        </w:rPr>
        <w:t>i</w:t>
      </w:r>
      <w:r w:rsidR="00064810">
        <w:rPr>
          <w:rFonts w:cs="Times New Roman"/>
          <w:i/>
          <w:color w:val="000000"/>
          <w:szCs w:val="24"/>
        </w:rPr>
        <w:t xml:space="preserve"> </w:t>
      </w:r>
      <w:r w:rsidRPr="002B3BAB">
        <w:rPr>
          <w:rFonts w:cs="Times New Roman"/>
          <w:color w:val="000000"/>
          <w:szCs w:val="24"/>
        </w:rPr>
        <w:t xml:space="preserve">merupakan bobot sks mata kuliah </w:t>
      </w:r>
      <w:r w:rsidR="004D64A0">
        <w:rPr>
          <w:rFonts w:cs="Times New Roman"/>
          <w:i/>
          <w:color w:val="000000"/>
          <w:szCs w:val="24"/>
        </w:rPr>
        <w:t xml:space="preserve">i </w:t>
      </w:r>
      <w:r w:rsidR="004D64A0">
        <w:rPr>
          <w:rFonts w:cs="Times New Roman"/>
          <w:color w:val="000000"/>
          <w:szCs w:val="24"/>
        </w:rPr>
        <w:t>(IPB</w:t>
      </w:r>
      <w:r w:rsidR="00E27C9B">
        <w:rPr>
          <w:rFonts w:cs="Times New Roman"/>
          <w:color w:val="000000"/>
          <w:szCs w:val="24"/>
        </w:rPr>
        <w:t xml:space="preserve"> </w:t>
      </w:r>
      <w:r w:rsidR="004D64A0">
        <w:rPr>
          <w:rFonts w:cs="Times New Roman"/>
          <w:color w:val="000000"/>
          <w:szCs w:val="24"/>
        </w:rPr>
        <w:t>2014)</w:t>
      </w:r>
      <w:r>
        <w:rPr>
          <w:rFonts w:cs="Times New Roman"/>
          <w:color w:val="000000"/>
          <w:szCs w:val="24"/>
        </w:rPr>
        <w:t xml:space="preserve">. </w:t>
      </w:r>
    </w:p>
    <w:p w:rsidR="00352C87" w:rsidRDefault="000636A0" w:rsidP="00D07E77">
      <w:pPr>
        <w:pStyle w:val="Paragraf"/>
        <w:ind w:firstLine="720"/>
        <w:rPr>
          <w:lang w:val="en-US"/>
        </w:rPr>
      </w:pPr>
      <w:r w:rsidRPr="00152BB6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0" wp14:anchorId="4277D0AC" wp14:editId="098D2457">
                <wp:simplePos x="0" y="0"/>
                <wp:positionH relativeFrom="margin">
                  <wp:align>center</wp:align>
                </wp:positionH>
                <wp:positionV relativeFrom="paragraph">
                  <wp:posOffset>760095</wp:posOffset>
                </wp:positionV>
                <wp:extent cx="4467600" cy="1828800"/>
                <wp:effectExtent l="0" t="0" r="9525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0636A0">
                            <w:pPr>
                              <w:pStyle w:val="Caption"/>
                              <w:keepNext/>
                              <w:spacing w:before="0"/>
                              <w:ind w:left="794" w:hanging="794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2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60" w:name="_Toc477113890"/>
                            <w:bookmarkStart w:id="61" w:name="_Toc482826082"/>
                            <w:bookmarkStart w:id="62" w:name="_Toc482828828"/>
                            <w:r>
                              <w:t xml:space="preserve">Rentang IPK mata kuliah mayor dan interdepartemen dengan 2 kelas </w:t>
                            </w:r>
                            <w:bookmarkEnd w:id="60"/>
                            <w:r>
                              <w:t>pada tingkat 2</w:t>
                            </w:r>
                            <w:bookmarkEnd w:id="61"/>
                            <w:bookmarkEnd w:id="62"/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4197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6"/>
                              <w:gridCol w:w="216"/>
                              <w:gridCol w:w="1731"/>
                              <w:gridCol w:w="696"/>
                              <w:gridCol w:w="696"/>
                              <w:gridCol w:w="696"/>
                              <w:gridCol w:w="1203"/>
                            </w:tblGrid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99" w:type="pct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Kelas</w:t>
                                  </w:r>
                                </w:p>
                              </w:tc>
                              <w:tc>
                                <w:tcPr>
                                  <w:tcW w:w="1300" w:type="pct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E188C" w:rsidRPr="00823740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Rentang IPK</w:t>
                                  </w:r>
                                </w:p>
                              </w:tc>
                              <w:tc>
                                <w:tcPr>
                                  <w:tcW w:w="2701" w:type="pct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Default="008E188C" w:rsidP="000636A0">
                                  <w:pPr>
                                    <w:ind w:left="456"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Jumlah Mahasiswa pada Tahun Masuk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99" w:type="pct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E188C" w:rsidRPr="00A452C6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66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71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Gabungan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37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A452C6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Low r</w:t>
                                  </w: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461" w:type="pct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2.76</w:t>
                                  </w:r>
                                  <w:r w:rsidRPr="009E01E2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≤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≤ 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522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666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716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37" w:type="pct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A452C6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High r</w:t>
                                  </w: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461" w:type="pct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≤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IPK&lt;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2.76</w:t>
                                  </w:r>
                                </w:p>
                              </w:tc>
                              <w:tc>
                                <w:tcPr>
                                  <w:tcW w:w="522" w:type="pct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66" w:type="pct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716" w:type="pct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37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Total Mahasiswa</w:t>
                                  </w:r>
                                </w:p>
                              </w:tc>
                              <w:tc>
                                <w:tcPr>
                                  <w:tcW w:w="522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666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716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97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974137" w:rsidRDefault="008E188C" w:rsidP="000636A0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293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063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D0AC" id="_x0000_s1033" type="#_x0000_t202" style="position:absolute;left:0;text-align:left;margin-left:0;margin-top:59.85pt;width:351.8pt;height:2in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" o:allowoverlap="f" stroked="f">
                <v:textbox>
                  <w:txbxContent>
                    <w:p w:rsidR="008E188C" w:rsidRDefault="008E188C" w:rsidP="000636A0">
                      <w:pPr>
                        <w:pStyle w:val="Caption"/>
                        <w:keepNext/>
                        <w:spacing w:before="0"/>
                        <w:ind w:left="794" w:hanging="794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2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63" w:name="_Toc477113890"/>
                      <w:bookmarkStart w:id="64" w:name="_Toc482826082"/>
                      <w:bookmarkStart w:id="65" w:name="_Toc482828828"/>
                      <w:r>
                        <w:t xml:space="preserve">Rentang IPK mata kuliah mayor dan interdepartemen dengan 2 kelas </w:t>
                      </w:r>
                      <w:bookmarkEnd w:id="63"/>
                      <w:r>
                        <w:t>pada tingkat 2</w:t>
                      </w:r>
                      <w:bookmarkEnd w:id="64"/>
                      <w:bookmarkEnd w:id="65"/>
                      <w:r>
                        <w:t xml:space="preserve"> </w:t>
                      </w:r>
                    </w:p>
                    <w:tbl>
                      <w:tblPr>
                        <w:tblW w:w="4197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116"/>
                        <w:gridCol w:w="216"/>
                        <w:gridCol w:w="1731"/>
                        <w:gridCol w:w="696"/>
                        <w:gridCol w:w="696"/>
                        <w:gridCol w:w="696"/>
                        <w:gridCol w:w="1203"/>
                      </w:tblGrid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999" w:type="pct"/>
                            <w:gridSpan w:val="2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Kelas</w:t>
                            </w:r>
                          </w:p>
                        </w:tc>
                        <w:tc>
                          <w:tcPr>
                            <w:tcW w:w="1300" w:type="pct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E188C" w:rsidRPr="00823740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Rentang IPK</w:t>
                            </w:r>
                          </w:p>
                        </w:tc>
                        <w:tc>
                          <w:tcPr>
                            <w:tcW w:w="2701" w:type="pct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Default="008E188C" w:rsidP="000636A0">
                            <w:pPr>
                              <w:ind w:left="456"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Jumlah Mahasiswa pada Tahun Masuk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999" w:type="pct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0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E188C" w:rsidRPr="00A452C6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22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66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71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Gabungan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837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A452C6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Low r</w:t>
                            </w: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461" w:type="pct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2.76</w:t>
                            </w:r>
                            <w:r w:rsidRPr="009E01E2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≤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≤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522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666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716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837" w:type="pct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A452C6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High r</w:t>
                            </w: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461" w:type="pct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≤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IPK&lt;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2.76</w:t>
                            </w:r>
                          </w:p>
                        </w:tc>
                        <w:tc>
                          <w:tcPr>
                            <w:tcW w:w="522" w:type="pct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66" w:type="pct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716" w:type="pct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7" w:type="pct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99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837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46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Total Mahasiswa</w:t>
                            </w:r>
                          </w:p>
                        </w:tc>
                        <w:tc>
                          <w:tcPr>
                            <w:tcW w:w="522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666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716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97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974137" w:rsidRDefault="008E188C" w:rsidP="000636A0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293</w:t>
                            </w:r>
                          </w:p>
                        </w:tc>
                      </w:tr>
                    </w:tbl>
                    <w:p w:rsidR="008E188C" w:rsidRDefault="008E188C" w:rsidP="000636A0"/>
                  </w:txbxContent>
                </v:textbox>
                <w10:wrap type="topAndBottom" anchorx="margin"/>
              </v:shape>
            </w:pict>
          </mc:Fallback>
        </mc:AlternateContent>
      </w:r>
      <w:r w:rsidR="009331F4" w:rsidRPr="002B3BAB">
        <w:rPr>
          <w:rFonts w:cs="Times New Roman"/>
          <w:color w:val="000000"/>
          <w:szCs w:val="24"/>
        </w:rPr>
        <w:t xml:space="preserve"> IPK dikategorikan </w:t>
      </w:r>
      <w:r w:rsidR="00941D00">
        <w:rPr>
          <w:rFonts w:cs="Times New Roman"/>
          <w:color w:val="000000"/>
          <w:szCs w:val="24"/>
          <w:lang w:val="en-US"/>
        </w:rPr>
        <w:t xml:space="preserve">untuk membentuk </w:t>
      </w:r>
      <w:r w:rsidR="00B92C0C">
        <w:rPr>
          <w:rFonts w:cs="Times New Roman"/>
          <w:color w:val="000000"/>
          <w:szCs w:val="24"/>
        </w:rPr>
        <w:t xml:space="preserve">kelas target. </w:t>
      </w:r>
      <w:r w:rsidR="00941D00">
        <w:rPr>
          <w:rFonts w:cs="Times New Roman"/>
          <w:color w:val="000000"/>
          <w:szCs w:val="24"/>
          <w:lang w:val="en-US"/>
        </w:rPr>
        <w:t xml:space="preserve">Penelitian ini melakukan 3 percobaan dengan kelas target yang berbeda. </w:t>
      </w:r>
      <w:r w:rsidR="00352C87">
        <w:t xml:space="preserve">Percobaan ke-1 </w:t>
      </w:r>
      <w:r w:rsidR="00352C87">
        <w:rPr>
          <w:lang w:val="en-US"/>
        </w:rPr>
        <w:t>dilakukan dengan 2 kelas</w:t>
      </w:r>
      <w:r w:rsidR="00352C87">
        <w:t xml:space="preserve"> berdasarkan batasan nilai IPK </w:t>
      </w:r>
      <w:r w:rsidR="00352C87">
        <w:rPr>
          <w:lang w:val="en-US"/>
        </w:rPr>
        <w:t>yang dapat dilihat pada Tabel 2</w:t>
      </w:r>
      <w:r w:rsidR="00941D00">
        <w:rPr>
          <w:lang w:val="en-US"/>
        </w:rPr>
        <w:t>. K</w:t>
      </w:r>
      <w:r w:rsidR="00352C87">
        <w:rPr>
          <w:lang w:val="en-US"/>
        </w:rPr>
        <w:t xml:space="preserve">elas </w:t>
      </w:r>
      <w:r w:rsidR="00352C87">
        <w:rPr>
          <w:i/>
          <w:lang w:val="en-US"/>
        </w:rPr>
        <w:t>low r</w:t>
      </w:r>
      <w:r w:rsidR="00352C87" w:rsidRPr="00C46461">
        <w:rPr>
          <w:i/>
          <w:lang w:val="en-US"/>
        </w:rPr>
        <w:t>isk</w:t>
      </w:r>
      <w:r w:rsidR="00352C87">
        <w:rPr>
          <w:lang w:val="en-US"/>
        </w:rPr>
        <w:t xml:space="preserve"> berarti mahasiswa </w:t>
      </w:r>
      <w:r w:rsidR="00941D00">
        <w:rPr>
          <w:lang w:val="en-US"/>
        </w:rPr>
        <w:t xml:space="preserve">dinilai </w:t>
      </w:r>
      <w:r w:rsidR="00352C87">
        <w:rPr>
          <w:lang w:val="en-US"/>
        </w:rPr>
        <w:t xml:space="preserve">berhasil di </w:t>
      </w:r>
      <w:r w:rsidR="00823740">
        <w:rPr>
          <w:lang w:val="en-US"/>
        </w:rPr>
        <w:t>tingkat 2</w:t>
      </w:r>
      <w:r w:rsidR="00F5126C">
        <w:rPr>
          <w:lang w:val="en-US"/>
        </w:rPr>
        <w:t>.</w:t>
      </w:r>
    </w:p>
    <w:bookmarkEnd w:id="53"/>
    <w:p w:rsidR="00F5126C" w:rsidRDefault="00F5126C" w:rsidP="00D07E77">
      <w:pPr>
        <w:pStyle w:val="Paragraf"/>
        <w:ind w:firstLine="720"/>
        <w:rPr>
          <w:lang w:val="en-US"/>
        </w:rPr>
      </w:pPr>
      <w:r>
        <w:rPr>
          <w:lang w:val="en-US"/>
        </w:rPr>
        <w:lastRenderedPageBreak/>
        <w:t>Batas IPK 2.76 ditentukan berdasarkan IPB (2014) yang memungkinkan mahasiswa mengambil beban studi maksimum lebih besar dibanding mahasiswa dengan IPK &lt; 2.76. Dengan demikian, mahasiswa dengan IPK 2.76 diharapkan dapat menyelesaikan studi tepat waktu.</w:t>
      </w:r>
    </w:p>
    <w:p w:rsidR="00F76574" w:rsidRPr="00F5126C" w:rsidRDefault="00710D34" w:rsidP="00D07E77">
      <w:pPr>
        <w:pStyle w:val="Paragraf"/>
        <w:ind w:firstLine="720"/>
        <w:rPr>
          <w:rFonts w:cs="Times New Roman"/>
        </w:rPr>
      </w:pPr>
      <w:r w:rsidRPr="00152BB6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0" wp14:anchorId="308AF24E" wp14:editId="5D7E6629">
                <wp:simplePos x="0" y="0"/>
                <wp:positionH relativeFrom="margin">
                  <wp:posOffset>302260</wp:posOffset>
                </wp:positionH>
                <wp:positionV relativeFrom="paragraph">
                  <wp:posOffset>1177290</wp:posOffset>
                </wp:positionV>
                <wp:extent cx="4485640" cy="1914525"/>
                <wp:effectExtent l="0" t="0" r="0" b="952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Pr="00BD512A" w:rsidRDefault="008E188C" w:rsidP="000636A0">
                            <w:pPr>
                              <w:pStyle w:val="Caption"/>
                              <w:keepNext/>
                              <w:spacing w:before="0"/>
                              <w:ind w:left="794" w:hanging="794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3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66" w:name="_Toc482826083"/>
                            <w:bookmarkStart w:id="67" w:name="_Toc482828829"/>
                            <w:r>
                              <w:t>Rentang IPK mata kuliah mayor dan interdepartemen dengan 3 kelas versi 1 pada tingkat 2</w:t>
                            </w:r>
                            <w:bookmarkEnd w:id="66"/>
                            <w:bookmarkEnd w:id="67"/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4307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46"/>
                              <w:gridCol w:w="1947"/>
                              <w:gridCol w:w="696"/>
                              <w:gridCol w:w="696"/>
                              <w:gridCol w:w="696"/>
                              <w:gridCol w:w="1203"/>
                            </w:tblGrid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34" w:type="pct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Kelas</w:t>
                                  </w:r>
                                </w:p>
                              </w:tc>
                              <w:tc>
                                <w:tcPr>
                                  <w:tcW w:w="1530" w:type="pct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E188C" w:rsidRPr="00823740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Rentang IPK</w:t>
                                  </w:r>
                                </w:p>
                              </w:tc>
                              <w:tc>
                                <w:tcPr>
                                  <w:tcW w:w="2536" w:type="pct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left="456"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Jumlah Mahasiswa pada Tahun Masuk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34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pct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2013 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880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Gabungan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41" w:type="pct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A452C6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Low </w:t>
                                  </w: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</w:t>
                                  </w: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424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2.76 ≤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≤ 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880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41" w:type="pct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A452C6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Medium r</w:t>
                                  </w: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424" w:type="pct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.00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≤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IPK&lt;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2.76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80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78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41" w:type="pct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A452C6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High r</w:t>
                                  </w:r>
                                  <w:r w:rsidRPr="00A452C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424" w:type="pct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≤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IPK&lt;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0" w:type="pct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41" w:type="pct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pct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974137" w:rsidRDefault="008E188C" w:rsidP="00152BB6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Total Mahasiswa</w:t>
                                  </w:r>
                                </w:p>
                              </w:tc>
                              <w:tc>
                                <w:tcPr>
                                  <w:tcW w:w="638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50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8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Default="008E188C" w:rsidP="00152BB6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294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710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F24E" id="_x0000_s1034" type="#_x0000_t202" style="position:absolute;left:0;text-align:left;margin-left:23.8pt;margin-top:92.7pt;width:353.2pt;height:150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" o:allowoverlap="f" stroked="f">
                <v:textbox>
                  <w:txbxContent>
                    <w:p w:rsidR="008E188C" w:rsidRPr="00BD512A" w:rsidRDefault="008E188C" w:rsidP="000636A0">
                      <w:pPr>
                        <w:pStyle w:val="Caption"/>
                        <w:keepNext/>
                        <w:spacing w:before="0"/>
                        <w:ind w:left="794" w:hanging="794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3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68" w:name="_Toc482826083"/>
                      <w:bookmarkStart w:id="69" w:name="_Toc482828829"/>
                      <w:r>
                        <w:t>Rentang IPK mata kuliah mayor dan interdepartemen dengan 3 kelas versi 1 pada tingkat 2</w:t>
                      </w:r>
                      <w:bookmarkEnd w:id="68"/>
                      <w:bookmarkEnd w:id="69"/>
                      <w:r>
                        <w:t xml:space="preserve"> </w:t>
                      </w:r>
                    </w:p>
                    <w:tbl>
                      <w:tblPr>
                        <w:tblW w:w="4307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46"/>
                        <w:gridCol w:w="1947"/>
                        <w:gridCol w:w="696"/>
                        <w:gridCol w:w="696"/>
                        <w:gridCol w:w="696"/>
                        <w:gridCol w:w="1203"/>
                      </w:tblGrid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934" w:type="pct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Kelas</w:t>
                            </w:r>
                          </w:p>
                        </w:tc>
                        <w:tc>
                          <w:tcPr>
                            <w:tcW w:w="1530" w:type="pct"/>
                            <w:gridSpan w:val="2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E188C" w:rsidRPr="00823740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Rentang IPK</w:t>
                            </w:r>
                          </w:p>
                        </w:tc>
                        <w:tc>
                          <w:tcPr>
                            <w:tcW w:w="2536" w:type="pct"/>
                            <w:gridSpan w:val="4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left="456"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Jumlah Mahasiswa pada Tahun Masuk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934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530" w:type="pct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bottom"/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3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2013 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880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Gabungan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041" w:type="pct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A452C6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 xml:space="preserve">Low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r</w:t>
                            </w: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424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2.76 ≤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≤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638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880" w:type="pct"/>
                            <w:tcBorders>
                              <w:top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190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041" w:type="pct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A452C6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Medium r</w:t>
                            </w: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424" w:type="pct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.00</w:t>
                            </w:r>
                            <w:r>
                              <w:rPr>
                                <w:rFonts w:cs="Times New Roman"/>
                              </w:rPr>
                              <w:t xml:space="preserve">≤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IPK&lt;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2.76</w:t>
                            </w:r>
                          </w:p>
                        </w:tc>
                        <w:tc>
                          <w:tcPr>
                            <w:tcW w:w="638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509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09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80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78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041" w:type="pct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A452C6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High r</w:t>
                            </w:r>
                            <w:r w:rsidRPr="00A452C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424" w:type="pct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≤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IPK&lt;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9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9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0" w:type="pct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16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041" w:type="pct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424" w:type="pct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974137" w:rsidRDefault="008E188C" w:rsidP="00152BB6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Total Mahasiswa</w:t>
                            </w:r>
                          </w:p>
                        </w:tc>
                        <w:tc>
                          <w:tcPr>
                            <w:tcW w:w="638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509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80" w:type="pct"/>
                            <w:tcBorders>
                              <w:bottom w:val="single" w:sz="4" w:space="0" w:color="auto"/>
                            </w:tcBorders>
                          </w:tcPr>
                          <w:p w:rsidR="008E188C" w:rsidRDefault="008E188C" w:rsidP="00152BB6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294</w:t>
                            </w:r>
                          </w:p>
                        </w:tc>
                      </w:tr>
                    </w:tbl>
                    <w:p w:rsidR="008E188C" w:rsidRDefault="008E188C" w:rsidP="00710D34"/>
                  </w:txbxContent>
                </v:textbox>
                <w10:wrap type="topAndBottom" anchorx="margin"/>
              </v:shape>
            </w:pict>
          </mc:Fallback>
        </mc:AlternateContent>
      </w:r>
      <w:r w:rsidR="00BF0C5B">
        <w:rPr>
          <w:rFonts w:cs="Times New Roman"/>
          <w:color w:val="000000"/>
          <w:szCs w:val="24"/>
        </w:rPr>
        <w:t>Percobaan ke-2</w:t>
      </w:r>
      <w:r w:rsidR="0015442B">
        <w:rPr>
          <w:rFonts w:cs="Times New Roman"/>
          <w:color w:val="000000"/>
          <w:szCs w:val="24"/>
          <w:lang w:val="en-US"/>
        </w:rPr>
        <w:t xml:space="preserve"> dan 3 </w:t>
      </w:r>
      <w:r w:rsidR="00D835B2">
        <w:rPr>
          <w:rFonts w:cs="Times New Roman"/>
          <w:color w:val="000000"/>
          <w:szCs w:val="24"/>
          <w:lang w:val="en-US"/>
        </w:rPr>
        <w:t>dilakukan dengan</w:t>
      </w:r>
      <w:r w:rsidR="00BF0C5B">
        <w:rPr>
          <w:rFonts w:cs="Times New Roman"/>
          <w:color w:val="000000"/>
          <w:szCs w:val="24"/>
        </w:rPr>
        <w:t xml:space="preserve"> </w:t>
      </w:r>
      <w:r w:rsidR="007728C1">
        <w:rPr>
          <w:rFonts w:cs="Times New Roman"/>
          <w:color w:val="000000"/>
          <w:szCs w:val="24"/>
        </w:rPr>
        <w:t>3 kelas</w:t>
      </w:r>
      <w:r w:rsidR="008E2FC1">
        <w:rPr>
          <w:rFonts w:cs="Times New Roman"/>
          <w:color w:val="000000"/>
          <w:szCs w:val="24"/>
        </w:rPr>
        <w:t xml:space="preserve"> </w:t>
      </w:r>
      <w:r w:rsidR="0015442B">
        <w:rPr>
          <w:rFonts w:cs="Times New Roman"/>
          <w:color w:val="000000"/>
          <w:szCs w:val="24"/>
          <w:lang w:val="en-US"/>
        </w:rPr>
        <w:t>namun memiliki ketentuan yang berbed</w:t>
      </w:r>
      <w:r w:rsidR="00B92C0C">
        <w:rPr>
          <w:rFonts w:cs="Times New Roman"/>
          <w:color w:val="000000"/>
          <w:szCs w:val="24"/>
          <w:lang w:val="en-US"/>
        </w:rPr>
        <w:t xml:space="preserve">a. </w:t>
      </w:r>
      <w:r w:rsidR="00007CCE">
        <w:rPr>
          <w:rFonts w:cs="Times New Roman"/>
          <w:color w:val="000000"/>
          <w:szCs w:val="24"/>
          <w:lang w:val="en-US"/>
        </w:rPr>
        <w:t>Penelitian ini menyebut peng</w:t>
      </w:r>
      <w:r w:rsidR="00F5126C">
        <w:rPr>
          <w:rFonts w:cs="Times New Roman"/>
          <w:color w:val="000000"/>
          <w:szCs w:val="24"/>
          <w:lang w:val="en-US"/>
        </w:rPr>
        <w:t>elompok</w:t>
      </w:r>
      <w:r w:rsidR="0015442B">
        <w:rPr>
          <w:rFonts w:cs="Times New Roman"/>
          <w:color w:val="000000"/>
          <w:szCs w:val="24"/>
          <w:lang w:val="en-US"/>
        </w:rPr>
        <w:t xml:space="preserve">an kategori kelas pada percobaan ke-2 </w:t>
      </w:r>
      <w:r w:rsidR="00231578">
        <w:rPr>
          <w:rFonts w:cs="Times New Roman"/>
          <w:color w:val="000000"/>
          <w:szCs w:val="24"/>
          <w:lang w:val="en-US"/>
        </w:rPr>
        <w:t>menjadi</w:t>
      </w:r>
      <w:r w:rsidR="0015442B">
        <w:rPr>
          <w:rFonts w:cs="Times New Roman"/>
          <w:color w:val="000000"/>
          <w:szCs w:val="24"/>
          <w:lang w:val="en-US"/>
        </w:rPr>
        <w:t xml:space="preserve"> 3 kelas versi 1 dan percobaan ke-3 </w:t>
      </w:r>
      <w:r w:rsidR="00231578">
        <w:rPr>
          <w:rFonts w:cs="Times New Roman"/>
          <w:color w:val="000000"/>
          <w:szCs w:val="24"/>
          <w:lang w:val="en-US"/>
        </w:rPr>
        <w:t>menjadi</w:t>
      </w:r>
      <w:r w:rsidR="0015442B">
        <w:rPr>
          <w:rFonts w:cs="Times New Roman"/>
          <w:color w:val="000000"/>
          <w:szCs w:val="24"/>
          <w:lang w:val="en-US"/>
        </w:rPr>
        <w:t xml:space="preserve"> 3 kelas versi 2. </w:t>
      </w:r>
      <w:r w:rsidR="00D835B2">
        <w:rPr>
          <w:rFonts w:cs="Times New Roman"/>
          <w:color w:val="000000"/>
          <w:szCs w:val="24"/>
        </w:rPr>
        <w:t xml:space="preserve">Kategori kelas pada </w:t>
      </w:r>
      <w:r w:rsidR="00D835B2">
        <w:rPr>
          <w:rFonts w:cs="Times New Roman"/>
          <w:color w:val="000000"/>
          <w:szCs w:val="24"/>
          <w:lang w:val="en-US"/>
        </w:rPr>
        <w:t xml:space="preserve">percobaan ke-2 terdiri atas </w:t>
      </w:r>
      <w:r w:rsidR="008F427F">
        <w:rPr>
          <w:rFonts w:cs="Times New Roman"/>
          <w:i/>
          <w:color w:val="000000"/>
          <w:szCs w:val="24"/>
          <w:lang w:val="en-US"/>
        </w:rPr>
        <w:t>low r</w:t>
      </w:r>
      <w:r w:rsidR="00D835B2" w:rsidRPr="00D835B2">
        <w:rPr>
          <w:rFonts w:cs="Times New Roman"/>
          <w:i/>
          <w:color w:val="000000"/>
          <w:szCs w:val="24"/>
          <w:lang w:val="en-US"/>
        </w:rPr>
        <w:t>isk</w:t>
      </w:r>
      <w:r w:rsidR="008F427F">
        <w:rPr>
          <w:rFonts w:cs="Times New Roman"/>
          <w:i/>
          <w:color w:val="000000"/>
          <w:szCs w:val="24"/>
          <w:lang w:val="en-US"/>
        </w:rPr>
        <w:t xml:space="preserve">, medium risk, </w:t>
      </w:r>
      <w:r w:rsidR="008F427F" w:rsidRPr="00231578">
        <w:rPr>
          <w:rFonts w:cs="Times New Roman"/>
          <w:color w:val="000000"/>
          <w:szCs w:val="24"/>
          <w:lang w:val="en-US"/>
        </w:rPr>
        <w:t>dan</w:t>
      </w:r>
      <w:r w:rsidR="008F427F">
        <w:rPr>
          <w:rFonts w:cs="Times New Roman"/>
          <w:i/>
          <w:color w:val="000000"/>
          <w:szCs w:val="24"/>
          <w:lang w:val="en-US"/>
        </w:rPr>
        <w:t xml:space="preserve"> high r</w:t>
      </w:r>
      <w:r w:rsidR="00E94C91">
        <w:rPr>
          <w:rFonts w:cs="Times New Roman"/>
          <w:i/>
          <w:color w:val="000000"/>
          <w:szCs w:val="24"/>
          <w:lang w:val="en-US"/>
        </w:rPr>
        <w:t>isk</w:t>
      </w:r>
      <w:r w:rsidR="00831680">
        <w:rPr>
          <w:rFonts w:cs="Times New Roman"/>
          <w:i/>
          <w:color w:val="000000"/>
          <w:szCs w:val="24"/>
          <w:lang w:val="en-US"/>
        </w:rPr>
        <w:t xml:space="preserve"> </w:t>
      </w:r>
      <w:r w:rsidR="00440FF6">
        <w:rPr>
          <w:rFonts w:cs="Times New Roman"/>
          <w:i/>
          <w:color w:val="000000"/>
          <w:szCs w:val="24"/>
          <w:lang w:val="en-US"/>
        </w:rPr>
        <w:t xml:space="preserve"> </w:t>
      </w:r>
      <w:r w:rsidR="00440FF6">
        <w:rPr>
          <w:rFonts w:cs="Times New Roman"/>
          <w:color w:val="000000"/>
          <w:szCs w:val="24"/>
          <w:lang w:val="en-US"/>
        </w:rPr>
        <w:t>yang dapat dilihat pada Tabel 3</w:t>
      </w:r>
      <w:r w:rsidR="00CA4295">
        <w:rPr>
          <w:rFonts w:cs="Times New Roman"/>
          <w:i/>
          <w:color w:val="000000"/>
          <w:szCs w:val="24"/>
          <w:lang w:val="en-US"/>
        </w:rPr>
        <w:t xml:space="preserve">. </w:t>
      </w:r>
      <w:r w:rsidR="00F5126C">
        <w:rPr>
          <w:rFonts w:cs="Times New Roman"/>
          <w:color w:val="000000"/>
          <w:szCs w:val="24"/>
          <w:lang w:val="en-US"/>
        </w:rPr>
        <w:t xml:space="preserve">Kelas </w:t>
      </w:r>
      <w:r w:rsidR="00F5126C" w:rsidRPr="00F5126C">
        <w:rPr>
          <w:rFonts w:cs="Times New Roman"/>
          <w:i/>
          <w:color w:val="000000"/>
          <w:szCs w:val="24"/>
          <w:lang w:val="en-US"/>
        </w:rPr>
        <w:t>medium risk</w:t>
      </w:r>
      <w:r w:rsidR="00F5126C">
        <w:rPr>
          <w:rFonts w:cs="Times New Roman"/>
          <w:i/>
          <w:color w:val="000000"/>
          <w:szCs w:val="24"/>
          <w:lang w:val="en-US"/>
        </w:rPr>
        <w:t xml:space="preserve"> </w:t>
      </w:r>
      <w:r w:rsidR="00F5126C">
        <w:rPr>
          <w:rFonts w:cs="Times New Roman"/>
          <w:color w:val="000000"/>
          <w:szCs w:val="24"/>
          <w:lang w:val="en-US"/>
        </w:rPr>
        <w:t>ditambahkan dengan batas bawah IPK 2.00 yang merupakan IPK kelulusan minimum (IPB 2014).</w:t>
      </w:r>
    </w:p>
    <w:p w:rsidR="00DD2488" w:rsidRPr="00E045C0" w:rsidRDefault="00710D34" w:rsidP="00D07E77">
      <w:pPr>
        <w:ind w:firstLine="720"/>
      </w:pPr>
      <w:r w:rsidRPr="00152BB6">
        <w:rPr>
          <w:rFonts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0" wp14:anchorId="0A87E142" wp14:editId="19D9452B">
                <wp:simplePos x="0" y="0"/>
                <wp:positionH relativeFrom="margin">
                  <wp:posOffset>-17145</wp:posOffset>
                </wp:positionH>
                <wp:positionV relativeFrom="paragraph">
                  <wp:posOffset>2868930</wp:posOffset>
                </wp:positionV>
                <wp:extent cx="5010150" cy="2139315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13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0636A0">
                            <w:pPr>
                              <w:pStyle w:val="Caption"/>
                              <w:keepNext/>
                              <w:spacing w:before="0"/>
                              <w:ind w:left="794" w:hanging="794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4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70" w:name="_Toc482826084"/>
                            <w:bookmarkStart w:id="71" w:name="_Toc482828830"/>
                            <w:r>
                              <w:t>Rentang IPK mata kuliah mayor dan interdepartemen dengan 3 kelas versi 2 pada tingkat 2</w:t>
                            </w:r>
                            <w:bookmarkEnd w:id="70"/>
                            <w:bookmarkEnd w:id="71"/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4554" w:type="pct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9"/>
                              <w:gridCol w:w="1896"/>
                              <w:gridCol w:w="679"/>
                              <w:gridCol w:w="813"/>
                              <w:gridCol w:w="814"/>
                              <w:gridCol w:w="1220"/>
                            </w:tblGrid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8E188C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Kelas</w:t>
                                  </w:r>
                                </w:p>
                                <w:p w:rsidR="008E188C" w:rsidRPr="00F144BE" w:rsidRDefault="008E188C" w:rsidP="00710D34">
                                  <w:pPr>
                                    <w:rPr>
                                      <w:rFonts w:eastAsia="Times New Roman" w:cs="Times New Roman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823740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Rentang IPK</w:t>
                                  </w:r>
                                </w:p>
                                <w:p w:rsidR="008E188C" w:rsidRPr="00F144BE" w:rsidRDefault="008E188C" w:rsidP="00710D34">
                                  <w:pPr>
                                    <w:rPr>
                                      <w:rFonts w:eastAsia="Times New Roman" w:cs="Times New Roman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pct"/>
                                  <w:gridSpan w:val="4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Jumlah mahasiswa pada</w:t>
                                  </w:r>
                                </w:p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Tahun Masuk</w:t>
                                  </w:r>
                                </w:p>
                              </w:tc>
                            </w:tr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pct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58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884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Gabungan</w:t>
                                  </w:r>
                                </w:p>
                              </w:tc>
                            </w:tr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8E188C" w:rsidRPr="0008025A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Low r</w:t>
                                  </w:r>
                                  <w:r w:rsidRPr="0008025A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37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 </w:t>
                                  </w: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IPK  ≥ 3.23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8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8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8E188C" w:rsidRPr="0008025A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Medium r</w:t>
                                  </w:r>
                                  <w:r w:rsidRPr="0008025A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37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2.78 ≤ IPK&lt; 3.23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8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8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109</w:t>
                                  </w:r>
                                </w:p>
                              </w:tc>
                            </w:tr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8E188C" w:rsidRPr="0008025A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High r</w:t>
                                  </w:r>
                                  <w:r w:rsidRPr="0008025A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isk</w:t>
                                  </w:r>
                                </w:p>
                              </w:tc>
                              <w:tc>
                                <w:tcPr>
                                  <w:tcW w:w="1372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 ≤ IPK&lt; 2.78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8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84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7F2EE4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8E188C" w:rsidRPr="007F2EE4" w:rsidTr="003E512B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07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Total Mahasiswa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588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58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84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7F2EE4" w:rsidRDefault="008E188C" w:rsidP="00710D34">
                                  <w:pPr>
                                    <w:tabs>
                                      <w:tab w:val="left" w:pos="1077"/>
                                    </w:tabs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294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710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E142" id="_x0000_s1035" type="#_x0000_t202" style="position:absolute;left:0;text-align:left;margin-left:-1.35pt;margin-top:225.9pt;width:394.5pt;height:168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" o:allowoverlap="f" stroked="f">
                <v:textbox>
                  <w:txbxContent>
                    <w:p w:rsidR="008E188C" w:rsidRDefault="008E188C" w:rsidP="000636A0">
                      <w:pPr>
                        <w:pStyle w:val="Caption"/>
                        <w:keepNext/>
                        <w:spacing w:before="0"/>
                        <w:ind w:left="794" w:hanging="794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4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72" w:name="_Toc482826084"/>
                      <w:bookmarkStart w:id="73" w:name="_Toc482828830"/>
                      <w:r>
                        <w:t>Rentang IPK mata kuliah mayor dan interdepartemen dengan 3 kelas versi 2 pada tingkat 2</w:t>
                      </w:r>
                      <w:bookmarkEnd w:id="72"/>
                      <w:bookmarkEnd w:id="73"/>
                      <w:r>
                        <w:t xml:space="preserve"> </w:t>
                      </w:r>
                    </w:p>
                    <w:tbl>
                      <w:tblPr>
                        <w:tblW w:w="4554" w:type="pct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89"/>
                        <w:gridCol w:w="1896"/>
                        <w:gridCol w:w="679"/>
                        <w:gridCol w:w="813"/>
                        <w:gridCol w:w="814"/>
                        <w:gridCol w:w="1220"/>
                      </w:tblGrid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8E188C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Kelas</w:t>
                            </w:r>
                          </w:p>
                          <w:p w:rsidR="008E188C" w:rsidRPr="00F144BE" w:rsidRDefault="008E188C" w:rsidP="00710D34">
                            <w:pPr>
                              <w:rPr>
                                <w:rFonts w:eastAsia="Times New Roman" w:cs="Times New Roman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72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8E188C" w:rsidRPr="00823740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Rentang IPK</w:t>
                            </w:r>
                          </w:p>
                          <w:p w:rsidR="008E188C" w:rsidRPr="00F144BE" w:rsidRDefault="008E188C" w:rsidP="00710D34">
                            <w:pPr>
                              <w:rPr>
                                <w:rFonts w:eastAsia="Times New Roman" w:cs="Times New Roman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551" w:type="pct"/>
                            <w:gridSpan w:val="4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Jumlah mahasiswa pada</w:t>
                            </w:r>
                          </w:p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Tahun Masuk</w:t>
                            </w:r>
                          </w:p>
                        </w:tc>
                      </w:tr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vMerge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72" w:type="pct"/>
                            <w:vMerge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58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884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Gabungan</w:t>
                            </w:r>
                          </w:p>
                        </w:tc>
                      </w:tr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8E188C" w:rsidRPr="0008025A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Low r</w:t>
                            </w:r>
                            <w:r w:rsidRPr="0008025A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37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IPK  ≥ 3.23</w:t>
                            </w: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8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8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91</w:t>
                            </w:r>
                          </w:p>
                        </w:tc>
                      </w:tr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8E188C" w:rsidRPr="0008025A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Medium r</w:t>
                            </w:r>
                            <w:r w:rsidRPr="0008025A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37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2.78 ≤ IPK&lt; 3.23</w:t>
                            </w: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8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8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109</w:t>
                            </w:r>
                          </w:p>
                        </w:tc>
                      </w:tr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8E188C" w:rsidRPr="0008025A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High r</w:t>
                            </w:r>
                            <w:r w:rsidRPr="0008025A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isk</w:t>
                            </w:r>
                          </w:p>
                        </w:tc>
                        <w:tc>
                          <w:tcPr>
                            <w:tcW w:w="1372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 ≤ IPK&lt; 2.78</w:t>
                            </w: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88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84" w:type="pc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7F2EE4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94</w:t>
                            </w:r>
                          </w:p>
                        </w:tc>
                      </w:tr>
                      <w:tr w:rsidR="008E188C" w:rsidRPr="007F2EE4" w:rsidTr="003E512B">
                        <w:trPr>
                          <w:trHeight w:val="315"/>
                          <w:jc w:val="center"/>
                        </w:trPr>
                        <w:tc>
                          <w:tcPr>
                            <w:tcW w:w="107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7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Total Mahasiswa</w:t>
                            </w: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588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58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84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7F2EE4" w:rsidRDefault="008E188C" w:rsidP="00710D34">
                            <w:pPr>
                              <w:tabs>
                                <w:tab w:val="left" w:pos="1077"/>
                              </w:tabs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294</w:t>
                            </w:r>
                          </w:p>
                        </w:tc>
                      </w:tr>
                    </w:tbl>
                    <w:p w:rsidR="008E188C" w:rsidRDefault="008E188C" w:rsidP="00710D34"/>
                  </w:txbxContent>
                </v:textbox>
                <w10:wrap type="topAndBottom" anchorx="margin"/>
              </v:shape>
            </w:pict>
          </mc:Fallback>
        </mc:AlternateContent>
      </w:r>
      <w:r w:rsidR="00F5126C">
        <w:t xml:space="preserve">Dari data yang tersedia, </w:t>
      </w:r>
      <w:r w:rsidR="009331F4">
        <w:t>percobaan 3 kelas versi 1 menghasilkan ukuran kelas yang sa</w:t>
      </w:r>
      <w:r w:rsidR="00F5126C">
        <w:t xml:space="preserve">ngat tidak </w:t>
      </w:r>
      <w:r w:rsidR="009331F4">
        <w:t xml:space="preserve">imbang. Hal ini </w:t>
      </w:r>
      <w:r w:rsidR="00E045C0">
        <w:t xml:space="preserve">dapat </w:t>
      </w:r>
      <w:r w:rsidR="00B92C0C">
        <w:t xml:space="preserve">menyebabkan </w:t>
      </w:r>
      <w:r w:rsidR="009331F4">
        <w:t>model yang dihasilkan</w:t>
      </w:r>
      <w:r w:rsidR="00B92C0C">
        <w:t xml:space="preserve"> tidak akurat</w:t>
      </w:r>
      <w:r w:rsidR="00E045C0">
        <w:t xml:space="preserve">. Oleh sebab itu, percobaan ke-3 menggunakan rentang IPK berdasarkan sebaran data </w:t>
      </w:r>
      <w:r w:rsidR="00231578">
        <w:rPr>
          <w:rFonts w:cstheme="minorHAnsi"/>
        </w:rPr>
        <w:t>yang dapat dilihat pada Tabel 4</w:t>
      </w:r>
      <w:r w:rsidR="00F76574">
        <w:rPr>
          <w:rFonts w:cstheme="minorHAnsi"/>
        </w:rPr>
        <w:t xml:space="preserve">. </w:t>
      </w:r>
    </w:p>
    <w:p w:rsidR="00DD2488" w:rsidRDefault="00E045C0" w:rsidP="00D07E77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Permasalahan klasifikasi dalam penelitian ini dapat dinyatakan dalam bentuk Persamaan 2</w:t>
      </w:r>
      <w:r w:rsidR="00DD2488">
        <w:rPr>
          <w:rFonts w:cs="Times New Roman"/>
          <w:color w:val="000000"/>
          <w:szCs w:val="24"/>
        </w:rPr>
        <w:t>.</w:t>
      </w:r>
    </w:p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6281"/>
        <w:gridCol w:w="1063"/>
      </w:tblGrid>
      <w:tr w:rsidR="00DD2488" w:rsidTr="00DD2488">
        <w:trPr>
          <w:trHeight w:val="531"/>
        </w:trPr>
        <w:tc>
          <w:tcPr>
            <w:tcW w:w="594" w:type="dxa"/>
          </w:tcPr>
          <w:p w:rsidR="00DD2488" w:rsidRDefault="00DD2488" w:rsidP="00DD2488"/>
        </w:tc>
        <w:tc>
          <w:tcPr>
            <w:tcW w:w="6281" w:type="dxa"/>
          </w:tcPr>
          <w:p w:rsidR="00DD2488" w:rsidRPr="00C0444C" w:rsidRDefault="00E045C0" w:rsidP="00DD2488">
            <m:oMathPara>
              <m:oMath>
                <m:r>
                  <w:rPr>
                    <w:rFonts w:ascii="Cambria Math" w:hAnsi="Cambria Math"/>
                  </w:rPr>
                  <m:t>D={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/>
                        <w:i/>
                        <w:sz w:val="22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mr>
                </m:m>
              </m:oMath>
            </m:oMathPara>
          </w:p>
        </w:tc>
        <w:tc>
          <w:tcPr>
            <w:tcW w:w="1063" w:type="dxa"/>
            <w:vAlign w:val="center"/>
          </w:tcPr>
          <w:p w:rsidR="00DD2488" w:rsidRDefault="00DD2488" w:rsidP="00DD248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2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dengan </w:t>
      </w:r>
      <w:r w:rsidR="00E045C0">
        <w:rPr>
          <w:rFonts w:cs="Times New Roman"/>
          <w:i/>
          <w:color w:val="000000"/>
          <w:szCs w:val="24"/>
        </w:rPr>
        <w:t>D</w:t>
      </w:r>
      <w:r>
        <w:rPr>
          <w:rFonts w:cs="Times New Roman"/>
          <w:color w:val="000000"/>
          <w:szCs w:val="24"/>
        </w:rPr>
        <w:t xml:space="preserve"> merupakan  data yang terdiri </w:t>
      </w:r>
      <w:r w:rsidR="00B92C0C">
        <w:rPr>
          <w:rFonts w:cs="Times New Roman"/>
          <w:color w:val="000000"/>
          <w:szCs w:val="24"/>
        </w:rPr>
        <w:t>atas</w:t>
      </w:r>
      <w:r>
        <w:rPr>
          <w:rFonts w:cs="Times New Roman"/>
          <w:color w:val="000000"/>
          <w:szCs w:val="24"/>
        </w:rPr>
        <w:t xml:space="preserve"> </w:t>
      </w:r>
      <w:r w:rsidRPr="00C0444C">
        <w:rPr>
          <w:rFonts w:cs="Times New Roman"/>
          <w:i/>
          <w:color w:val="000000"/>
          <w:szCs w:val="24"/>
        </w:rPr>
        <w:t>X</w:t>
      </w:r>
      <w:r>
        <w:rPr>
          <w:rFonts w:cs="Times New Roman"/>
          <w:color w:val="000000"/>
          <w:szCs w:val="24"/>
        </w:rPr>
        <w:t xml:space="preserve"> dan </w:t>
      </w:r>
      <w:r w:rsidRPr="00C0444C">
        <w:rPr>
          <w:rFonts w:cs="Times New Roman"/>
          <w:i/>
          <w:color w:val="000000"/>
          <w:szCs w:val="24"/>
        </w:rPr>
        <w:t>Y</w:t>
      </w:r>
      <w:r>
        <w:rPr>
          <w:rFonts w:cs="Times New Roman"/>
          <w:color w:val="000000"/>
          <w:szCs w:val="24"/>
        </w:rPr>
        <w:t xml:space="preserve">. </w:t>
      </w:r>
      <w:r w:rsidRPr="00C0444C">
        <w:rPr>
          <w:rFonts w:cs="Times New Roman"/>
          <w:i/>
          <w:color w:val="000000"/>
          <w:szCs w:val="24"/>
        </w:rPr>
        <w:t>X</w:t>
      </w:r>
      <w:r>
        <w:rPr>
          <w:rFonts w:cs="Times New Roman"/>
          <w:color w:val="000000"/>
          <w:szCs w:val="24"/>
        </w:rPr>
        <w:t xml:space="preserve"> merupakan </w:t>
      </w:r>
      <w:r w:rsidR="00E045C0">
        <w:rPr>
          <w:rFonts w:cs="Times New Roman"/>
          <w:color w:val="000000"/>
          <w:szCs w:val="24"/>
        </w:rPr>
        <w:t xml:space="preserve">vektor </w:t>
      </w:r>
      <w:r w:rsidR="00B92C0C">
        <w:rPr>
          <w:rFonts w:cs="Times New Roman"/>
          <w:color w:val="000000"/>
          <w:szCs w:val="24"/>
        </w:rPr>
        <w:t xml:space="preserve">atribut klasifikasi yang </w:t>
      </w:r>
      <w:r w:rsidR="00E045C0">
        <w:rPr>
          <w:rFonts w:cs="Times New Roman"/>
          <w:color w:val="000000"/>
          <w:szCs w:val="24"/>
        </w:rPr>
        <w:t>berisikan</w:t>
      </w:r>
      <w:r w:rsidR="00B92C0C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data</w:t>
      </w:r>
      <w:r w:rsidR="00E045C0">
        <w:rPr>
          <w:rFonts w:cs="Times New Roman"/>
          <w:color w:val="000000"/>
          <w:szCs w:val="24"/>
        </w:rPr>
        <w:t xml:space="preserve"> nilai mahasiswa PSIK tingkat 1, </w:t>
      </w:r>
      <w:r w:rsidRPr="00C0444C">
        <w:rPr>
          <w:rFonts w:cs="Times New Roman"/>
          <w:i/>
          <w:color w:val="000000"/>
          <w:szCs w:val="24"/>
        </w:rPr>
        <w:t>Y</w:t>
      </w:r>
      <w:r>
        <w:rPr>
          <w:rFonts w:cs="Times New Roman"/>
          <w:color w:val="000000"/>
          <w:szCs w:val="24"/>
        </w:rPr>
        <w:t xml:space="preserve"> merupakan </w:t>
      </w:r>
      <w:r w:rsidR="00B92C0C">
        <w:rPr>
          <w:rFonts w:cs="Times New Roman"/>
          <w:color w:val="000000"/>
          <w:szCs w:val="24"/>
        </w:rPr>
        <w:t xml:space="preserve">kelas </w:t>
      </w:r>
      <w:r w:rsidR="00E045C0">
        <w:rPr>
          <w:rFonts w:cs="Times New Roman"/>
          <w:color w:val="000000"/>
          <w:szCs w:val="24"/>
        </w:rPr>
        <w:t xml:space="preserve">target berdasarkan </w:t>
      </w:r>
      <w:r>
        <w:rPr>
          <w:rFonts w:cs="Times New Roman"/>
          <w:color w:val="000000"/>
          <w:szCs w:val="24"/>
        </w:rPr>
        <w:t>data nilai tingkat 2</w:t>
      </w:r>
      <w:r w:rsidR="00E045C0">
        <w:rPr>
          <w:rFonts w:cs="Times New Roman"/>
          <w:color w:val="000000"/>
          <w:szCs w:val="24"/>
        </w:rPr>
        <w:t xml:space="preserve">, dan </w:t>
      </w:r>
      <w:r w:rsidRPr="00595490">
        <w:rPr>
          <w:rFonts w:cs="Times New Roman"/>
          <w:i/>
          <w:color w:val="000000"/>
          <w:szCs w:val="24"/>
        </w:rPr>
        <w:t>n</w:t>
      </w:r>
      <w:r>
        <w:rPr>
          <w:rFonts w:cs="Times New Roman"/>
          <w:color w:val="000000"/>
          <w:szCs w:val="24"/>
        </w:rPr>
        <w:t xml:space="preserve"> merupakan jumlah </w:t>
      </w:r>
      <w:r w:rsidR="00E045C0">
        <w:rPr>
          <w:rFonts w:cs="Times New Roman"/>
          <w:color w:val="000000"/>
          <w:szCs w:val="24"/>
        </w:rPr>
        <w:t xml:space="preserve">data </w:t>
      </w:r>
      <w:r>
        <w:rPr>
          <w:rFonts w:cs="Times New Roman"/>
          <w:color w:val="000000"/>
          <w:szCs w:val="24"/>
        </w:rPr>
        <w:t xml:space="preserve">mahasiswa </w:t>
      </w:r>
      <w:r w:rsidR="00E045C0">
        <w:rPr>
          <w:rFonts w:cs="Times New Roman"/>
          <w:color w:val="000000"/>
          <w:szCs w:val="24"/>
        </w:rPr>
        <w:lastRenderedPageBreak/>
        <w:t>yang tersedia</w:t>
      </w:r>
      <w:r w:rsidR="00B92C0C">
        <w:rPr>
          <w:rFonts w:cs="Times New Roman"/>
          <w:color w:val="000000"/>
          <w:szCs w:val="24"/>
        </w:rPr>
        <w:t xml:space="preserve">. </w:t>
      </w:r>
      <w:r w:rsidR="00AB0AA3">
        <w:rPr>
          <w:rFonts w:cs="Times New Roman"/>
          <w:color w:val="000000"/>
          <w:szCs w:val="24"/>
        </w:rPr>
        <w:t>Pengklasifikasi C memetakan vek</w:t>
      </w:r>
      <w:r w:rsidR="00E045C0">
        <w:rPr>
          <w:rFonts w:cs="Times New Roman"/>
          <w:color w:val="000000"/>
          <w:szCs w:val="24"/>
        </w:rPr>
        <w:t>tor atribut</w:t>
      </w:r>
      <w:r w:rsidR="00B92C0C">
        <w:rPr>
          <w:rFonts w:cs="Times New Roman"/>
          <w:color w:val="000000"/>
          <w:szCs w:val="24"/>
        </w:rPr>
        <w:t xml:space="preserve"> </w:t>
      </w:r>
      <w:r w:rsidR="00B92C0C" w:rsidRPr="00B92C0C">
        <w:rPr>
          <w:rFonts w:cs="Times New Roman"/>
          <w:i/>
          <w:color w:val="000000"/>
          <w:szCs w:val="24"/>
        </w:rPr>
        <w:t>X</w:t>
      </w:r>
      <w:r w:rsidR="00AB0AA3">
        <w:rPr>
          <w:rFonts w:cs="Times New Roman"/>
          <w:i/>
          <w:color w:val="000000"/>
          <w:szCs w:val="24"/>
        </w:rPr>
        <w:t xml:space="preserve"> </w:t>
      </w:r>
      <w:r w:rsidR="00B92C0C">
        <w:rPr>
          <w:rFonts w:cs="Times New Roman"/>
          <w:color w:val="000000"/>
          <w:szCs w:val="24"/>
        </w:rPr>
        <w:t xml:space="preserve"> </w:t>
      </w:r>
      <w:r w:rsidR="00E045C0">
        <w:rPr>
          <w:rFonts w:cs="Times New Roman"/>
          <w:color w:val="000000"/>
          <w:szCs w:val="24"/>
        </w:rPr>
        <w:t>ke kelas</w:t>
      </w:r>
      <w:r w:rsidR="00B92C0C">
        <w:rPr>
          <w:rFonts w:cs="Times New Roman"/>
          <w:color w:val="000000"/>
          <w:szCs w:val="24"/>
        </w:rPr>
        <w:t xml:space="preserve"> </w:t>
      </w:r>
      <w:r w:rsidR="00B92C0C" w:rsidRPr="00B92C0C">
        <w:rPr>
          <w:rFonts w:cs="Times New Roman"/>
          <w:i/>
          <w:color w:val="000000"/>
          <w:szCs w:val="24"/>
        </w:rPr>
        <w:t>Y</w:t>
      </w:r>
      <w:r w:rsidR="00FD1EEC">
        <w:rPr>
          <w:rFonts w:cs="Times New Roman"/>
          <w:i/>
          <w:color w:val="000000"/>
          <w:szCs w:val="24"/>
        </w:rPr>
        <w:t xml:space="preserve"> </w:t>
      </w:r>
      <w:r w:rsidR="00FD1EEC" w:rsidRPr="00FD1EEC">
        <w:rPr>
          <w:rFonts w:cs="Times New Roman"/>
          <w:color w:val="000000"/>
          <w:szCs w:val="24"/>
        </w:rPr>
        <w:t>seperti</w:t>
      </w:r>
      <w:r w:rsidR="00B92C0C">
        <w:rPr>
          <w:rFonts w:cs="Times New Roman"/>
          <w:color w:val="000000"/>
          <w:szCs w:val="24"/>
        </w:rPr>
        <w:t xml:space="preserve"> pada Persamaan 3.</w:t>
      </w:r>
    </w:p>
    <w:p w:rsidR="00B92C0C" w:rsidRPr="00B92C0C" w:rsidRDefault="00B92C0C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6178"/>
        <w:gridCol w:w="1169"/>
      </w:tblGrid>
      <w:tr w:rsidR="00DD2488" w:rsidTr="00DD2488">
        <w:tc>
          <w:tcPr>
            <w:tcW w:w="581" w:type="dxa"/>
          </w:tcPr>
          <w:p w:rsidR="00DD2488" w:rsidRDefault="00DD2488" w:rsidP="00DD2488"/>
        </w:tc>
        <w:tc>
          <w:tcPr>
            <w:tcW w:w="6178" w:type="dxa"/>
          </w:tcPr>
          <w:p w:rsidR="00DD2488" w:rsidRPr="00E461DD" w:rsidRDefault="00DD2488" w:rsidP="00DD2488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C=X→Y</m:t>
                </m:r>
              </m:oMath>
            </m:oMathPara>
          </w:p>
        </w:tc>
        <w:tc>
          <w:tcPr>
            <w:tcW w:w="1169" w:type="dxa"/>
            <w:vAlign w:val="center"/>
          </w:tcPr>
          <w:p w:rsidR="00DD2488" w:rsidRDefault="00DD2488" w:rsidP="00DD248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3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B92C0C" w:rsidRDefault="00B92C0C" w:rsidP="00DD2488">
      <w:pPr>
        <w:ind w:firstLine="0"/>
      </w:pPr>
    </w:p>
    <w:p w:rsidR="00DD2488" w:rsidRDefault="00FD1EEC" w:rsidP="00D07E77">
      <w:pPr>
        <w:ind w:firstLine="720"/>
      </w:pPr>
      <w:r>
        <w:t>Percobaan ke-1 dinyatakan dalam bentuk Persamaan 4 dan 5,</w:t>
      </w:r>
      <w:r w:rsidR="00DD2488">
        <w:t xml:space="preserve"> </w:t>
      </w:r>
      <w:r>
        <w:t>sedangkan percobaan ke-2 dan ke-3 masing-masing menggunakan Persamaan 6 dan 7 dengan kelas pada Persamaan 8.</w:t>
      </w:r>
    </w:p>
    <w:p w:rsidR="00DD2488" w:rsidRDefault="00DD2488" w:rsidP="00DD24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6178"/>
        <w:gridCol w:w="1063"/>
      </w:tblGrid>
      <w:tr w:rsidR="00DD2488" w:rsidTr="00DD2488">
        <w:tc>
          <w:tcPr>
            <w:tcW w:w="581" w:type="dxa"/>
          </w:tcPr>
          <w:p w:rsidR="00DD2488" w:rsidRDefault="00DD2488" w:rsidP="00DD2488"/>
        </w:tc>
        <w:tc>
          <w:tcPr>
            <w:tcW w:w="6178" w:type="dxa"/>
          </w:tcPr>
          <w:p w:rsidR="00DD2488" w:rsidRPr="00E461DD" w:rsidRDefault="00427FBB" w:rsidP="00DD2488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2-Class 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2-Class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DD2488" w:rsidRDefault="00DD2488" w:rsidP="00DD248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4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488" w:rsidRDefault="00DD2488" w:rsidP="00DD24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6178"/>
        <w:gridCol w:w="1063"/>
      </w:tblGrid>
      <w:tr w:rsidR="00DD2488" w:rsidTr="00DD2488">
        <w:tc>
          <w:tcPr>
            <w:tcW w:w="581" w:type="dxa"/>
          </w:tcPr>
          <w:p w:rsidR="00DD2488" w:rsidRDefault="00DD2488" w:rsidP="00DD2488"/>
        </w:tc>
        <w:tc>
          <w:tcPr>
            <w:tcW w:w="6178" w:type="dxa"/>
          </w:tcPr>
          <w:p w:rsidR="00DD2488" w:rsidRPr="00E461DD" w:rsidRDefault="00427FBB" w:rsidP="00DD2488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2-Class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vertAlign w:val="subscript"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vertAlign w:val="subscript"/>
                            <w:lang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Low risk</m:t>
                        </m:r>
                      </m:e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High risk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63" w:type="dxa"/>
            <w:vAlign w:val="center"/>
          </w:tcPr>
          <w:p w:rsidR="00DD2488" w:rsidRDefault="00DD2488" w:rsidP="00995AA2">
            <w:pPr>
              <w:ind w:firstLine="564"/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5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6278"/>
        <w:gridCol w:w="1063"/>
      </w:tblGrid>
      <w:tr w:rsidR="00DD2488" w:rsidTr="00DD2488">
        <w:tc>
          <w:tcPr>
            <w:tcW w:w="597" w:type="dxa"/>
          </w:tcPr>
          <w:p w:rsidR="00DD2488" w:rsidRDefault="00DD2488" w:rsidP="00DD2488"/>
        </w:tc>
        <w:tc>
          <w:tcPr>
            <w:tcW w:w="6278" w:type="dxa"/>
          </w:tcPr>
          <w:p w:rsidR="00DD2488" w:rsidRPr="00E461DD" w:rsidRDefault="00427FBB" w:rsidP="00DD2488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3a-Class 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3-Class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DD2488" w:rsidRDefault="00DD2488" w:rsidP="00995AA2">
            <w:pPr>
              <w:jc w:val="center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6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6278"/>
        <w:gridCol w:w="1063"/>
      </w:tblGrid>
      <w:tr w:rsidR="00DD2488" w:rsidTr="00DD2488">
        <w:tc>
          <w:tcPr>
            <w:tcW w:w="597" w:type="dxa"/>
          </w:tcPr>
          <w:p w:rsidR="00DD2488" w:rsidRDefault="00DD2488" w:rsidP="00DD2488"/>
        </w:tc>
        <w:tc>
          <w:tcPr>
            <w:tcW w:w="6278" w:type="dxa"/>
          </w:tcPr>
          <w:p w:rsidR="00DD2488" w:rsidRPr="00E461DD" w:rsidRDefault="00427FBB" w:rsidP="00DD2488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 xml:space="preserve">3b-Class 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3-Class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DD2488" w:rsidRDefault="00DD2488" w:rsidP="00DD248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7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488" w:rsidRDefault="00DD2488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"/>
        <w:gridCol w:w="6287"/>
        <w:gridCol w:w="1063"/>
      </w:tblGrid>
      <w:tr w:rsidR="00DD2488" w:rsidTr="00DD2488">
        <w:tc>
          <w:tcPr>
            <w:tcW w:w="625" w:type="dxa"/>
          </w:tcPr>
          <w:p w:rsidR="00DD2488" w:rsidRDefault="00DD2488" w:rsidP="00DD2488"/>
        </w:tc>
        <w:tc>
          <w:tcPr>
            <w:tcW w:w="6660" w:type="dxa"/>
          </w:tcPr>
          <w:p w:rsidR="00DD2488" w:rsidRPr="00E461DD" w:rsidRDefault="00427FBB" w:rsidP="00DD2488">
            <w:pPr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3-Class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  <w:vertAlign w:val="subscript"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  <w:vertAlign w:val="subscript"/>
                            <w:lang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vertAlign w:val="subscript"/>
                          </w:rPr>
                          <m:t>Low risk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vertAlign w:val="subscript"/>
                            <w:lang w:eastAsia="en-US"/>
                          </w:rPr>
                          <m:t>Medium risk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vertAlign w:val="subscript"/>
                          </w:rPr>
                          <m:t>High risk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3" w:type="dxa"/>
            <w:vAlign w:val="center"/>
          </w:tcPr>
          <w:p w:rsidR="00DD2488" w:rsidRDefault="00DD2488" w:rsidP="00DD248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8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B92C0C" w:rsidRDefault="00B92C0C" w:rsidP="00DD2488">
      <w:pPr>
        <w:autoSpaceDE w:val="0"/>
        <w:autoSpaceDN w:val="0"/>
        <w:adjustRightInd w:val="0"/>
        <w:ind w:firstLine="0"/>
        <w:rPr>
          <w:rFonts w:cs="Times New Roman"/>
          <w:color w:val="000000"/>
          <w:szCs w:val="24"/>
        </w:rPr>
      </w:pPr>
    </w:p>
    <w:p w:rsidR="00F03C53" w:rsidRDefault="00F03C53" w:rsidP="00F03C53">
      <w:pPr>
        <w:pStyle w:val="Paragraf"/>
      </w:pPr>
    </w:p>
    <w:p w:rsidR="00F32F98" w:rsidRPr="00823740" w:rsidRDefault="00823740" w:rsidP="00912B71">
      <w:pPr>
        <w:pStyle w:val="Heading2"/>
        <w:rPr>
          <w:rFonts w:eastAsiaTheme="minorHAnsi"/>
          <w:lang w:eastAsia="en-US"/>
        </w:rPr>
      </w:pPr>
      <w:bookmarkStart w:id="74" w:name="_Toc482000824"/>
      <w:r>
        <w:rPr>
          <w:rFonts w:eastAsiaTheme="minorHAnsi"/>
          <w:lang w:eastAsia="en-US"/>
        </w:rPr>
        <w:t>Data Latih dan Data Uji</w:t>
      </w:r>
      <w:bookmarkEnd w:id="74"/>
    </w:p>
    <w:p w:rsidR="00F32F98" w:rsidRPr="009158EF" w:rsidRDefault="009158EF" w:rsidP="00D07E77">
      <w:pPr>
        <w:autoSpaceDE w:val="0"/>
        <w:autoSpaceDN w:val="0"/>
        <w:adjustRightInd w:val="0"/>
        <w:ind w:firstLine="720"/>
        <w:rPr>
          <w:szCs w:val="24"/>
        </w:rPr>
      </w:pPr>
      <w:r>
        <w:rPr>
          <w:rFonts w:eastAsiaTheme="minorHAnsi" w:cs="Times New Roman"/>
          <w:i/>
          <w:szCs w:val="24"/>
          <w:lang w:val="id-ID" w:eastAsia="en-US"/>
        </w:rPr>
        <w:t>D</w:t>
      </w:r>
      <w:r w:rsidR="00F32F98" w:rsidRPr="004711C5">
        <w:rPr>
          <w:rFonts w:eastAsiaTheme="minorHAnsi" w:cs="Times New Roman"/>
          <w:i/>
          <w:szCs w:val="24"/>
          <w:lang w:val="id-ID" w:eastAsia="en-US"/>
        </w:rPr>
        <w:t>ataset</w:t>
      </w:r>
      <w:r w:rsidR="00F32F98" w:rsidRPr="00DD3C03">
        <w:rPr>
          <w:rFonts w:eastAsiaTheme="minorHAnsi" w:cs="Times New Roman"/>
          <w:szCs w:val="24"/>
          <w:lang w:val="id-ID" w:eastAsia="en-US"/>
        </w:rPr>
        <w:t xml:space="preserve"> dibagi menjadi data latih dan data uji</w:t>
      </w:r>
      <w:r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val="id-ID" w:eastAsia="en-US"/>
        </w:rPr>
        <w:t>u</w:t>
      </w:r>
      <w:r w:rsidRPr="00DD3C03">
        <w:rPr>
          <w:rFonts w:eastAsiaTheme="minorHAnsi" w:cs="Times New Roman"/>
          <w:szCs w:val="24"/>
          <w:lang w:val="id-ID" w:eastAsia="en-US"/>
        </w:rPr>
        <w:t>ntuk melakukan klasifikasi</w:t>
      </w:r>
      <w:r w:rsidR="00F32F98" w:rsidRPr="00DD3C03">
        <w:rPr>
          <w:rFonts w:eastAsiaTheme="minorHAnsi" w:cs="Times New Roman"/>
          <w:szCs w:val="24"/>
          <w:lang w:val="id-ID" w:eastAsia="en-US"/>
        </w:rPr>
        <w:t xml:space="preserve">. Data latih digunakan untuk membangun pohon keputusan, sedangkan data uji digunakan untuk menghitung akurasi pohon keputusan. Pembagian </w:t>
      </w:r>
      <w:r w:rsidR="00F32F98" w:rsidRPr="008F427F">
        <w:rPr>
          <w:rFonts w:eastAsiaTheme="minorHAnsi" w:cs="Times New Roman"/>
          <w:i/>
          <w:szCs w:val="24"/>
          <w:lang w:val="id-ID" w:eastAsia="en-US"/>
        </w:rPr>
        <w:t>dataset</w:t>
      </w:r>
      <w:r w:rsidR="00F32F98" w:rsidRPr="00DD3C03">
        <w:rPr>
          <w:rFonts w:eastAsiaTheme="minorHAnsi" w:cs="Times New Roman"/>
          <w:szCs w:val="24"/>
          <w:lang w:val="id-ID" w:eastAsia="en-US"/>
        </w:rPr>
        <w:t xml:space="preserve"> menggunakan teknik </w:t>
      </w:r>
      <w:r w:rsidR="00821A80">
        <w:rPr>
          <w:i/>
          <w:iCs/>
          <w:sz w:val="23"/>
          <w:szCs w:val="23"/>
        </w:rPr>
        <w:t>k-fold cross validation</w:t>
      </w:r>
      <w:r w:rsidR="00F32F98" w:rsidRPr="00DD3C03">
        <w:rPr>
          <w:rFonts w:cs="Times New Roman"/>
          <w:szCs w:val="24"/>
        </w:rPr>
        <w:t xml:space="preserve">. </w:t>
      </w:r>
      <w:r w:rsidR="00E151A8" w:rsidRPr="009158EF">
        <w:rPr>
          <w:szCs w:val="24"/>
        </w:rPr>
        <w:t xml:space="preserve">Metode </w:t>
      </w:r>
      <w:r w:rsidR="008F427F" w:rsidRPr="009158EF">
        <w:rPr>
          <w:i/>
          <w:iCs/>
          <w:szCs w:val="24"/>
        </w:rPr>
        <w:t>k</w:t>
      </w:r>
      <w:r w:rsidR="00E151A8" w:rsidRPr="009158EF">
        <w:rPr>
          <w:i/>
          <w:iCs/>
          <w:szCs w:val="24"/>
        </w:rPr>
        <w:t>-</w:t>
      </w:r>
      <w:r w:rsidR="004711C5" w:rsidRPr="009158EF">
        <w:rPr>
          <w:i/>
          <w:iCs/>
          <w:szCs w:val="24"/>
        </w:rPr>
        <w:t xml:space="preserve">fold cross </w:t>
      </w:r>
      <w:r w:rsidR="00E151A8" w:rsidRPr="009158EF">
        <w:rPr>
          <w:i/>
          <w:iCs/>
          <w:szCs w:val="24"/>
        </w:rPr>
        <w:t xml:space="preserve">validation </w:t>
      </w:r>
      <w:r w:rsidR="00E151A8" w:rsidRPr="009158EF">
        <w:rPr>
          <w:szCs w:val="24"/>
        </w:rPr>
        <w:t xml:space="preserve">adalah metode yang membagi himpunan contoh secara acak menjadi </w:t>
      </w:r>
      <w:r w:rsidR="008F427F" w:rsidRPr="009158EF">
        <w:rPr>
          <w:i/>
          <w:szCs w:val="24"/>
        </w:rPr>
        <w:t>k</w:t>
      </w:r>
      <w:r w:rsidR="00E151A8" w:rsidRPr="009158EF">
        <w:rPr>
          <w:szCs w:val="24"/>
        </w:rPr>
        <w:t xml:space="preserve"> himpunan bagian (</w:t>
      </w:r>
      <w:r w:rsidR="00E151A8" w:rsidRPr="009158EF">
        <w:rPr>
          <w:i/>
          <w:szCs w:val="24"/>
        </w:rPr>
        <w:t>subset</w:t>
      </w:r>
      <w:r w:rsidR="00E151A8" w:rsidRPr="009158EF">
        <w:rPr>
          <w:szCs w:val="24"/>
        </w:rPr>
        <w:t xml:space="preserve">) (Refaeilzadeh </w:t>
      </w:r>
      <w:r w:rsidR="00E151A8" w:rsidRPr="009158EF">
        <w:rPr>
          <w:i/>
          <w:iCs/>
          <w:szCs w:val="24"/>
        </w:rPr>
        <w:t>et al</w:t>
      </w:r>
      <w:r w:rsidR="00E151A8" w:rsidRPr="009158EF">
        <w:rPr>
          <w:szCs w:val="24"/>
        </w:rPr>
        <w:t>. 20</w:t>
      </w:r>
      <w:r w:rsidR="00E27303">
        <w:rPr>
          <w:szCs w:val="24"/>
        </w:rPr>
        <w:t>09</w:t>
      </w:r>
      <w:r w:rsidR="00E151A8" w:rsidRPr="009158EF">
        <w:rPr>
          <w:szCs w:val="24"/>
        </w:rPr>
        <w:t xml:space="preserve">). </w:t>
      </w:r>
      <w:r w:rsidR="008F427F" w:rsidRPr="009158EF">
        <w:rPr>
          <w:szCs w:val="24"/>
        </w:rPr>
        <w:t xml:space="preserve">Penelitian ini </w:t>
      </w:r>
      <w:r w:rsidR="00A03971" w:rsidRPr="009158EF">
        <w:rPr>
          <w:szCs w:val="24"/>
        </w:rPr>
        <w:t xml:space="preserve">menggunakan </w:t>
      </w:r>
      <w:r w:rsidR="00A03971" w:rsidRPr="009158EF">
        <w:rPr>
          <w:i/>
          <w:szCs w:val="24"/>
        </w:rPr>
        <w:t>k</w:t>
      </w:r>
      <w:r w:rsidR="00A03971" w:rsidRPr="009158EF">
        <w:rPr>
          <w:szCs w:val="24"/>
        </w:rPr>
        <w:t xml:space="preserve"> sebesar 10 karena </w:t>
      </w:r>
      <w:r w:rsidR="00FD1EEC">
        <w:rPr>
          <w:szCs w:val="24"/>
        </w:rPr>
        <w:t>menghasilkan</w:t>
      </w:r>
      <w:r>
        <w:rPr>
          <w:szCs w:val="24"/>
        </w:rPr>
        <w:t xml:space="preserve"> akurasi terbesar jika di</w:t>
      </w:r>
      <w:r w:rsidR="00806C4B" w:rsidRPr="009158EF">
        <w:rPr>
          <w:szCs w:val="24"/>
        </w:rPr>
        <w:t xml:space="preserve">banding dengan nilai </w:t>
      </w:r>
      <w:r w:rsidR="00806C4B" w:rsidRPr="009158EF">
        <w:rPr>
          <w:i/>
          <w:szCs w:val="24"/>
        </w:rPr>
        <w:t>k</w:t>
      </w:r>
      <w:r w:rsidR="00806C4B" w:rsidRPr="009158EF">
        <w:rPr>
          <w:szCs w:val="24"/>
        </w:rPr>
        <w:t xml:space="preserve"> yang lain (</w:t>
      </w:r>
      <w:r w:rsidR="00B23B19" w:rsidRPr="009158EF">
        <w:rPr>
          <w:szCs w:val="24"/>
        </w:rPr>
        <w:t>Kohavi 1995).</w:t>
      </w:r>
    </w:p>
    <w:p w:rsidR="00F32F98" w:rsidRDefault="00FD1EEC" w:rsidP="00D07E7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Sebelum pembagian </w:t>
      </w:r>
      <w:r w:rsidRPr="00FD1EEC">
        <w:rPr>
          <w:rFonts w:cs="Times New Roman"/>
          <w:i/>
          <w:szCs w:val="24"/>
        </w:rPr>
        <w:t>dataset</w:t>
      </w:r>
      <w:r>
        <w:rPr>
          <w:rFonts w:cs="Times New Roman"/>
          <w:szCs w:val="24"/>
        </w:rPr>
        <w:t>, m</w:t>
      </w:r>
      <w:r w:rsidR="00F32F98" w:rsidRPr="00DD3C03">
        <w:rPr>
          <w:rFonts w:cs="Times New Roman"/>
          <w:szCs w:val="24"/>
        </w:rPr>
        <w:t xml:space="preserve">etode </w:t>
      </w:r>
      <w:r w:rsidR="00F32F98" w:rsidRPr="00DD3C03">
        <w:rPr>
          <w:rFonts w:cs="Times New Roman"/>
          <w:i/>
          <w:szCs w:val="24"/>
        </w:rPr>
        <w:t>oversampling</w:t>
      </w:r>
      <w:r w:rsidR="00F32F98" w:rsidRPr="00DD3C03">
        <w:rPr>
          <w:rFonts w:cs="Times New Roman"/>
          <w:szCs w:val="24"/>
        </w:rPr>
        <w:t xml:space="preserve"> dan </w:t>
      </w:r>
      <w:r w:rsidR="00F32F98" w:rsidRPr="00DD3C03">
        <w:rPr>
          <w:rFonts w:cs="Times New Roman"/>
          <w:i/>
          <w:szCs w:val="24"/>
        </w:rPr>
        <w:t>undersampling</w:t>
      </w:r>
      <w:r w:rsidR="00F32F98" w:rsidRPr="00DD3C03">
        <w:rPr>
          <w:rFonts w:cs="Times New Roman"/>
          <w:szCs w:val="24"/>
        </w:rPr>
        <w:t xml:space="preserve"> digunakan untuk mengatasi masalah </w:t>
      </w:r>
      <w:r>
        <w:rPr>
          <w:rFonts w:cs="Times New Roman"/>
          <w:szCs w:val="24"/>
        </w:rPr>
        <w:t xml:space="preserve">jumlah </w:t>
      </w:r>
      <w:r w:rsidR="00E94048">
        <w:rPr>
          <w:rFonts w:cs="Times New Roman"/>
          <w:szCs w:val="24"/>
        </w:rPr>
        <w:t xml:space="preserve">data </w:t>
      </w:r>
      <w:r>
        <w:rPr>
          <w:rFonts w:cs="Times New Roman"/>
          <w:szCs w:val="24"/>
        </w:rPr>
        <w:t xml:space="preserve">yang tidak </w:t>
      </w:r>
      <w:r w:rsidR="00E94048">
        <w:rPr>
          <w:rFonts w:cs="Times New Roman"/>
          <w:szCs w:val="24"/>
        </w:rPr>
        <w:t xml:space="preserve">imbang (Longadge </w:t>
      </w:r>
      <w:r w:rsidR="00E94048" w:rsidRPr="00E94048">
        <w:rPr>
          <w:rFonts w:cs="Times New Roman"/>
          <w:i/>
          <w:szCs w:val="24"/>
        </w:rPr>
        <w:t>et al.</w:t>
      </w:r>
      <w:r w:rsidR="00C3132B">
        <w:rPr>
          <w:rFonts w:cs="Times New Roman"/>
          <w:szCs w:val="24"/>
        </w:rPr>
        <w:t xml:space="preserve"> 2013). Data yang tidak </w:t>
      </w:r>
      <w:r>
        <w:rPr>
          <w:rFonts w:cs="Times New Roman"/>
          <w:szCs w:val="24"/>
        </w:rPr>
        <w:t>imbang</w:t>
      </w:r>
      <w:r w:rsidR="00007CCE">
        <w:rPr>
          <w:rFonts w:cs="Times New Roman"/>
          <w:szCs w:val="24"/>
        </w:rPr>
        <w:t xml:space="preserve"> merupakan</w:t>
      </w:r>
      <w:r w:rsidR="00F32F98" w:rsidRPr="00DD3C03">
        <w:rPr>
          <w:rFonts w:cs="Times New Roman"/>
          <w:szCs w:val="24"/>
        </w:rPr>
        <w:t xml:space="preserve"> </w:t>
      </w:r>
      <w:r w:rsidR="00F32F98" w:rsidRPr="009158EF">
        <w:rPr>
          <w:rFonts w:cs="Times New Roman"/>
          <w:i/>
          <w:szCs w:val="24"/>
        </w:rPr>
        <w:t>dataset</w:t>
      </w:r>
      <w:r w:rsidR="00F32F98" w:rsidRPr="00DD3C03">
        <w:rPr>
          <w:rFonts w:cs="Times New Roman"/>
          <w:szCs w:val="24"/>
        </w:rPr>
        <w:t xml:space="preserve"> </w:t>
      </w:r>
      <w:r w:rsidR="009158EF">
        <w:rPr>
          <w:rFonts w:cs="Times New Roman"/>
          <w:szCs w:val="24"/>
        </w:rPr>
        <w:t xml:space="preserve">yang </w:t>
      </w:r>
      <w:r w:rsidR="00F32F98" w:rsidRPr="00DD3C03">
        <w:rPr>
          <w:rFonts w:cs="Times New Roman"/>
          <w:szCs w:val="24"/>
        </w:rPr>
        <w:t xml:space="preserve">memiliki jumlah </w:t>
      </w:r>
      <w:r w:rsidR="00F32F98" w:rsidRPr="009158EF">
        <w:rPr>
          <w:rFonts w:cs="Times New Roman"/>
          <w:i/>
          <w:szCs w:val="24"/>
        </w:rPr>
        <w:t>instance</w:t>
      </w:r>
      <w:r w:rsidR="00F32F98" w:rsidRPr="00DD3C03">
        <w:rPr>
          <w:rFonts w:cs="Times New Roman"/>
          <w:szCs w:val="24"/>
        </w:rPr>
        <w:t xml:space="preserve"> jauh lebih kecil bila dibandingkan dengan </w:t>
      </w:r>
      <w:r w:rsidR="00F32F98" w:rsidRPr="00C3132B">
        <w:rPr>
          <w:rFonts w:cs="Times New Roman"/>
          <w:i/>
          <w:szCs w:val="24"/>
        </w:rPr>
        <w:t>subset</w:t>
      </w:r>
      <w:r w:rsidR="00F32F98" w:rsidRPr="00DD3C03">
        <w:rPr>
          <w:rFonts w:cs="Times New Roman"/>
          <w:szCs w:val="24"/>
        </w:rPr>
        <w:t xml:space="preserve"> lainnya. Metode </w:t>
      </w:r>
      <w:r w:rsidR="00F32F98" w:rsidRPr="00DD3C03">
        <w:rPr>
          <w:rFonts w:cs="Times New Roman"/>
          <w:i/>
          <w:szCs w:val="24"/>
        </w:rPr>
        <w:t xml:space="preserve">oversampling </w:t>
      </w:r>
      <w:r w:rsidR="00F32F98" w:rsidRPr="00DD3C03">
        <w:rPr>
          <w:rFonts w:cs="Times New Roman"/>
          <w:szCs w:val="24"/>
        </w:rPr>
        <w:t xml:space="preserve">dilakukan dengan cara menambahkan data di kelas </w:t>
      </w:r>
      <w:r w:rsidR="00517738">
        <w:rPr>
          <w:rFonts w:cs="Times New Roman"/>
          <w:szCs w:val="24"/>
        </w:rPr>
        <w:t>yang berukuran kecil</w:t>
      </w:r>
      <w:r w:rsidR="008F2CC1">
        <w:rPr>
          <w:rFonts w:cs="Times New Roman"/>
          <w:szCs w:val="24"/>
        </w:rPr>
        <w:t>, s</w:t>
      </w:r>
      <w:r w:rsidR="00F32F98" w:rsidRPr="00DD3C03">
        <w:rPr>
          <w:rFonts w:cs="Times New Roman"/>
          <w:szCs w:val="24"/>
        </w:rPr>
        <w:t xml:space="preserve">edangkan metode </w:t>
      </w:r>
      <w:r w:rsidR="00F32F98" w:rsidRPr="00DD3C03">
        <w:rPr>
          <w:rFonts w:cs="Times New Roman"/>
          <w:i/>
          <w:szCs w:val="24"/>
        </w:rPr>
        <w:t>undersampling</w:t>
      </w:r>
      <w:r w:rsidR="00F32F98" w:rsidRPr="00DD3C03">
        <w:rPr>
          <w:rFonts w:cs="Times New Roman"/>
          <w:szCs w:val="24"/>
        </w:rPr>
        <w:t xml:space="preserve"> dilakukan dengan </w:t>
      </w:r>
      <w:r w:rsidR="00517738">
        <w:rPr>
          <w:rFonts w:cs="Times New Roman"/>
          <w:szCs w:val="24"/>
        </w:rPr>
        <w:t xml:space="preserve">mengurangi </w:t>
      </w:r>
      <w:r w:rsidR="00F32F98" w:rsidRPr="00DD3C03">
        <w:rPr>
          <w:rFonts w:cs="Times New Roman"/>
          <w:szCs w:val="24"/>
        </w:rPr>
        <w:t>data kelas mayoritas (Liu 2014).</w:t>
      </w:r>
      <w:r w:rsidR="003A1576">
        <w:rPr>
          <w:rFonts w:cs="Times New Roman"/>
          <w:szCs w:val="24"/>
        </w:rPr>
        <w:t xml:space="preserve"> </w:t>
      </w:r>
    </w:p>
    <w:p w:rsidR="00C160E1" w:rsidRDefault="00C160E1" w:rsidP="00F32F98">
      <w:pPr>
        <w:autoSpaceDE w:val="0"/>
        <w:autoSpaceDN w:val="0"/>
        <w:adjustRightInd w:val="0"/>
        <w:ind w:firstLine="0"/>
        <w:rPr>
          <w:rFonts w:cs="Times New Roman"/>
          <w:szCs w:val="24"/>
          <w:lang w:val="id-ID"/>
        </w:rPr>
      </w:pPr>
    </w:p>
    <w:p w:rsidR="00E151A8" w:rsidRDefault="00E151A8" w:rsidP="00F32F98">
      <w:pPr>
        <w:autoSpaceDE w:val="0"/>
        <w:autoSpaceDN w:val="0"/>
        <w:adjustRightInd w:val="0"/>
        <w:ind w:firstLine="0"/>
        <w:rPr>
          <w:rFonts w:cs="Times New Roman"/>
          <w:szCs w:val="24"/>
          <w:lang w:val="id-ID"/>
        </w:rPr>
      </w:pPr>
    </w:p>
    <w:p w:rsidR="00F32F98" w:rsidRDefault="007F0758" w:rsidP="00912B71">
      <w:pPr>
        <w:pStyle w:val="Heading2"/>
      </w:pPr>
      <w:bookmarkStart w:id="75" w:name="_Toc482000825"/>
      <w:r>
        <w:t>Pemodelan</w:t>
      </w:r>
      <w:r w:rsidR="00F32F98">
        <w:t xml:space="preserve"> Klasifikasi </w:t>
      </w:r>
      <w:r>
        <w:t xml:space="preserve">Pohon Keputusan dengan </w:t>
      </w:r>
      <w:r w:rsidR="00F32F98">
        <w:t>Algoritme C5.0</w:t>
      </w:r>
      <w:bookmarkEnd w:id="75"/>
    </w:p>
    <w:p w:rsidR="00EF1ED0" w:rsidRPr="00F449E6" w:rsidRDefault="00517738" w:rsidP="00D07E77">
      <w:pPr>
        <w:ind w:firstLine="720"/>
        <w:rPr>
          <w:szCs w:val="24"/>
        </w:rPr>
      </w:pPr>
      <w:r>
        <w:rPr>
          <w:szCs w:val="24"/>
        </w:rPr>
        <w:t>Tahapan ini mem</w:t>
      </w:r>
      <w:r w:rsidR="00F32F98" w:rsidRPr="009158EF">
        <w:rPr>
          <w:szCs w:val="24"/>
        </w:rPr>
        <w:t xml:space="preserve">bangun model </w:t>
      </w:r>
      <w:r w:rsidR="003240D0" w:rsidRPr="009158EF">
        <w:rPr>
          <w:szCs w:val="24"/>
        </w:rPr>
        <w:t>prediksi</w:t>
      </w:r>
      <w:r w:rsidR="00F32F98" w:rsidRPr="009158EF">
        <w:rPr>
          <w:szCs w:val="24"/>
        </w:rPr>
        <w:t xml:space="preserve"> </w:t>
      </w:r>
      <w:r w:rsidR="003240D0" w:rsidRPr="009158EF">
        <w:rPr>
          <w:szCs w:val="24"/>
        </w:rPr>
        <w:t>dengan</w:t>
      </w:r>
      <w:r w:rsidR="00F76F23">
        <w:rPr>
          <w:szCs w:val="24"/>
        </w:rPr>
        <w:t xml:space="preserve"> menggunakan algoritme C5.0</w:t>
      </w:r>
      <w:r w:rsidR="003240D0" w:rsidRPr="009158EF">
        <w:rPr>
          <w:szCs w:val="24"/>
        </w:rPr>
        <w:t xml:space="preserve">. </w:t>
      </w:r>
      <w:r w:rsidR="00E06C35" w:rsidRPr="009158EF">
        <w:rPr>
          <w:szCs w:val="24"/>
        </w:rPr>
        <w:t xml:space="preserve">Model prediksi yang digunakan ialah </w:t>
      </w:r>
      <w:r w:rsidR="00E06C35" w:rsidRPr="009158EF">
        <w:rPr>
          <w:iCs/>
          <w:szCs w:val="24"/>
        </w:rPr>
        <w:t xml:space="preserve">pohon keputusan. </w:t>
      </w:r>
      <w:r w:rsidR="00E06C35" w:rsidRPr="009158EF">
        <w:rPr>
          <w:szCs w:val="24"/>
        </w:rPr>
        <w:t xml:space="preserve">Pohon keputusan merupakan salah satu metode klasifikasi yang menggunakan representasi struktur pohon. Setiap </w:t>
      </w:r>
      <w:r w:rsidR="00E06C35" w:rsidRPr="009158EF">
        <w:rPr>
          <w:i/>
          <w:iCs/>
          <w:szCs w:val="24"/>
        </w:rPr>
        <w:t xml:space="preserve">node </w:t>
      </w:r>
      <w:r w:rsidR="00E06C35" w:rsidRPr="009158EF">
        <w:rPr>
          <w:szCs w:val="24"/>
        </w:rPr>
        <w:t xml:space="preserve">pada pohon keputusan merepresentasikan atribut, cabangnya </w:t>
      </w:r>
      <w:r w:rsidR="00E06C35" w:rsidRPr="009158EF">
        <w:rPr>
          <w:szCs w:val="24"/>
        </w:rPr>
        <w:lastRenderedPageBreak/>
        <w:t>merepresentasikan nilai dari atribut</w:t>
      </w:r>
      <w:r w:rsidR="00F76F23">
        <w:rPr>
          <w:szCs w:val="24"/>
        </w:rPr>
        <w:t>,</w:t>
      </w:r>
      <w:r w:rsidR="00E06C35" w:rsidRPr="009158EF">
        <w:rPr>
          <w:szCs w:val="24"/>
        </w:rPr>
        <w:t xml:space="preserve"> dan daun merepresentasikan kelas. </w:t>
      </w:r>
      <w:r w:rsidR="00E06C35" w:rsidRPr="009158EF">
        <w:rPr>
          <w:i/>
          <w:iCs/>
          <w:szCs w:val="24"/>
        </w:rPr>
        <w:t xml:space="preserve">Node </w:t>
      </w:r>
      <w:r w:rsidR="00E06C35" w:rsidRPr="009158EF">
        <w:rPr>
          <w:szCs w:val="24"/>
        </w:rPr>
        <w:t xml:space="preserve">paling atas dari pohon keputusan disebut sebagai </w:t>
      </w:r>
      <w:r w:rsidR="00E06C35" w:rsidRPr="009158EF">
        <w:rPr>
          <w:i/>
          <w:iCs/>
          <w:szCs w:val="24"/>
        </w:rPr>
        <w:t xml:space="preserve">node </w:t>
      </w:r>
      <w:r w:rsidR="00E06C35" w:rsidRPr="009158EF">
        <w:rPr>
          <w:szCs w:val="24"/>
        </w:rPr>
        <w:t xml:space="preserve">akar atau </w:t>
      </w:r>
      <w:r w:rsidR="00E06C35" w:rsidRPr="009158EF">
        <w:rPr>
          <w:i/>
          <w:iCs/>
          <w:szCs w:val="24"/>
        </w:rPr>
        <w:t>root</w:t>
      </w:r>
      <w:r w:rsidR="00823740">
        <w:rPr>
          <w:szCs w:val="24"/>
        </w:rPr>
        <w:t xml:space="preserve"> yang</w:t>
      </w:r>
      <w:r w:rsidR="00823740">
        <w:rPr>
          <w:i/>
          <w:szCs w:val="24"/>
        </w:rPr>
        <w:t xml:space="preserve"> </w:t>
      </w:r>
      <w:r w:rsidR="00823740">
        <w:rPr>
          <w:szCs w:val="24"/>
        </w:rPr>
        <w:t xml:space="preserve">diperoleh dari </w:t>
      </w:r>
      <w:r w:rsidR="00823740" w:rsidRPr="00823740">
        <w:rPr>
          <w:i/>
          <w:szCs w:val="24"/>
        </w:rPr>
        <w:t>information gain</w:t>
      </w:r>
      <w:r w:rsidR="00823740">
        <w:rPr>
          <w:szCs w:val="24"/>
        </w:rPr>
        <w:t xml:space="preserve"> terbesar.</w:t>
      </w:r>
      <w:r w:rsidR="00EF1ED0" w:rsidRPr="00F449E6">
        <w:rPr>
          <w:szCs w:val="24"/>
        </w:rPr>
        <w:t xml:space="preserve"> Ukuran pemili</w:t>
      </w:r>
      <w:r w:rsidR="004164F4">
        <w:rPr>
          <w:szCs w:val="24"/>
        </w:rPr>
        <w:t xml:space="preserve">han atribut </w:t>
      </w:r>
      <w:r w:rsidR="00823740">
        <w:rPr>
          <w:szCs w:val="24"/>
        </w:rPr>
        <w:t xml:space="preserve">dengan </w:t>
      </w:r>
      <w:r w:rsidR="00823740" w:rsidRPr="00823740">
        <w:rPr>
          <w:i/>
          <w:szCs w:val="24"/>
        </w:rPr>
        <w:t>information gain</w:t>
      </w:r>
      <w:r w:rsidR="00823740">
        <w:rPr>
          <w:szCs w:val="24"/>
        </w:rPr>
        <w:t xml:space="preserve"> </w:t>
      </w:r>
      <w:r w:rsidR="004164F4">
        <w:rPr>
          <w:szCs w:val="24"/>
        </w:rPr>
        <w:t>didefinisikan pada P</w:t>
      </w:r>
      <w:r w:rsidR="00F03C53">
        <w:rPr>
          <w:szCs w:val="24"/>
        </w:rPr>
        <w:t>ersamaan 9</w:t>
      </w:r>
      <w:r w:rsidR="00EF1ED0" w:rsidRPr="00F449E6">
        <w:rPr>
          <w:szCs w:val="24"/>
        </w:rPr>
        <w:t xml:space="preserve"> (Han </w:t>
      </w:r>
      <w:r w:rsidR="00EF1ED0" w:rsidRPr="00F449E6">
        <w:rPr>
          <w:i/>
          <w:szCs w:val="24"/>
        </w:rPr>
        <w:t>et.al</w:t>
      </w:r>
      <w:r w:rsidR="00EF1ED0" w:rsidRPr="00F449E6">
        <w:rPr>
          <w:szCs w:val="24"/>
        </w:rPr>
        <w:t xml:space="preserve"> 2012).</w:t>
      </w:r>
    </w:p>
    <w:p w:rsidR="00EF1ED0" w:rsidRDefault="00EF1ED0" w:rsidP="00EF1E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660"/>
        <w:gridCol w:w="643"/>
      </w:tblGrid>
      <w:tr w:rsidR="00EF1ED0" w:rsidTr="002A7F92">
        <w:trPr>
          <w:trHeight w:val="584"/>
        </w:trPr>
        <w:tc>
          <w:tcPr>
            <w:tcW w:w="625" w:type="dxa"/>
          </w:tcPr>
          <w:p w:rsidR="00EF1ED0" w:rsidRDefault="00EF1ED0" w:rsidP="002A7F92">
            <w:pPr>
              <w:ind w:firstLine="0"/>
            </w:pPr>
          </w:p>
        </w:tc>
        <w:tc>
          <w:tcPr>
            <w:tcW w:w="6660" w:type="dxa"/>
            <w:vAlign w:val="center"/>
          </w:tcPr>
          <w:p w:rsidR="00EF1ED0" w:rsidRPr="007C6620" w:rsidRDefault="00EF1ED0" w:rsidP="00823740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Info(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,S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) 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 pi(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pi)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43" w:type="dxa"/>
            <w:vAlign w:val="center"/>
          </w:tcPr>
          <w:p w:rsidR="00EF1ED0" w:rsidRDefault="00EF1ED0" w:rsidP="002A7F92">
            <w:pPr>
              <w:ind w:firstLine="0"/>
              <w:jc w:val="center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9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EF1ED0" w:rsidRDefault="00EF1ED0" w:rsidP="00EF1ED0">
      <w:pPr>
        <w:ind w:firstLine="0"/>
      </w:pPr>
    </w:p>
    <w:p w:rsidR="00823740" w:rsidRDefault="00823740" w:rsidP="0082374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F76F23">
        <w:rPr>
          <w:rFonts w:cs="Times New Roman"/>
          <w:szCs w:val="24"/>
        </w:rPr>
        <w:t>engan</w:t>
      </w:r>
      <m:oMath>
        <m:r>
          <w:rPr>
            <w:rFonts w:ascii="Cambria Math" w:hAnsi="Cambria Math" w:cs="Times New Roman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,S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sub>
            </m:sSub>
          </m:e>
        </m:d>
      </m:oMath>
      <w:r w:rsidR="00E93A30">
        <w:rPr>
          <w:rFonts w:cs="Times New Roman"/>
          <w:szCs w:val="24"/>
        </w:rPr>
        <w:t>m</w:t>
      </w:r>
      <w:r w:rsidR="00EF1ED0" w:rsidRPr="00964DBD">
        <w:rPr>
          <w:rFonts w:cs="Times New Roman"/>
          <w:szCs w:val="24"/>
        </w:rPr>
        <w:t>erupakan informasi yang dibutuhkan untuk mengklasifikasi</w:t>
      </w:r>
      <w:r>
        <w:rPr>
          <w:rFonts w:cs="Times New Roman"/>
          <w:szCs w:val="24"/>
        </w:rPr>
        <w:t xml:space="preserve"> dari semua label kelas</w:t>
      </w:r>
      <w:r w:rsidR="00F76F2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F76F23" w:rsidRPr="00F76F23">
        <w:rPr>
          <w:rFonts w:cs="Times New Roman"/>
          <w:i/>
          <w:szCs w:val="24"/>
        </w:rPr>
        <w:t>m</w:t>
      </w:r>
      <w:r w:rsidR="00F76F23">
        <w:rPr>
          <w:rFonts w:cs="Times New Roman"/>
          <w:szCs w:val="24"/>
        </w:rPr>
        <w:t xml:space="preserve"> merupakan jumlah kelas target, </w:t>
      </w:r>
      <w:r>
        <w:rPr>
          <w:rFonts w:cs="Times New Roman"/>
          <w:szCs w:val="24"/>
        </w:rPr>
        <w:t>dan</w:t>
      </w:r>
      <w:r w:rsidR="00EF1ED0" w:rsidRPr="00964DBD">
        <w:rPr>
          <w:rFonts w:cs="Times New Roman"/>
          <w:szCs w:val="24"/>
        </w:rPr>
        <w:t xml:space="preserve"> </w:t>
      </w:r>
      <w:r w:rsidR="00EF1ED0" w:rsidRPr="00964DBD">
        <w:rPr>
          <w:rFonts w:ascii="Cambria Math" w:hAnsi="Cambria Math" w:cs="Cambria Math"/>
          <w:szCs w:val="24"/>
        </w:rPr>
        <w:t>𝑝𝑖</w:t>
      </w:r>
      <w:r w:rsidR="00EF1ED0" w:rsidRPr="00964DBD">
        <w:rPr>
          <w:rFonts w:cs="Times New Roman"/>
          <w:szCs w:val="24"/>
        </w:rPr>
        <w:t xml:space="preserve"> adalah jumlah sample untuk kelas </w:t>
      </w:r>
      <w:r w:rsidR="00EF1ED0" w:rsidRPr="00964DBD">
        <w:rPr>
          <w:rFonts w:ascii="Cambria Math" w:hAnsi="Cambria Math" w:cs="Cambria Math"/>
          <w:szCs w:val="24"/>
        </w:rPr>
        <w:t>𝑖</w:t>
      </w:r>
      <w:r w:rsidR="00EF1ED0" w:rsidRPr="00964DBD">
        <w:rPr>
          <w:rFonts w:cs="Times New Roman"/>
          <w:szCs w:val="24"/>
        </w:rPr>
        <w:t>.</w:t>
      </w:r>
      <w:r w:rsidR="00F76F23">
        <w:rPr>
          <w:rFonts w:cs="Times New Roman"/>
          <w:szCs w:val="24"/>
        </w:rPr>
        <w:t xml:space="preserve"> </w:t>
      </w:r>
      <w:r w:rsidR="00EF1ED0" w:rsidRPr="00964DBD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Info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Cs w:val="24"/>
          </w:rPr>
          <m:t xml:space="preserve"> </m:t>
        </m:r>
      </m:oMath>
      <w:r w:rsidR="00EF1ED0" w:rsidRPr="00964DBD">
        <w:rPr>
          <w:rFonts w:cs="Times New Roman"/>
          <w:szCs w:val="24"/>
        </w:rPr>
        <w:t xml:space="preserve">juga dikenal sebagai </w:t>
      </w:r>
      <w:r>
        <w:rPr>
          <w:rFonts w:cs="Times New Roman"/>
          <w:iCs/>
          <w:szCs w:val="24"/>
        </w:rPr>
        <w:t>entropi</w:t>
      </w:r>
      <w:r w:rsidR="00EF1ED0" w:rsidRPr="00964DBD">
        <w:rPr>
          <w:rFonts w:cs="Times New Roman"/>
          <w:szCs w:val="24"/>
        </w:rPr>
        <w:t>.</w:t>
      </w:r>
    </w:p>
    <w:p w:rsidR="00EF1ED0" w:rsidRPr="00823740" w:rsidRDefault="00823740" w:rsidP="00D07E77">
      <w:pPr>
        <w:ind w:firstLine="720"/>
        <w:rPr>
          <w:rFonts w:cs="Times New Roman"/>
          <w:szCs w:val="24"/>
        </w:rPr>
      </w:pPr>
      <w:r w:rsidRPr="00823740">
        <w:rPr>
          <w:rFonts w:cs="Times New Roman"/>
          <w:szCs w:val="24"/>
        </w:rPr>
        <w:t xml:space="preserve">Atribut </w:t>
      </w:r>
      <w:r w:rsidRPr="00823740">
        <w:rPr>
          <w:rFonts w:cs="Times New Roman"/>
          <w:i/>
          <w:iCs/>
          <w:szCs w:val="24"/>
        </w:rPr>
        <w:t xml:space="preserve">A </w:t>
      </w:r>
      <w:r w:rsidRPr="00823740">
        <w:rPr>
          <w:rFonts w:cs="Times New Roman"/>
          <w:szCs w:val="24"/>
        </w:rPr>
        <w:t xml:space="preserve">dapat digunakan pada partisi </w:t>
      </w:r>
      <w:r w:rsidRPr="00823740">
        <w:rPr>
          <w:rFonts w:cs="Times New Roman"/>
          <w:i/>
          <w:iCs/>
          <w:szCs w:val="24"/>
        </w:rPr>
        <w:t xml:space="preserve">S </w:t>
      </w:r>
      <w:r w:rsidRPr="00823740">
        <w:rPr>
          <w:rFonts w:cs="Times New Roman"/>
          <w:szCs w:val="24"/>
        </w:rPr>
        <w:t xml:space="preserve">ke dalam </w:t>
      </w:r>
      <w:r w:rsidRPr="00823740">
        <w:rPr>
          <w:rFonts w:cs="Times New Roman"/>
          <w:i/>
          <w:iCs/>
          <w:szCs w:val="24"/>
        </w:rPr>
        <w:t>v subset</w:t>
      </w:r>
      <w:r w:rsidRPr="00823740">
        <w:rPr>
          <w:rFonts w:cs="Times New Roman"/>
          <w:szCs w:val="24"/>
        </w:rPr>
        <w:t xml:space="preserve">, </w:t>
      </w:r>
      <w:r w:rsidRPr="00823740">
        <w:rPr>
          <w:rFonts w:cs="Times New Roman"/>
          <w:i/>
          <w:iCs/>
          <w:szCs w:val="24"/>
        </w:rPr>
        <w:t>{S</w:t>
      </w:r>
      <w:r w:rsidR="00AB0AA3">
        <w:rPr>
          <w:rFonts w:cs="Times New Roman"/>
          <w:i/>
          <w:iCs/>
          <w:szCs w:val="24"/>
          <w:vertAlign w:val="subscript"/>
        </w:rPr>
        <w:t>1</w:t>
      </w:r>
      <w:r w:rsidR="00AB0AA3">
        <w:rPr>
          <w:rFonts w:cs="Times New Roman"/>
          <w:i/>
          <w:iCs/>
          <w:szCs w:val="24"/>
        </w:rPr>
        <w:t>, S</w:t>
      </w:r>
      <w:r w:rsidR="00AB0AA3">
        <w:rPr>
          <w:rFonts w:cs="Times New Roman"/>
          <w:i/>
          <w:iCs/>
          <w:szCs w:val="24"/>
          <w:vertAlign w:val="subscript"/>
        </w:rPr>
        <w:t>2</w:t>
      </w:r>
      <w:r w:rsidR="00AB0AA3">
        <w:rPr>
          <w:rFonts w:cs="Times New Roman"/>
          <w:i/>
          <w:iCs/>
          <w:szCs w:val="24"/>
        </w:rPr>
        <w:t>, …, S</w:t>
      </w:r>
      <w:r w:rsidR="00AB0AA3">
        <w:rPr>
          <w:rFonts w:cs="Times New Roman"/>
          <w:i/>
          <w:iCs/>
          <w:szCs w:val="24"/>
          <w:vertAlign w:val="subscript"/>
        </w:rPr>
        <w:t>v</w:t>
      </w:r>
      <w:r w:rsidRPr="00823740">
        <w:rPr>
          <w:rFonts w:cs="Times New Roman"/>
          <w:i/>
          <w:iCs/>
          <w:szCs w:val="24"/>
        </w:rPr>
        <w:t>},</w:t>
      </w:r>
      <w:r w:rsidRPr="00823740">
        <w:rPr>
          <w:rFonts w:cs="Times New Roman"/>
          <w:szCs w:val="24"/>
        </w:rPr>
        <w:t xml:space="preserve"> </w:t>
      </w:r>
      <w:r w:rsidR="00F76F23">
        <w:rPr>
          <w:rFonts w:cs="Times New Roman"/>
          <w:szCs w:val="24"/>
        </w:rPr>
        <w:t>dengan</w:t>
      </w:r>
      <w:r w:rsidRPr="00823740">
        <w:rPr>
          <w:rFonts w:cs="Times New Roman"/>
          <w:szCs w:val="24"/>
        </w:rPr>
        <w:t xml:space="preserve"> </w:t>
      </w:r>
      <w:r w:rsidRPr="00823740">
        <w:rPr>
          <w:rFonts w:cs="Times New Roman"/>
          <w:i/>
          <w:iCs/>
          <w:szCs w:val="24"/>
        </w:rPr>
        <w:t>S</w:t>
      </w:r>
      <w:r w:rsidRPr="00823740">
        <w:rPr>
          <w:rFonts w:cs="Times New Roman"/>
          <w:i/>
          <w:iCs/>
          <w:szCs w:val="24"/>
          <w:vertAlign w:val="subscript"/>
        </w:rPr>
        <w:t>j</w:t>
      </w:r>
      <w:r w:rsidRPr="00823740">
        <w:rPr>
          <w:rFonts w:cs="Times New Roman"/>
          <w:i/>
          <w:iCs/>
          <w:szCs w:val="24"/>
        </w:rPr>
        <w:t xml:space="preserve"> </w:t>
      </w:r>
      <w:r w:rsidRPr="00823740">
        <w:rPr>
          <w:rFonts w:cs="Times New Roman"/>
          <w:szCs w:val="24"/>
        </w:rPr>
        <w:t xml:space="preserve">berisi </w:t>
      </w:r>
      <w:r w:rsidR="00F76F23" w:rsidRPr="00F76F23">
        <w:rPr>
          <w:rFonts w:cs="Times New Roman"/>
          <w:iCs/>
          <w:szCs w:val="24"/>
        </w:rPr>
        <w:t>da</w:t>
      </w:r>
      <w:r w:rsidR="00F76F23">
        <w:rPr>
          <w:rFonts w:cs="Times New Roman"/>
          <w:iCs/>
          <w:szCs w:val="24"/>
        </w:rPr>
        <w:t>ta</w:t>
      </w:r>
      <w:r w:rsidRPr="00823740">
        <w:rPr>
          <w:rFonts w:cs="Times New Roman"/>
          <w:i/>
          <w:iCs/>
          <w:szCs w:val="24"/>
        </w:rPr>
        <w:t xml:space="preserve"> </w:t>
      </w:r>
      <w:r w:rsidRPr="00823740">
        <w:rPr>
          <w:rFonts w:cs="Times New Roman"/>
          <w:szCs w:val="24"/>
        </w:rPr>
        <w:t xml:space="preserve">pada </w:t>
      </w:r>
      <w:r w:rsidRPr="00823740">
        <w:rPr>
          <w:rFonts w:cs="Times New Roman"/>
          <w:i/>
          <w:iCs/>
          <w:szCs w:val="24"/>
        </w:rPr>
        <w:t xml:space="preserve">S </w:t>
      </w:r>
      <w:r w:rsidRPr="00823740">
        <w:rPr>
          <w:rFonts w:cs="Times New Roman"/>
          <w:szCs w:val="24"/>
        </w:rPr>
        <w:t xml:space="preserve">yang bernilai </w:t>
      </w:r>
      <w:r w:rsidRPr="00823740">
        <w:rPr>
          <w:rFonts w:cs="Times New Roman"/>
          <w:i/>
          <w:iCs/>
          <w:szCs w:val="24"/>
        </w:rPr>
        <w:t>a</w:t>
      </w:r>
      <w:r w:rsidRPr="008963D1">
        <w:rPr>
          <w:rFonts w:cs="Times New Roman"/>
          <w:i/>
          <w:iCs/>
          <w:szCs w:val="24"/>
          <w:vertAlign w:val="subscript"/>
        </w:rPr>
        <w:t>j</w:t>
      </w:r>
      <w:r w:rsidRPr="00823740">
        <w:rPr>
          <w:rFonts w:cs="Times New Roman"/>
          <w:i/>
          <w:iCs/>
          <w:szCs w:val="24"/>
        </w:rPr>
        <w:t xml:space="preserve"> </w:t>
      </w:r>
      <w:r w:rsidRPr="00823740">
        <w:rPr>
          <w:rFonts w:cs="Times New Roman"/>
          <w:szCs w:val="24"/>
        </w:rPr>
        <w:t xml:space="preserve">pada </w:t>
      </w:r>
      <w:r w:rsidRPr="00823740">
        <w:rPr>
          <w:rFonts w:cs="Times New Roman"/>
          <w:i/>
          <w:iCs/>
          <w:szCs w:val="24"/>
        </w:rPr>
        <w:t>A</w:t>
      </w:r>
      <w:r w:rsidRPr="00823740">
        <w:rPr>
          <w:rFonts w:cs="Times New Roman"/>
          <w:szCs w:val="24"/>
        </w:rPr>
        <w:t xml:space="preserve">. Jika </w:t>
      </w:r>
      <w:r w:rsidRPr="00823740">
        <w:rPr>
          <w:rFonts w:cs="Times New Roman"/>
          <w:i/>
          <w:iCs/>
          <w:szCs w:val="24"/>
        </w:rPr>
        <w:t xml:space="preserve">A </w:t>
      </w:r>
      <w:r w:rsidRPr="00823740">
        <w:rPr>
          <w:rFonts w:cs="Times New Roman"/>
          <w:szCs w:val="24"/>
        </w:rPr>
        <w:t xml:space="preserve">dipilih sebagai atribut terbaik maka </w:t>
      </w:r>
      <w:r w:rsidRPr="00823740">
        <w:rPr>
          <w:rFonts w:cs="Times New Roman"/>
          <w:i/>
          <w:szCs w:val="24"/>
        </w:rPr>
        <w:t>subset</w:t>
      </w:r>
      <w:r w:rsidRPr="00823740">
        <w:rPr>
          <w:rFonts w:cs="Times New Roman"/>
          <w:szCs w:val="24"/>
        </w:rPr>
        <w:t xml:space="preserve"> tersebut akan berhubungan pada cabang dari </w:t>
      </w:r>
      <w:r w:rsidRPr="00823740">
        <w:rPr>
          <w:rFonts w:cs="Times New Roman"/>
          <w:i/>
          <w:iCs/>
          <w:szCs w:val="24"/>
        </w:rPr>
        <w:t xml:space="preserve">node </w:t>
      </w:r>
      <w:r w:rsidRPr="00823740">
        <w:rPr>
          <w:rFonts w:cs="Times New Roman"/>
          <w:szCs w:val="24"/>
        </w:rPr>
        <w:t xml:space="preserve">himpunan </w:t>
      </w:r>
      <w:r w:rsidRPr="00823740">
        <w:rPr>
          <w:rFonts w:cs="Times New Roman"/>
          <w:i/>
          <w:iCs/>
          <w:szCs w:val="24"/>
        </w:rPr>
        <w:t>S</w:t>
      </w:r>
      <w:r w:rsidRPr="00823740">
        <w:rPr>
          <w:rFonts w:cs="Times New Roman"/>
          <w:szCs w:val="24"/>
        </w:rPr>
        <w:t xml:space="preserve">. </w:t>
      </w:r>
      <w:r w:rsidRPr="00823740">
        <w:rPr>
          <w:rFonts w:cs="Times New Roman"/>
          <w:i/>
          <w:iCs/>
          <w:szCs w:val="24"/>
        </w:rPr>
        <w:t>S</w:t>
      </w:r>
      <w:r w:rsidRPr="00823740">
        <w:rPr>
          <w:rFonts w:cs="Times New Roman"/>
          <w:i/>
          <w:iCs/>
          <w:szCs w:val="24"/>
          <w:vertAlign w:val="subscript"/>
        </w:rPr>
        <w:t>ij</w:t>
      </w:r>
      <w:r w:rsidRPr="00823740">
        <w:rPr>
          <w:rFonts w:cs="Times New Roman"/>
          <w:i/>
          <w:iCs/>
          <w:szCs w:val="24"/>
        </w:rPr>
        <w:t xml:space="preserve"> </w:t>
      </w:r>
      <w:r w:rsidRPr="00823740">
        <w:rPr>
          <w:rFonts w:cs="Times New Roman"/>
          <w:szCs w:val="24"/>
        </w:rPr>
        <w:t xml:space="preserve">adalah jumlah </w:t>
      </w:r>
      <w:r w:rsidR="00F76F23">
        <w:rPr>
          <w:rFonts w:cs="Times New Roman"/>
          <w:iCs/>
          <w:szCs w:val="24"/>
        </w:rPr>
        <w:t>data</w:t>
      </w:r>
      <w:r w:rsidRPr="00823740">
        <w:rPr>
          <w:rFonts w:cs="Times New Roman"/>
          <w:i/>
          <w:iCs/>
          <w:szCs w:val="24"/>
        </w:rPr>
        <w:t xml:space="preserve"> </w:t>
      </w:r>
      <w:r w:rsidRPr="00823740">
        <w:rPr>
          <w:rFonts w:cs="Times New Roman"/>
          <w:szCs w:val="24"/>
        </w:rPr>
        <w:t xml:space="preserve">pada kelas dalam sebuah </w:t>
      </w:r>
      <w:r w:rsidRPr="00823740">
        <w:rPr>
          <w:rFonts w:cs="Times New Roman"/>
          <w:i/>
          <w:iCs/>
          <w:szCs w:val="24"/>
        </w:rPr>
        <w:t>subset S</w:t>
      </w:r>
      <w:r w:rsidRPr="00823740">
        <w:rPr>
          <w:rFonts w:cs="Times New Roman"/>
          <w:i/>
          <w:iCs/>
          <w:szCs w:val="24"/>
          <w:vertAlign w:val="subscript"/>
        </w:rPr>
        <w:t>j</w:t>
      </w:r>
      <w:r w:rsidRPr="00823740">
        <w:rPr>
          <w:rFonts w:cs="Times New Roman"/>
          <w:szCs w:val="24"/>
        </w:rPr>
        <w:t xml:space="preserve">. </w:t>
      </w:r>
      <w:r w:rsidR="00E93A30" w:rsidRPr="00E93A30">
        <w:rPr>
          <w:rFonts w:cs="Times New Roman"/>
          <w:szCs w:val="24"/>
        </w:rPr>
        <w:t>Nilai</w:t>
      </w:r>
      <w:r w:rsidR="00E93A30">
        <w:rPr>
          <w:rFonts w:cs="Times New Roman"/>
          <w:i/>
          <w:iCs/>
          <w:szCs w:val="24"/>
        </w:rPr>
        <w:t xml:space="preserve"> </w:t>
      </w:r>
      <w:r w:rsidR="00E93A30" w:rsidRPr="00E93A30">
        <w:rPr>
          <w:rFonts w:cs="Times New Roman"/>
          <w:iCs/>
          <w:szCs w:val="24"/>
        </w:rPr>
        <w:t>entropi</w:t>
      </w:r>
      <w:r w:rsidR="00EF1ED0" w:rsidRPr="00823740">
        <w:rPr>
          <w:rFonts w:cs="Times New Roman"/>
          <w:i/>
          <w:iCs/>
          <w:szCs w:val="24"/>
        </w:rPr>
        <w:t xml:space="preserve"> </w:t>
      </w:r>
      <w:r w:rsidR="00EF1ED0" w:rsidRPr="00823740">
        <w:rPr>
          <w:rFonts w:cs="Times New Roman"/>
          <w:szCs w:val="24"/>
        </w:rPr>
        <w:t xml:space="preserve">yang dihasilkan untuk mengklasifikasi </w:t>
      </w:r>
      <w:r w:rsidRPr="00823740">
        <w:rPr>
          <w:rFonts w:cs="Times New Roman"/>
          <w:i/>
          <w:iCs/>
          <w:szCs w:val="24"/>
        </w:rPr>
        <w:t xml:space="preserve">subset </w:t>
      </w:r>
      <w:r w:rsidRPr="00823740">
        <w:rPr>
          <w:rFonts w:cs="Times New Roman"/>
          <w:iCs/>
          <w:szCs w:val="24"/>
        </w:rPr>
        <w:t xml:space="preserve">atribut </w:t>
      </w:r>
      <w:r w:rsidRPr="00823740">
        <w:rPr>
          <w:rFonts w:cs="Times New Roman"/>
          <w:i/>
          <w:iCs/>
          <w:szCs w:val="24"/>
        </w:rPr>
        <w:t>A</w:t>
      </w:r>
      <w:r w:rsidRPr="00823740">
        <w:rPr>
          <w:rFonts w:cs="Times New Roman"/>
          <w:szCs w:val="24"/>
        </w:rPr>
        <w:t xml:space="preserve"> </w:t>
      </w:r>
      <w:r w:rsidR="004164F4" w:rsidRPr="00823740">
        <w:rPr>
          <w:rFonts w:cs="Times New Roman"/>
          <w:szCs w:val="24"/>
        </w:rPr>
        <w:t>dapat dilihat pada P</w:t>
      </w:r>
      <w:r w:rsidR="00F03C53" w:rsidRPr="00823740">
        <w:rPr>
          <w:rFonts w:cs="Times New Roman"/>
          <w:szCs w:val="24"/>
        </w:rPr>
        <w:t>ersamaan 10</w:t>
      </w:r>
      <w:r w:rsidR="00EF1ED0" w:rsidRPr="00823740">
        <w:rPr>
          <w:rFonts w:cs="Times New Roman"/>
          <w:szCs w:val="24"/>
        </w:rPr>
        <w:t xml:space="preserve"> (Han </w:t>
      </w:r>
      <w:r w:rsidR="00EF1ED0" w:rsidRPr="00823740">
        <w:rPr>
          <w:rFonts w:cs="Times New Roman"/>
          <w:i/>
          <w:iCs/>
          <w:szCs w:val="24"/>
        </w:rPr>
        <w:t>et al</w:t>
      </w:r>
      <w:r w:rsidR="00EF1ED0" w:rsidRPr="00823740">
        <w:rPr>
          <w:rFonts w:cs="Times New Roman"/>
          <w:szCs w:val="24"/>
        </w:rPr>
        <w:t>. 2012):</w:t>
      </w:r>
    </w:p>
    <w:p w:rsidR="006A6609" w:rsidRDefault="006A6609" w:rsidP="00EF1ED0">
      <w:pPr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660"/>
        <w:gridCol w:w="643"/>
      </w:tblGrid>
      <w:tr w:rsidR="00EF1ED0" w:rsidTr="002A7F92">
        <w:tc>
          <w:tcPr>
            <w:tcW w:w="625" w:type="dxa"/>
          </w:tcPr>
          <w:p w:rsidR="00EF1ED0" w:rsidRDefault="00EF1ED0" w:rsidP="002A7F92">
            <w:pPr>
              <w:ind w:firstLine="0"/>
            </w:pPr>
          </w:p>
        </w:tc>
        <w:tc>
          <w:tcPr>
            <w:tcW w:w="6660" w:type="dxa"/>
          </w:tcPr>
          <w:p w:rsidR="00EF1ED0" w:rsidRPr="0023359A" w:rsidRDefault="00823740" w:rsidP="00AB0AA3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mj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Info(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S1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  <w:tc>
          <w:tcPr>
            <w:tcW w:w="643" w:type="dxa"/>
            <w:vAlign w:val="center"/>
          </w:tcPr>
          <w:p w:rsidR="00EF1ED0" w:rsidRDefault="00EF1ED0" w:rsidP="002A7F92">
            <w:pPr>
              <w:ind w:firstLine="0"/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10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95AA2" w:rsidRDefault="00995AA2" w:rsidP="00823740">
      <w:pPr>
        <w:ind w:firstLine="0"/>
        <w:rPr>
          <w:rFonts w:cs="Times New Roman"/>
          <w:color w:val="000000" w:themeColor="text1"/>
          <w:szCs w:val="24"/>
        </w:rPr>
      </w:pPr>
    </w:p>
    <w:p w:rsidR="00EF1ED0" w:rsidRDefault="00F76F23" w:rsidP="00823740">
      <w:pPr>
        <w:ind w:firstLine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</w:t>
      </w:r>
      <w:r w:rsidR="00823740">
        <w:rPr>
          <w:rFonts w:cs="Times New Roman"/>
          <w:color w:val="000000" w:themeColor="text1"/>
          <w:szCs w:val="24"/>
        </w:rPr>
        <w:t>engan</w:t>
      </w:r>
      <w:r>
        <w:rPr>
          <w:rFonts w:cs="Times New Roman"/>
          <w:color w:val="000000" w:themeColor="text1"/>
          <w:szCs w:val="24"/>
        </w:rPr>
        <w:t xml:space="preserve"> </w:t>
      </w:r>
      <w:r w:rsidR="00823740" w:rsidRPr="00F76F23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="00823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823740">
        <w:rPr>
          <w:rFonts w:cs="Times New Roman"/>
          <w:szCs w:val="24"/>
        </w:rPr>
        <w:t xml:space="preserve">adalah jumlah </w:t>
      </w:r>
      <w:r w:rsidR="00823740" w:rsidRPr="00823740">
        <w:rPr>
          <w:rFonts w:cs="Times New Roman"/>
          <w:i/>
          <w:szCs w:val="24"/>
        </w:rPr>
        <w:t>subset</w:t>
      </w:r>
      <w:r w:rsidR="00823740">
        <w:rPr>
          <w:rFonts w:cs="Times New Roman"/>
          <w:i/>
          <w:szCs w:val="24"/>
        </w:rPr>
        <w:t xml:space="preserve"> </w:t>
      </w:r>
      <w:r w:rsidR="00823740" w:rsidRPr="00823740">
        <w:rPr>
          <w:rFonts w:cs="Times New Roman"/>
          <w:i/>
          <w:szCs w:val="24"/>
        </w:rPr>
        <w:t>j</w:t>
      </w:r>
      <w:r w:rsidR="00823740">
        <w:rPr>
          <w:rFonts w:cs="Times New Roman"/>
          <w:i/>
          <w:szCs w:val="24"/>
        </w:rPr>
        <w:t xml:space="preserve"> </w:t>
      </w:r>
      <w:r w:rsidR="00823740">
        <w:rPr>
          <w:rFonts w:cs="Times New Roman"/>
          <w:szCs w:val="24"/>
        </w:rPr>
        <w:t xml:space="preserve">yang dibagi dengan jumlah sampel pada </w:t>
      </w:r>
      <w:r w:rsidR="00823740" w:rsidRPr="00823740">
        <w:rPr>
          <w:rFonts w:cs="Times New Roman"/>
          <w:i/>
          <w:szCs w:val="24"/>
        </w:rPr>
        <w:t>S</w:t>
      </w:r>
      <w:r w:rsidR="00AB0AA3">
        <w:rPr>
          <w:rFonts w:cs="Times New Roman"/>
          <w:szCs w:val="24"/>
        </w:rPr>
        <w:t xml:space="preserve"> dan</w:t>
      </w:r>
      <w:r w:rsidR="00823740">
        <w:rPr>
          <w:rFonts w:cs="Times New Roman"/>
          <w:szCs w:val="24"/>
        </w:rPr>
        <w:t xml:space="preserve"> </w:t>
      </w:r>
      <w:r w:rsidR="00AB0AA3" w:rsidRPr="00AB0AA3">
        <w:rPr>
          <w:rFonts w:cs="Times New Roman"/>
          <w:i/>
          <w:szCs w:val="24"/>
        </w:rPr>
        <w:t>m</w:t>
      </w:r>
      <w:r w:rsidR="00AB0AA3">
        <w:rPr>
          <w:rFonts w:cs="Times New Roman"/>
          <w:szCs w:val="24"/>
        </w:rPr>
        <w:t xml:space="preserve"> merupakan jumlah atribut pada </w:t>
      </w:r>
      <w:r w:rsidR="00AB0AA3" w:rsidRPr="00AB0AA3">
        <w:rPr>
          <w:rFonts w:cs="Times New Roman"/>
          <w:i/>
          <w:szCs w:val="24"/>
        </w:rPr>
        <w:t>S</w:t>
      </w:r>
      <w:r w:rsidR="00AB0AA3">
        <w:rPr>
          <w:rFonts w:cs="Times New Roman"/>
          <w:szCs w:val="24"/>
        </w:rPr>
        <w:t xml:space="preserve">, </w:t>
      </w:r>
      <w:r w:rsidR="00823740">
        <w:rPr>
          <w:rFonts w:cs="Times New Roman"/>
          <w:szCs w:val="24"/>
        </w:rPr>
        <w:t>maka u</w:t>
      </w:r>
      <w:r w:rsidR="00EF1ED0" w:rsidRPr="00885378">
        <w:rPr>
          <w:rFonts w:cs="Times New Roman"/>
          <w:color w:val="000000" w:themeColor="text1"/>
          <w:szCs w:val="24"/>
        </w:rPr>
        <w:t xml:space="preserve">ntuk mendapatkan nilai </w:t>
      </w:r>
      <w:r w:rsidR="00EF1ED0" w:rsidRPr="00885378">
        <w:rPr>
          <w:rFonts w:cs="Times New Roman"/>
          <w:i/>
          <w:color w:val="000000" w:themeColor="text1"/>
          <w:szCs w:val="24"/>
        </w:rPr>
        <w:t>gain</w:t>
      </w:r>
      <w:r w:rsidR="00EF1ED0" w:rsidRPr="00885378">
        <w:rPr>
          <w:rFonts w:cs="Times New Roman"/>
          <w:color w:val="000000" w:themeColor="text1"/>
          <w:szCs w:val="24"/>
        </w:rPr>
        <w:t xml:space="preserve"> </w:t>
      </w:r>
      <w:r w:rsidR="00F03C53">
        <w:rPr>
          <w:rFonts w:cs="Times New Roman"/>
          <w:color w:val="000000" w:themeColor="text1"/>
          <w:szCs w:val="24"/>
        </w:rPr>
        <w:t>dapat dilihat pada Persamaan 11</w:t>
      </w:r>
      <w:r w:rsidR="00EF1ED0" w:rsidRPr="00885378">
        <w:rPr>
          <w:rFonts w:cs="Times New Roman"/>
          <w:color w:val="000000" w:themeColor="text1"/>
          <w:szCs w:val="24"/>
        </w:rPr>
        <w:t xml:space="preserve"> sebagai berikut:</w:t>
      </w:r>
    </w:p>
    <w:p w:rsidR="008C2E63" w:rsidRDefault="008C2E63" w:rsidP="00EF1ED0">
      <w:pPr>
        <w:rPr>
          <w:rFonts w:cs="Times New Roman"/>
          <w:color w:val="000000" w:themeColor="text1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"/>
        <w:gridCol w:w="6169"/>
        <w:gridCol w:w="1183"/>
      </w:tblGrid>
      <w:tr w:rsidR="00EF1ED0" w:rsidTr="00DD2488">
        <w:tc>
          <w:tcPr>
            <w:tcW w:w="586" w:type="dxa"/>
          </w:tcPr>
          <w:p w:rsidR="00EF1ED0" w:rsidRDefault="00EF1ED0" w:rsidP="002A7F92"/>
        </w:tc>
        <w:tc>
          <w:tcPr>
            <w:tcW w:w="6169" w:type="dxa"/>
          </w:tcPr>
          <w:p w:rsidR="00EF1ED0" w:rsidRPr="00E461DD" w:rsidRDefault="00EF1ED0" w:rsidP="00823740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 xml:space="preserve">Gain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=Info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83" w:type="dxa"/>
            <w:vAlign w:val="center"/>
          </w:tcPr>
          <w:p w:rsidR="00EF1ED0" w:rsidRDefault="00EF1ED0" w:rsidP="002A7F92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11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EF1ED0" w:rsidRPr="00885378" w:rsidRDefault="00EF1ED0" w:rsidP="00A45988">
      <w:pPr>
        <w:ind w:firstLine="0"/>
        <w:rPr>
          <w:rFonts w:cs="Times New Roman"/>
          <w:i/>
          <w:color w:val="000000" w:themeColor="text1"/>
        </w:rPr>
      </w:pPr>
    </w:p>
    <w:p w:rsidR="00EF1ED0" w:rsidRDefault="00EF1ED0" w:rsidP="003240D0">
      <w:pPr>
        <w:autoSpaceDE w:val="0"/>
        <w:autoSpaceDN w:val="0"/>
        <w:adjustRightInd w:val="0"/>
      </w:pPr>
    </w:p>
    <w:p w:rsidR="00135CD4" w:rsidRPr="004677D3" w:rsidRDefault="00135CD4" w:rsidP="00912B71">
      <w:pPr>
        <w:pStyle w:val="Heading2"/>
      </w:pPr>
      <w:bookmarkStart w:id="76" w:name="_Toc482000826"/>
      <w:r>
        <w:t xml:space="preserve">Pengujian Model </w:t>
      </w:r>
      <w:r w:rsidR="003240D0">
        <w:t>Prediksi</w:t>
      </w:r>
      <w:bookmarkEnd w:id="76"/>
    </w:p>
    <w:p w:rsidR="00FD13E3" w:rsidRPr="00135CD4" w:rsidRDefault="00135CD4" w:rsidP="00D07E77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r>
        <w:rPr>
          <w:szCs w:val="24"/>
        </w:rPr>
        <w:t>T</w:t>
      </w:r>
      <w:r w:rsidRPr="00135CD4">
        <w:rPr>
          <w:szCs w:val="24"/>
        </w:rPr>
        <w:t xml:space="preserve">ahap pengujian model </w:t>
      </w:r>
      <w:r w:rsidR="003240D0">
        <w:rPr>
          <w:szCs w:val="24"/>
        </w:rPr>
        <w:t>prediksi</w:t>
      </w:r>
      <w:r w:rsidRPr="00135CD4">
        <w:rPr>
          <w:szCs w:val="24"/>
        </w:rPr>
        <w:t xml:space="preserve"> dilakukan dengan </w:t>
      </w:r>
      <w:r w:rsidR="008C2E63">
        <w:rPr>
          <w:szCs w:val="24"/>
        </w:rPr>
        <w:t xml:space="preserve">menghitung akurasi, </w:t>
      </w:r>
      <w:r w:rsidR="008C2E63">
        <w:rPr>
          <w:i/>
          <w:iCs/>
          <w:szCs w:val="24"/>
        </w:rPr>
        <w:t xml:space="preserve">precision, </w:t>
      </w:r>
      <w:r w:rsidRPr="00135CD4">
        <w:rPr>
          <w:szCs w:val="24"/>
        </w:rPr>
        <w:t xml:space="preserve">dan </w:t>
      </w:r>
      <w:r w:rsidRPr="00135CD4">
        <w:rPr>
          <w:i/>
          <w:iCs/>
          <w:szCs w:val="24"/>
        </w:rPr>
        <w:t>recall</w:t>
      </w:r>
      <w:r w:rsidRPr="00135CD4">
        <w:rPr>
          <w:szCs w:val="24"/>
        </w:rPr>
        <w:t xml:space="preserve">. </w:t>
      </w:r>
      <w:r w:rsidR="008C2E63">
        <w:rPr>
          <w:szCs w:val="24"/>
        </w:rPr>
        <w:t>A</w:t>
      </w:r>
      <w:r w:rsidRPr="00135CD4">
        <w:rPr>
          <w:szCs w:val="24"/>
        </w:rPr>
        <w:t>kurasi d</w:t>
      </w:r>
      <w:r w:rsidR="001B3D96">
        <w:rPr>
          <w:szCs w:val="24"/>
        </w:rPr>
        <w:t xml:space="preserve">ihitung dari model </w:t>
      </w:r>
      <w:r w:rsidR="003240D0">
        <w:rPr>
          <w:szCs w:val="24"/>
        </w:rPr>
        <w:t>prediksi</w:t>
      </w:r>
      <w:r w:rsidR="001B3D96">
        <w:rPr>
          <w:szCs w:val="24"/>
        </w:rPr>
        <w:t xml:space="preserve"> </w:t>
      </w:r>
      <w:r w:rsidR="008C2E63">
        <w:rPr>
          <w:szCs w:val="24"/>
        </w:rPr>
        <w:t xml:space="preserve">yang </w:t>
      </w:r>
      <w:r w:rsidRPr="00135CD4">
        <w:rPr>
          <w:szCs w:val="24"/>
        </w:rPr>
        <w:t xml:space="preserve">menunjukkan tingkat </w:t>
      </w:r>
      <w:r w:rsidR="00381F1A">
        <w:rPr>
          <w:szCs w:val="24"/>
        </w:rPr>
        <w:t>kesesuaian</w:t>
      </w:r>
      <w:r w:rsidRPr="00135CD4">
        <w:rPr>
          <w:szCs w:val="24"/>
        </w:rPr>
        <w:t xml:space="preserve"> </w:t>
      </w:r>
      <w:r w:rsidR="00381F1A">
        <w:rPr>
          <w:szCs w:val="24"/>
        </w:rPr>
        <w:t>hasil klasifikasi</w:t>
      </w:r>
      <w:r w:rsidRPr="00135CD4">
        <w:rPr>
          <w:szCs w:val="24"/>
        </w:rPr>
        <w:t xml:space="preserve"> data terhadap kelas yang sebenarnya. Tingkat akurasi yang baik adalah tingkat akurasi yang mendekati 100%. Semakin tinggi tingkat akurasi maka semakin rendah kesalahan klasifikasi. </w:t>
      </w:r>
      <w:r w:rsidR="00F32F98" w:rsidRPr="00135CD4">
        <w:rPr>
          <w:rFonts w:cs="Times New Roman"/>
          <w:color w:val="000000"/>
          <w:szCs w:val="24"/>
        </w:rPr>
        <w:t>Akurasi diperoleh dari data uji</w:t>
      </w:r>
      <w:r w:rsidR="004164F4">
        <w:rPr>
          <w:rFonts w:cs="Times New Roman"/>
          <w:color w:val="000000"/>
          <w:szCs w:val="24"/>
        </w:rPr>
        <w:t xml:space="preserve"> dengan menggunakan </w:t>
      </w:r>
      <w:r w:rsidR="00381F1A">
        <w:rPr>
          <w:rFonts w:cs="Times New Roman"/>
          <w:color w:val="000000"/>
          <w:szCs w:val="24"/>
        </w:rPr>
        <w:t>P</w:t>
      </w:r>
      <w:r w:rsidR="00F32F98" w:rsidRPr="00135CD4">
        <w:rPr>
          <w:rFonts w:cs="Times New Roman"/>
          <w:color w:val="000000"/>
          <w:szCs w:val="24"/>
        </w:rPr>
        <w:t xml:space="preserve">ersamaan </w:t>
      </w:r>
      <w:r w:rsidR="00FD13E3">
        <w:rPr>
          <w:rFonts w:cs="Times New Roman"/>
          <w:color w:val="000000"/>
          <w:szCs w:val="24"/>
        </w:rPr>
        <w:t>12</w:t>
      </w:r>
      <w:r w:rsidR="00F32F98" w:rsidRPr="00135CD4">
        <w:rPr>
          <w:rFonts w:cs="Times New Roman"/>
          <w:color w:val="000000"/>
          <w:szCs w:val="24"/>
        </w:rPr>
        <w:t>.</w:t>
      </w:r>
      <w:r w:rsidR="00FD13E3">
        <w:rPr>
          <w:rFonts w:cs="Times New Roman"/>
          <w:color w:val="000000"/>
          <w:szCs w:val="24"/>
        </w:rPr>
        <w:t xml:space="preserve"> </w:t>
      </w:r>
      <w:r w:rsidR="00FD13E3" w:rsidRPr="00FD13E3">
        <w:rPr>
          <w:rFonts w:cs="Times New Roman"/>
          <w:iCs/>
          <w:color w:val="000000"/>
          <w:szCs w:val="24"/>
        </w:rPr>
        <w:t>P</w:t>
      </w:r>
      <w:r w:rsidR="00381F1A">
        <w:rPr>
          <w:rFonts w:cs="Times New Roman"/>
          <w:iCs/>
          <w:color w:val="000000"/>
          <w:szCs w:val="24"/>
        </w:rPr>
        <w:t xml:space="preserve">enelitian ini membandingkan rata-rata akurasi </w:t>
      </w:r>
      <w:r w:rsidR="00FD13E3">
        <w:rPr>
          <w:rFonts w:cs="Times New Roman"/>
          <w:iCs/>
          <w:color w:val="000000"/>
          <w:szCs w:val="24"/>
        </w:rPr>
        <w:t>yang dihasilkan dari setiap percobaan untuk mengetahui keseluruhan akurasi yang bagus</w:t>
      </w:r>
      <w:r w:rsidR="00381F1A">
        <w:rPr>
          <w:rFonts w:cs="Times New Roman"/>
          <w:iCs/>
          <w:color w:val="000000"/>
          <w:szCs w:val="24"/>
        </w:rPr>
        <w:t>.</w:t>
      </w:r>
    </w:p>
    <w:p w:rsidR="00F32F98" w:rsidRDefault="00F32F98" w:rsidP="00F32F98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</w:p>
    <w:tbl>
      <w:tblPr>
        <w:tblStyle w:val="TableGrid"/>
        <w:tblW w:w="81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6686"/>
        <w:gridCol w:w="1183"/>
      </w:tblGrid>
      <w:tr w:rsidR="00F32F98" w:rsidTr="00381F1A">
        <w:trPr>
          <w:jc w:val="center"/>
        </w:trPr>
        <w:tc>
          <w:tcPr>
            <w:tcW w:w="260" w:type="dxa"/>
          </w:tcPr>
          <w:p w:rsidR="00F32F98" w:rsidRDefault="00F32F98" w:rsidP="00F32F98"/>
        </w:tc>
        <w:tc>
          <w:tcPr>
            <w:tcW w:w="6686" w:type="dxa"/>
          </w:tcPr>
          <w:p w:rsidR="00F32F98" w:rsidRPr="00E461DD" w:rsidRDefault="00F32F98" w:rsidP="00381F1A">
            <w:pPr>
              <w:ind w:left="-84" w:firstLine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data uji yang benar diklasifikasikan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data uji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× 100%</m:t>
                </m:r>
              </m:oMath>
            </m:oMathPara>
          </w:p>
        </w:tc>
        <w:tc>
          <w:tcPr>
            <w:tcW w:w="1183" w:type="dxa"/>
            <w:vAlign w:val="center"/>
          </w:tcPr>
          <w:p w:rsidR="00F32F98" w:rsidRDefault="00F32F98" w:rsidP="00F32F98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12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32F98" w:rsidRDefault="00F32F98" w:rsidP="00F32F98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</w:p>
    <w:p w:rsidR="008D131C" w:rsidRPr="00C92FBA" w:rsidRDefault="00381F1A" w:rsidP="00D07E77">
      <w:pPr>
        <w:autoSpaceDE w:val="0"/>
        <w:autoSpaceDN w:val="0"/>
        <w:adjustRightInd w:val="0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color w:val="000000"/>
          <w:szCs w:val="24"/>
        </w:rPr>
        <w:t xml:space="preserve">Selain akurasi, </w:t>
      </w:r>
      <w:r w:rsidR="008C2E63">
        <w:rPr>
          <w:rFonts w:cs="Times New Roman"/>
          <w:iCs/>
          <w:color w:val="000000"/>
          <w:szCs w:val="24"/>
        </w:rPr>
        <w:t xml:space="preserve">nilai </w:t>
      </w:r>
      <w:r w:rsidR="008C2E63" w:rsidRPr="008C2E63">
        <w:rPr>
          <w:rFonts w:cs="Times New Roman"/>
          <w:i/>
          <w:iCs/>
          <w:color w:val="000000"/>
          <w:szCs w:val="24"/>
        </w:rPr>
        <w:t>precision</w:t>
      </w:r>
      <w:r w:rsidR="008C2E63">
        <w:rPr>
          <w:rFonts w:cs="Times New Roman"/>
          <w:iCs/>
          <w:color w:val="000000"/>
          <w:szCs w:val="24"/>
        </w:rPr>
        <w:t xml:space="preserve"> dan </w:t>
      </w:r>
      <w:r w:rsidR="008C2E63" w:rsidRPr="008C2E63">
        <w:rPr>
          <w:rFonts w:cs="Times New Roman"/>
          <w:i/>
          <w:iCs/>
          <w:color w:val="000000"/>
          <w:szCs w:val="24"/>
        </w:rPr>
        <w:t>recall</w:t>
      </w:r>
      <w:r>
        <w:rPr>
          <w:rFonts w:cs="Times New Roman"/>
          <w:i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>juga diukur</w:t>
      </w:r>
      <w:r w:rsidR="008C2E63">
        <w:rPr>
          <w:rFonts w:cs="Times New Roman"/>
          <w:i/>
          <w:iCs/>
          <w:color w:val="000000"/>
          <w:szCs w:val="24"/>
        </w:rPr>
        <w:t>.</w:t>
      </w:r>
      <w:r>
        <w:rPr>
          <w:rFonts w:cs="Times New Roman"/>
          <w:i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>Dalam temu kembali informasi,</w:t>
      </w:r>
      <w:r w:rsidR="008C2E63">
        <w:rPr>
          <w:rFonts w:cs="Times New Roman"/>
          <w:i/>
          <w:iCs/>
          <w:color w:val="000000"/>
          <w:szCs w:val="24"/>
        </w:rPr>
        <w:t xml:space="preserve"> </w:t>
      </w:r>
      <w:r>
        <w:rPr>
          <w:rFonts w:cs="Times New Roman"/>
          <w:i/>
          <w:iCs/>
          <w:color w:val="000000"/>
          <w:szCs w:val="24"/>
        </w:rPr>
        <w:t>p</w:t>
      </w:r>
      <w:r w:rsidR="00F32F98" w:rsidRPr="004677D3">
        <w:rPr>
          <w:rFonts w:cs="Times New Roman"/>
          <w:i/>
          <w:iCs/>
          <w:color w:val="000000"/>
          <w:szCs w:val="24"/>
        </w:rPr>
        <w:t xml:space="preserve">recision </w:t>
      </w:r>
      <w:r w:rsidR="00007CCE">
        <w:rPr>
          <w:rFonts w:cs="Times New Roman"/>
          <w:color w:val="000000"/>
          <w:szCs w:val="24"/>
        </w:rPr>
        <w:t>adalah</w:t>
      </w:r>
      <w:r>
        <w:rPr>
          <w:rFonts w:cs="Times New Roman"/>
          <w:color w:val="000000"/>
          <w:szCs w:val="24"/>
        </w:rPr>
        <w:t xml:space="preserve"> rasio</w:t>
      </w:r>
      <w:r w:rsidR="00007CCE">
        <w:rPr>
          <w:rFonts w:cs="Times New Roman"/>
          <w:color w:val="000000"/>
          <w:szCs w:val="24"/>
        </w:rPr>
        <w:t xml:space="preserve"> </w:t>
      </w:r>
      <w:r w:rsidR="00823740">
        <w:rPr>
          <w:rFonts w:cs="Times New Roman"/>
          <w:color w:val="000000"/>
          <w:szCs w:val="24"/>
        </w:rPr>
        <w:t xml:space="preserve">jumlah dokumen yang relevan dari </w:t>
      </w:r>
      <w:r>
        <w:rPr>
          <w:rFonts w:cs="Times New Roman"/>
          <w:color w:val="000000"/>
          <w:szCs w:val="24"/>
        </w:rPr>
        <w:t xml:space="preserve">jumlah dokumen </w:t>
      </w:r>
      <w:r w:rsidR="00823740">
        <w:rPr>
          <w:rFonts w:cs="Times New Roman"/>
          <w:color w:val="000000"/>
          <w:szCs w:val="24"/>
        </w:rPr>
        <w:t>yang ditemukan oleh sistem</w:t>
      </w:r>
      <w:r>
        <w:rPr>
          <w:rFonts w:cs="Times New Roman"/>
          <w:color w:val="000000"/>
          <w:szCs w:val="24"/>
        </w:rPr>
        <w:t xml:space="preserve">, </w:t>
      </w:r>
      <w:r w:rsidR="00F32F98" w:rsidRPr="004677D3">
        <w:rPr>
          <w:rFonts w:cs="Times New Roman"/>
          <w:color w:val="000000"/>
          <w:szCs w:val="24"/>
        </w:rPr>
        <w:t xml:space="preserve">sedangkan </w:t>
      </w:r>
      <w:r w:rsidR="00F32F98" w:rsidRPr="004677D3">
        <w:rPr>
          <w:rFonts w:cs="Times New Roman"/>
          <w:i/>
          <w:iCs/>
          <w:color w:val="000000"/>
          <w:szCs w:val="24"/>
        </w:rPr>
        <w:t xml:space="preserve">recall </w:t>
      </w:r>
      <w:r w:rsidR="00F32F98" w:rsidRPr="004677D3">
        <w:rPr>
          <w:rFonts w:cs="Times New Roman"/>
          <w:color w:val="000000"/>
          <w:szCs w:val="24"/>
        </w:rPr>
        <w:t xml:space="preserve">adalah </w:t>
      </w:r>
      <w:r w:rsidR="00823740">
        <w:rPr>
          <w:rFonts w:cs="Times New Roman"/>
          <w:color w:val="000000"/>
          <w:szCs w:val="24"/>
        </w:rPr>
        <w:t xml:space="preserve">rasio jumlah dokumen relevan yang ditemukan dengan jumlah dokumen </w:t>
      </w:r>
      <w:r>
        <w:rPr>
          <w:rFonts w:cs="Times New Roman"/>
          <w:color w:val="000000"/>
          <w:szCs w:val="24"/>
        </w:rPr>
        <w:t xml:space="preserve">relevan </w:t>
      </w:r>
      <w:r w:rsidR="00823740">
        <w:rPr>
          <w:rFonts w:cs="Times New Roman"/>
          <w:color w:val="000000"/>
          <w:szCs w:val="24"/>
        </w:rPr>
        <w:t xml:space="preserve">dalam </w:t>
      </w:r>
      <w:r>
        <w:rPr>
          <w:rFonts w:cs="Times New Roman"/>
          <w:color w:val="000000"/>
          <w:szCs w:val="24"/>
        </w:rPr>
        <w:t>koleksi</w:t>
      </w:r>
      <w:r w:rsidR="00823740">
        <w:rPr>
          <w:rFonts w:cs="Times New Roman"/>
          <w:color w:val="000000"/>
          <w:szCs w:val="24"/>
        </w:rPr>
        <w:t xml:space="preserve"> </w:t>
      </w:r>
      <w:r w:rsidR="00823740">
        <w:rPr>
          <w:rFonts w:cs="Times New Roman"/>
          <w:color w:val="000000"/>
          <w:szCs w:val="24"/>
        </w:rPr>
        <w:lastRenderedPageBreak/>
        <w:t xml:space="preserve">dokumen </w:t>
      </w:r>
      <w:r w:rsidR="00F32F98" w:rsidRPr="00E0538D">
        <w:rPr>
          <w:rFonts w:cs="Times New Roman"/>
          <w:iCs/>
          <w:szCs w:val="24"/>
        </w:rPr>
        <w:t>(</w:t>
      </w:r>
      <w:r w:rsidR="00F32F98">
        <w:t>Weng</w:t>
      </w:r>
      <w:r w:rsidR="00F32F98" w:rsidRPr="00550D37">
        <w:rPr>
          <w:i/>
        </w:rPr>
        <w:t xml:space="preserve"> et al</w:t>
      </w:r>
      <w:r w:rsidR="00C5608B">
        <w:t>. 2008</w:t>
      </w:r>
      <w:r w:rsidR="00F32F98" w:rsidRPr="00E0538D">
        <w:t>)</w:t>
      </w:r>
      <w:r w:rsidR="00F32F98" w:rsidRPr="004677D3">
        <w:rPr>
          <w:rFonts w:cs="Times New Roman"/>
          <w:szCs w:val="24"/>
        </w:rPr>
        <w:t xml:space="preserve">. Tabel </w:t>
      </w:r>
      <w:r w:rsidR="00BC104E">
        <w:rPr>
          <w:rFonts w:cs="Times New Roman"/>
          <w:szCs w:val="24"/>
        </w:rPr>
        <w:t>5</w:t>
      </w:r>
      <w:r w:rsidR="00F32F98" w:rsidRPr="004677D3">
        <w:rPr>
          <w:rFonts w:cs="Times New Roman"/>
          <w:szCs w:val="24"/>
        </w:rPr>
        <w:t xml:space="preserve"> menunjukkan bentuk </w:t>
      </w:r>
      <w:r w:rsidR="00F32F98" w:rsidRPr="004677D3">
        <w:rPr>
          <w:rFonts w:cs="Times New Roman"/>
          <w:i/>
          <w:iCs/>
          <w:szCs w:val="24"/>
        </w:rPr>
        <w:t>confusion matrix</w:t>
      </w:r>
      <w:r w:rsidR="0001741B">
        <w:rPr>
          <w:rFonts w:cs="Times New Roman"/>
          <w:i/>
          <w:iCs/>
          <w:szCs w:val="24"/>
        </w:rPr>
        <w:t xml:space="preserve"> </w:t>
      </w:r>
      <w:r w:rsidR="0001741B">
        <w:rPr>
          <w:rFonts w:cs="Times New Roman"/>
          <w:iCs/>
          <w:szCs w:val="24"/>
        </w:rPr>
        <w:t xml:space="preserve">untuk memudahkan dalam melakukan perhitungan </w:t>
      </w:r>
      <w:r w:rsidR="0001741B" w:rsidRPr="0001741B">
        <w:rPr>
          <w:rFonts w:cs="Times New Roman"/>
          <w:i/>
          <w:iCs/>
          <w:szCs w:val="24"/>
        </w:rPr>
        <w:t>precision</w:t>
      </w:r>
      <w:r w:rsidR="0001741B">
        <w:rPr>
          <w:rFonts w:cs="Times New Roman"/>
          <w:iCs/>
          <w:szCs w:val="24"/>
        </w:rPr>
        <w:t xml:space="preserve"> dan </w:t>
      </w:r>
      <w:r w:rsidR="0001741B" w:rsidRPr="0001741B">
        <w:rPr>
          <w:rFonts w:cs="Times New Roman"/>
          <w:i/>
          <w:iCs/>
          <w:szCs w:val="24"/>
        </w:rPr>
        <w:t>recall</w:t>
      </w:r>
      <w:r w:rsidR="00C92FBA">
        <w:rPr>
          <w:rFonts w:cs="Times New Roman"/>
          <w:i/>
          <w:iCs/>
          <w:szCs w:val="24"/>
        </w:rPr>
        <w:t xml:space="preserve"> </w:t>
      </w:r>
      <w:r w:rsidR="00C92FBA">
        <w:rPr>
          <w:rFonts w:cs="Times New Roman"/>
          <w:iCs/>
          <w:szCs w:val="24"/>
        </w:rPr>
        <w:t>dengan Persamaan 13 dan 14.</w:t>
      </w:r>
    </w:p>
    <w:p w:rsidR="00E93A30" w:rsidRDefault="00E93A30" w:rsidP="009956F2">
      <w:pPr>
        <w:autoSpaceDE w:val="0"/>
        <w:autoSpaceDN w:val="0"/>
        <w:adjustRightInd w:val="0"/>
        <w:ind w:firstLine="720"/>
        <w:rPr>
          <w:rFonts w:cs="Times New Roman"/>
          <w:i/>
          <w:iCs/>
          <w:szCs w:val="24"/>
        </w:rPr>
      </w:pPr>
    </w:p>
    <w:p w:rsidR="008C2E63" w:rsidRDefault="008C2E63" w:rsidP="000636A0">
      <w:pPr>
        <w:pStyle w:val="Caption"/>
        <w:keepNext/>
        <w:spacing w:before="0"/>
        <w:ind w:left="0" w:firstLine="0"/>
        <w:jc w:val="center"/>
        <w:rPr>
          <w:rFonts w:cs="Times New Roman"/>
          <w:i/>
          <w:color w:val="000000" w:themeColor="text1"/>
          <w:szCs w:val="24"/>
        </w:rPr>
      </w:pPr>
      <w:bookmarkStart w:id="77" w:name="_Toc479358058"/>
      <w:bookmarkStart w:id="78" w:name="_Toc479361343"/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5</w:t>
      </w:r>
      <w:r w:rsidR="00427FBB">
        <w:rPr>
          <w:noProof/>
        </w:rPr>
        <w:fldChar w:fldCharType="end"/>
      </w:r>
      <w:r>
        <w:t xml:space="preserve"> </w:t>
      </w:r>
      <w:bookmarkStart w:id="79" w:name="_Toc477113888"/>
      <w:bookmarkStart w:id="80" w:name="_Toc482828831"/>
      <w:r w:rsidR="00381F1A">
        <w:rPr>
          <w:rFonts w:cs="Times New Roman"/>
          <w:i/>
          <w:color w:val="000000" w:themeColor="text1"/>
          <w:szCs w:val="24"/>
        </w:rPr>
        <w:t>C</w:t>
      </w:r>
      <w:r w:rsidRPr="00885378">
        <w:rPr>
          <w:rFonts w:cs="Times New Roman"/>
          <w:i/>
          <w:color w:val="000000" w:themeColor="text1"/>
          <w:szCs w:val="24"/>
        </w:rPr>
        <w:t>onfusion matrix</w:t>
      </w:r>
      <w:bookmarkEnd w:id="77"/>
      <w:bookmarkEnd w:id="78"/>
      <w:bookmarkEnd w:id="79"/>
      <w:bookmarkEnd w:id="80"/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843"/>
        <w:gridCol w:w="1137"/>
        <w:gridCol w:w="1470"/>
        <w:gridCol w:w="86"/>
      </w:tblGrid>
      <w:tr w:rsidR="00381F1A" w:rsidRPr="003F3E70" w:rsidTr="00381F1A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F1A" w:rsidRPr="003F3E70" w:rsidRDefault="00381F1A" w:rsidP="00381F1A">
            <w:pPr>
              <w:ind w:left="-675" w:hanging="142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                           Aktual Prediksi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        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 w:rsidRPr="00FD7D8D">
              <w:rPr>
                <w:color w:val="auto"/>
              </w:rPr>
              <w:t>Positif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 w:rsidRPr="00FD7D8D">
              <w:rPr>
                <w:color w:val="auto"/>
              </w:rPr>
              <w:t>Negatif</w:t>
            </w:r>
          </w:p>
        </w:tc>
      </w:tr>
      <w:tr w:rsidR="00381F1A" w:rsidRPr="003F3E70" w:rsidTr="00C92FBA">
        <w:trPr>
          <w:gridAfter w:val="1"/>
          <w:wAfter w:w="86" w:type="dxa"/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 w:rsidRPr="00FD7D8D">
              <w:rPr>
                <w:color w:val="auto"/>
              </w:rPr>
              <w:t>Positif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TP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FP</w:t>
            </w:r>
          </w:p>
        </w:tc>
      </w:tr>
      <w:tr w:rsidR="00381F1A" w:rsidRPr="003F3E70" w:rsidTr="00C92FBA">
        <w:trPr>
          <w:gridAfter w:val="1"/>
          <w:wAfter w:w="86" w:type="dxa"/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 w:rsidRPr="00FD7D8D">
              <w:rPr>
                <w:color w:val="auto"/>
              </w:rPr>
              <w:t>Negatif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FN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1F1A" w:rsidRPr="00FD7D8D" w:rsidRDefault="00381F1A" w:rsidP="00381F1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TN</w:t>
            </w:r>
          </w:p>
        </w:tc>
      </w:tr>
    </w:tbl>
    <w:p w:rsidR="008C2E63" w:rsidRDefault="008C2E63" w:rsidP="00F75E35">
      <w:pPr>
        <w:spacing w:after="120"/>
        <w:ind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0"/>
        <w:gridCol w:w="1183"/>
      </w:tblGrid>
      <w:tr w:rsidR="008C2E63" w:rsidTr="00C92FBA">
        <w:tc>
          <w:tcPr>
            <w:tcW w:w="6280" w:type="dxa"/>
          </w:tcPr>
          <w:p w:rsidR="008C2E63" w:rsidRPr="00E461DD" w:rsidRDefault="008C2E63" w:rsidP="00E01977">
            <w:pPr>
              <w:jc w:val="center"/>
              <w:rPr>
                <w:szCs w:val="24"/>
              </w:rPr>
            </w:pPr>
            <w:bookmarkStart w:id="81" w:name="_Toc477098752"/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Precision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TP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TP+FP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183" w:type="dxa"/>
            <w:vAlign w:val="center"/>
          </w:tcPr>
          <w:p w:rsidR="008C2E63" w:rsidRDefault="008C2E63" w:rsidP="00E01977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13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  <w:tr w:rsidR="008C2E63" w:rsidTr="00C92FBA">
        <w:tc>
          <w:tcPr>
            <w:tcW w:w="6280" w:type="dxa"/>
          </w:tcPr>
          <w:p w:rsidR="008C2E63" w:rsidRDefault="008C2E63" w:rsidP="00F75E35">
            <w:pPr>
              <w:spacing w:after="120"/>
              <w:jc w:val="center"/>
              <w:rPr>
                <w:rFonts w:eastAsia="Times New Roman" w:cs="Arial"/>
                <w:color w:val="000000" w:themeColor="text1"/>
                <w:szCs w:val="24"/>
              </w:rPr>
            </w:pPr>
          </w:p>
        </w:tc>
        <w:tc>
          <w:tcPr>
            <w:tcW w:w="1183" w:type="dxa"/>
            <w:vAlign w:val="center"/>
          </w:tcPr>
          <w:p w:rsidR="008C2E63" w:rsidRDefault="008C2E63" w:rsidP="00E01977">
            <w:pPr>
              <w:jc w:val="right"/>
            </w:pPr>
          </w:p>
        </w:tc>
      </w:tr>
      <w:tr w:rsidR="008C2E63" w:rsidTr="00C92FBA">
        <w:tc>
          <w:tcPr>
            <w:tcW w:w="6280" w:type="dxa"/>
          </w:tcPr>
          <w:p w:rsidR="008C2E63" w:rsidRPr="00E461DD" w:rsidRDefault="008C2E63" w:rsidP="00E01977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Recall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TP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TP+FN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    </m:t>
                </m:r>
              </m:oMath>
            </m:oMathPara>
          </w:p>
        </w:tc>
        <w:tc>
          <w:tcPr>
            <w:tcW w:w="1183" w:type="dxa"/>
            <w:vAlign w:val="center"/>
          </w:tcPr>
          <w:p w:rsidR="008C2E63" w:rsidRDefault="008C2E63" w:rsidP="00E01977">
            <w:pPr>
              <w:jc w:val="right"/>
            </w:pPr>
            <w:r>
              <w:t>(</w:t>
            </w:r>
            <w:r w:rsidR="00427FBB">
              <w:fldChar w:fldCharType="begin"/>
            </w:r>
            <w:r w:rsidR="00427FBB">
              <w:instrText xml:space="preserve"> SEQ eq \* MERGEFORMAT </w:instrText>
            </w:r>
            <w:r w:rsidR="00427FBB">
              <w:fldChar w:fldCharType="separate"/>
            </w:r>
            <w:r w:rsidR="00DB6C90">
              <w:rPr>
                <w:noProof/>
              </w:rPr>
              <w:t>14</w:t>
            </w:r>
            <w:r w:rsidR="00427FB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C2E63" w:rsidRPr="00C2284B" w:rsidRDefault="008C2E63" w:rsidP="00C2284B">
      <w:pPr>
        <w:ind w:firstLine="720"/>
        <w:rPr>
          <w:rFonts w:cs="Times New Roman"/>
          <w:color w:val="000000"/>
          <w:szCs w:val="24"/>
          <w:lang w:eastAsia="en-US"/>
        </w:rPr>
      </w:pPr>
    </w:p>
    <w:p w:rsidR="00B23A3A" w:rsidRDefault="00823740" w:rsidP="00D07E77">
      <w:pPr>
        <w:autoSpaceDE w:val="0"/>
        <w:autoSpaceDN w:val="0"/>
        <w:adjustRightInd w:val="0"/>
        <w:ind w:firstLine="720"/>
        <w:rPr>
          <w:rFonts w:cs="Times New Roman"/>
          <w:color w:val="000000" w:themeColor="text1"/>
          <w:szCs w:val="24"/>
        </w:rPr>
      </w:pPr>
      <w:r>
        <w:t xml:space="preserve">Perhitungan </w:t>
      </w:r>
      <w:r w:rsidR="00E93153" w:rsidRPr="00E93153">
        <w:rPr>
          <w:i/>
        </w:rPr>
        <w:t>precision</w:t>
      </w:r>
      <w:r w:rsidR="00E93153">
        <w:t xml:space="preserve"> dan </w:t>
      </w:r>
      <w:r w:rsidR="00E93153" w:rsidRPr="00E93153">
        <w:rPr>
          <w:i/>
        </w:rPr>
        <w:t>recall</w:t>
      </w:r>
      <w:r w:rsidR="00E93153">
        <w:t xml:space="preserve"> </w:t>
      </w:r>
      <w:r w:rsidR="00C92FBA">
        <w:t>dapat dijad</w:t>
      </w:r>
      <w:r>
        <w:t xml:space="preserve">ikan berbentuk </w:t>
      </w:r>
      <w:r w:rsidR="00E93153">
        <w:t xml:space="preserve">kurva yang disebut </w:t>
      </w:r>
      <w:r w:rsidR="00E93153" w:rsidRPr="00E93153">
        <w:rPr>
          <w:i/>
        </w:rPr>
        <w:t>Precision Recall Curve</w:t>
      </w:r>
      <w:r w:rsidR="00E93153">
        <w:t xml:space="preserve"> dan </w:t>
      </w:r>
      <w:r w:rsidR="00E93153" w:rsidRPr="00E93153">
        <w:rPr>
          <w:i/>
        </w:rPr>
        <w:t>Receiver Operating Characteristic</w:t>
      </w:r>
      <w:r w:rsidR="00B23A3A">
        <w:rPr>
          <w:i/>
        </w:rPr>
        <w:t xml:space="preserve"> </w:t>
      </w:r>
      <w:r w:rsidR="00B23A3A" w:rsidRPr="00B23A3A">
        <w:t>(</w:t>
      </w:r>
      <w:r>
        <w:t>ROC)</w:t>
      </w:r>
      <w:r w:rsidR="00E93153">
        <w:t xml:space="preserve">. </w:t>
      </w:r>
      <w:r w:rsidR="00181332" w:rsidRPr="00181332">
        <w:rPr>
          <w:i/>
        </w:rPr>
        <w:t>Precision Recall Curve</w:t>
      </w:r>
      <w:r w:rsidR="00995AA2">
        <w:t xml:space="preserve"> </w:t>
      </w:r>
      <w:r w:rsidR="00181332">
        <w:t xml:space="preserve">dibuat berdasarkan nilai </w:t>
      </w:r>
      <w:r w:rsidR="00821A80">
        <w:t xml:space="preserve">yang </w:t>
      </w:r>
      <w:r w:rsidR="00181332">
        <w:t xml:space="preserve">telah didapatkan pada perhitungan dengan </w:t>
      </w:r>
      <w:r w:rsidR="00181332" w:rsidRPr="00181332">
        <w:rPr>
          <w:i/>
        </w:rPr>
        <w:t>confusion matrix</w:t>
      </w:r>
      <w:r w:rsidR="00181332">
        <w:t xml:space="preserve">. </w:t>
      </w:r>
      <w:r w:rsidR="00B23A3A" w:rsidRPr="00B23A3A">
        <w:rPr>
          <w:rFonts w:cs="Times New Roman"/>
          <w:iCs/>
          <w:szCs w:val="24"/>
        </w:rPr>
        <w:t>Kurva ROC</w:t>
      </w:r>
      <w:r w:rsidR="00AE0DE0" w:rsidRPr="00AE0DE0">
        <w:rPr>
          <w:rFonts w:cs="Times New Roman"/>
          <w:i/>
          <w:iCs/>
          <w:szCs w:val="24"/>
        </w:rPr>
        <w:t xml:space="preserve"> </w:t>
      </w:r>
      <w:r w:rsidR="00AE0DE0" w:rsidRPr="00AE0DE0">
        <w:rPr>
          <w:rFonts w:cs="Times New Roman"/>
          <w:szCs w:val="24"/>
        </w:rPr>
        <w:t>adalah grafik antara sensitifitas (</w:t>
      </w:r>
      <w:r w:rsidR="00181332">
        <w:rPr>
          <w:rFonts w:cs="Times New Roman"/>
          <w:i/>
          <w:iCs/>
          <w:szCs w:val="24"/>
        </w:rPr>
        <w:t xml:space="preserve">true </w:t>
      </w:r>
      <w:r w:rsidR="006605B2">
        <w:rPr>
          <w:rFonts w:cs="Times New Roman"/>
          <w:i/>
          <w:iCs/>
          <w:szCs w:val="24"/>
        </w:rPr>
        <w:t>positive</w:t>
      </w:r>
      <w:r w:rsidR="00AE0DE0" w:rsidRPr="00AE0DE0">
        <w:rPr>
          <w:rFonts w:cs="Times New Roman"/>
          <w:szCs w:val="24"/>
        </w:rPr>
        <w:t>) pada sumbu Y dengan 1</w:t>
      </w:r>
      <w:r w:rsidR="006605B2">
        <w:rPr>
          <w:rFonts w:cs="Times New Roman"/>
          <w:szCs w:val="24"/>
        </w:rPr>
        <w:t xml:space="preserve"> </w:t>
      </w:r>
      <w:r w:rsidR="00AE0DE0" w:rsidRPr="00AE0DE0">
        <w:rPr>
          <w:rFonts w:cs="Times New Roman"/>
          <w:szCs w:val="24"/>
        </w:rPr>
        <w:t>-</w:t>
      </w:r>
      <w:r w:rsidR="006605B2">
        <w:rPr>
          <w:rFonts w:cs="Times New Roman"/>
          <w:szCs w:val="24"/>
        </w:rPr>
        <w:t xml:space="preserve"> </w:t>
      </w:r>
      <w:r w:rsidR="00AE0DE0" w:rsidRPr="00AE0DE0">
        <w:rPr>
          <w:rFonts w:cs="Times New Roman"/>
          <w:szCs w:val="24"/>
        </w:rPr>
        <w:t>spesifisitas</w:t>
      </w:r>
      <w:r w:rsidR="00181332">
        <w:rPr>
          <w:rFonts w:cs="Times New Roman"/>
          <w:szCs w:val="24"/>
        </w:rPr>
        <w:t xml:space="preserve"> </w:t>
      </w:r>
      <w:r w:rsidR="00AE0DE0" w:rsidRPr="00AE0DE0">
        <w:rPr>
          <w:rFonts w:cs="Times New Roman"/>
          <w:szCs w:val="24"/>
        </w:rPr>
        <w:t>pada sumbu X (</w:t>
      </w:r>
      <w:r w:rsidR="006605B2">
        <w:rPr>
          <w:rFonts w:cs="Times New Roman"/>
          <w:i/>
          <w:iCs/>
          <w:szCs w:val="24"/>
        </w:rPr>
        <w:t>false positive</w:t>
      </w:r>
      <w:r>
        <w:rPr>
          <w:rFonts w:cs="Times New Roman"/>
          <w:szCs w:val="24"/>
        </w:rPr>
        <w:t>)</w:t>
      </w:r>
      <w:r w:rsidR="00AE0DE0" w:rsidRPr="00AE0DE0">
        <w:rPr>
          <w:rFonts w:cs="Times New Roman"/>
          <w:szCs w:val="24"/>
        </w:rPr>
        <w:t xml:space="preserve"> untuk menentukan </w:t>
      </w:r>
      <w:r>
        <w:rPr>
          <w:rFonts w:cs="Times New Roman"/>
          <w:iCs/>
          <w:szCs w:val="24"/>
        </w:rPr>
        <w:t xml:space="preserve">karakteristik dari </w:t>
      </w:r>
      <w:r w:rsidRPr="00823740">
        <w:rPr>
          <w:rFonts w:cs="Times New Roman"/>
          <w:i/>
          <w:iCs/>
          <w:szCs w:val="24"/>
        </w:rPr>
        <w:t>classifier</w:t>
      </w:r>
      <w:r>
        <w:rPr>
          <w:rFonts w:cs="Times New Roman"/>
          <w:color w:val="000000" w:themeColor="text1"/>
          <w:szCs w:val="24"/>
        </w:rPr>
        <w:t xml:space="preserve"> </w:t>
      </w:r>
      <w:r w:rsidR="00181332" w:rsidRPr="00D221E0">
        <w:rPr>
          <w:rFonts w:cs="Times New Roman"/>
          <w:color w:val="000000" w:themeColor="text1"/>
          <w:szCs w:val="24"/>
        </w:rPr>
        <w:t>(Gorunescu 20</w:t>
      </w:r>
      <w:r w:rsidR="00181332">
        <w:rPr>
          <w:rFonts w:cs="Times New Roman"/>
          <w:color w:val="000000" w:themeColor="text1"/>
          <w:szCs w:val="24"/>
        </w:rPr>
        <w:t>11).</w:t>
      </w:r>
      <w:r w:rsidR="00C92FBA">
        <w:rPr>
          <w:rFonts w:cs="Times New Roman"/>
          <w:color w:val="000000" w:themeColor="text1"/>
          <w:szCs w:val="24"/>
        </w:rPr>
        <w:t xml:space="preserve"> </w:t>
      </w:r>
      <w:r w:rsidR="00B23A3A" w:rsidRPr="00B23A3A">
        <w:rPr>
          <w:rFonts w:cs="Times New Roman"/>
          <w:i/>
          <w:color w:val="000000" w:themeColor="text1"/>
          <w:szCs w:val="24"/>
        </w:rPr>
        <w:t xml:space="preserve">Area </w:t>
      </w:r>
      <w:r w:rsidR="00B23A3A">
        <w:rPr>
          <w:rFonts w:cs="Times New Roman"/>
          <w:i/>
          <w:color w:val="000000" w:themeColor="text1"/>
          <w:szCs w:val="24"/>
        </w:rPr>
        <w:t xml:space="preserve">Under Curve </w:t>
      </w:r>
      <w:r w:rsidR="00B23A3A" w:rsidRPr="00B23A3A">
        <w:rPr>
          <w:rFonts w:cs="Times New Roman"/>
          <w:color w:val="000000" w:themeColor="text1"/>
          <w:szCs w:val="24"/>
        </w:rPr>
        <w:t>(AUC)</w:t>
      </w:r>
      <w:r w:rsidR="00B23A3A">
        <w:rPr>
          <w:rFonts w:cs="Times New Roman"/>
          <w:i/>
          <w:color w:val="000000" w:themeColor="text1"/>
          <w:szCs w:val="24"/>
        </w:rPr>
        <w:t xml:space="preserve"> </w:t>
      </w:r>
      <w:r w:rsidR="00B23A3A" w:rsidRPr="00B23A3A">
        <w:rPr>
          <w:rFonts w:cs="Times New Roman"/>
          <w:color w:val="000000" w:themeColor="text1"/>
          <w:szCs w:val="24"/>
        </w:rPr>
        <w:t>pada</w:t>
      </w:r>
      <w:r w:rsidR="00B23A3A">
        <w:rPr>
          <w:rFonts w:cs="Times New Roman"/>
          <w:i/>
          <w:color w:val="000000" w:themeColor="text1"/>
          <w:szCs w:val="24"/>
        </w:rPr>
        <w:t xml:space="preserve"> </w:t>
      </w:r>
      <w:r w:rsidR="00B23A3A">
        <w:rPr>
          <w:rFonts w:cs="Times New Roman"/>
          <w:color w:val="000000" w:themeColor="text1"/>
          <w:szCs w:val="24"/>
        </w:rPr>
        <w:t xml:space="preserve">ROC merupakan area untuk mengukur keakuratan model yang dihasilkan pada kurva </w:t>
      </w:r>
      <w:r w:rsidR="00B23A3A" w:rsidRPr="00F449E6">
        <w:rPr>
          <w:szCs w:val="24"/>
        </w:rPr>
        <w:t xml:space="preserve">(Han </w:t>
      </w:r>
      <w:r w:rsidR="00B23A3A" w:rsidRPr="00F449E6">
        <w:rPr>
          <w:i/>
          <w:iCs/>
          <w:szCs w:val="24"/>
        </w:rPr>
        <w:t xml:space="preserve">et al. </w:t>
      </w:r>
      <w:r w:rsidR="00B23A3A" w:rsidRPr="00F449E6">
        <w:rPr>
          <w:szCs w:val="24"/>
        </w:rPr>
        <w:t>2012)</w:t>
      </w:r>
      <w:r w:rsidR="008963D1">
        <w:rPr>
          <w:rFonts w:cs="Times New Roman"/>
          <w:color w:val="000000" w:themeColor="text1"/>
          <w:szCs w:val="24"/>
        </w:rPr>
        <w:t>. Jika nilai AUC mendekati 1,</w:t>
      </w:r>
      <w:r w:rsidR="00B23A3A">
        <w:rPr>
          <w:rFonts w:cs="Times New Roman"/>
          <w:color w:val="000000" w:themeColor="text1"/>
          <w:szCs w:val="24"/>
        </w:rPr>
        <w:t xml:space="preserve"> keakuratan model yang dihasilkan </w:t>
      </w:r>
      <w:r w:rsidR="008963D1">
        <w:rPr>
          <w:rFonts w:cs="Times New Roman"/>
          <w:color w:val="000000" w:themeColor="text1"/>
          <w:szCs w:val="24"/>
        </w:rPr>
        <w:t xml:space="preserve">dinilai </w:t>
      </w:r>
      <w:r w:rsidR="00B23A3A">
        <w:rPr>
          <w:rFonts w:cs="Times New Roman"/>
          <w:color w:val="000000" w:themeColor="text1"/>
          <w:szCs w:val="24"/>
        </w:rPr>
        <w:t>baik</w:t>
      </w:r>
      <w:r w:rsidR="00C052EF">
        <w:rPr>
          <w:rFonts w:cs="Times New Roman"/>
          <w:color w:val="000000" w:themeColor="text1"/>
          <w:szCs w:val="24"/>
        </w:rPr>
        <w:t xml:space="preserve">. </w:t>
      </w:r>
    </w:p>
    <w:p w:rsidR="000C1246" w:rsidRDefault="000C1246" w:rsidP="00E93153">
      <w:pPr>
        <w:pStyle w:val="NoSpacing"/>
      </w:pPr>
    </w:p>
    <w:p w:rsidR="00B36172" w:rsidRDefault="00B36172" w:rsidP="00E93153">
      <w:pPr>
        <w:pStyle w:val="NoSpacing"/>
      </w:pPr>
    </w:p>
    <w:p w:rsidR="0049793D" w:rsidRPr="004677D3" w:rsidRDefault="009134EB" w:rsidP="00912B71">
      <w:pPr>
        <w:pStyle w:val="Heading2"/>
      </w:pPr>
      <w:bookmarkStart w:id="82" w:name="_Toc482000827"/>
      <w:r>
        <w:t>Keterhubungan</w:t>
      </w:r>
      <w:r w:rsidR="0049793D">
        <w:t xml:space="preserve"> Mata Kuliah </w:t>
      </w:r>
      <w:r>
        <w:t xml:space="preserve">dan </w:t>
      </w:r>
      <w:r w:rsidR="0049793D">
        <w:t>Prasyarat</w:t>
      </w:r>
      <w:r>
        <w:t>nya</w:t>
      </w:r>
      <w:bookmarkEnd w:id="82"/>
    </w:p>
    <w:p w:rsidR="00B05686" w:rsidRDefault="00B05686" w:rsidP="00D07E77">
      <w:pPr>
        <w:ind w:firstLine="720"/>
        <w:rPr>
          <w:rFonts w:cstheme="minorHAnsi"/>
        </w:rPr>
      </w:pPr>
      <w:r>
        <w:rPr>
          <w:rFonts w:cstheme="minorHAnsi"/>
        </w:rPr>
        <w:t xml:space="preserve">Mata kuliah memiliki prasyarat yang mempengaruhi </w:t>
      </w:r>
      <w:r w:rsidR="00FD13E3">
        <w:rPr>
          <w:rFonts w:cstheme="minorHAnsi"/>
        </w:rPr>
        <w:t>pengambilan</w:t>
      </w:r>
      <w:r w:rsidR="00E94048">
        <w:rPr>
          <w:rFonts w:cstheme="minorHAnsi"/>
        </w:rPr>
        <w:t xml:space="preserve"> mata kuliah </w:t>
      </w:r>
      <w:r w:rsidR="00FD13E3">
        <w:rPr>
          <w:rFonts w:cstheme="minorHAnsi"/>
        </w:rPr>
        <w:t xml:space="preserve">di </w:t>
      </w:r>
      <w:r w:rsidR="00E94048">
        <w:rPr>
          <w:rFonts w:cstheme="minorHAnsi"/>
        </w:rPr>
        <w:t>semester</w:t>
      </w:r>
      <w:r w:rsidR="00FD13E3">
        <w:rPr>
          <w:rFonts w:cstheme="minorHAnsi"/>
        </w:rPr>
        <w:t xml:space="preserve"> selanjutnya</w:t>
      </w:r>
      <w:r w:rsidR="00C92FBA">
        <w:rPr>
          <w:rFonts w:cstheme="minorHAnsi"/>
        </w:rPr>
        <w:t xml:space="preserve">. Struktur prasyarat </w:t>
      </w:r>
      <w:r w:rsidR="00E94048">
        <w:rPr>
          <w:rFonts w:cstheme="minorHAnsi"/>
        </w:rPr>
        <w:t xml:space="preserve">mata kuliah </w:t>
      </w:r>
      <w:r w:rsidR="00671464">
        <w:rPr>
          <w:rFonts w:cstheme="minorHAnsi"/>
        </w:rPr>
        <w:t>tahun masuk</w:t>
      </w:r>
      <w:r w:rsidR="00E94048">
        <w:rPr>
          <w:rFonts w:cstheme="minorHAnsi"/>
        </w:rPr>
        <w:t xml:space="preserve"> 2012 </w:t>
      </w:r>
      <w:r>
        <w:rPr>
          <w:rFonts w:cstheme="minorHAnsi"/>
        </w:rPr>
        <w:t xml:space="preserve">dapat dilihat pada Lampiran </w:t>
      </w:r>
      <w:r w:rsidR="00912B71">
        <w:rPr>
          <w:rFonts w:cstheme="minorHAnsi"/>
        </w:rPr>
        <w:t>3. Sebagai contoh, m</w:t>
      </w:r>
      <w:r w:rsidR="00C92FBA">
        <w:rPr>
          <w:rFonts w:cstheme="minorHAnsi"/>
        </w:rPr>
        <w:t xml:space="preserve">ahasiswa yang akan </w:t>
      </w:r>
      <w:r>
        <w:rPr>
          <w:rFonts w:cstheme="minorHAnsi"/>
        </w:rPr>
        <w:t xml:space="preserve">mengambil mata kuliah </w:t>
      </w:r>
      <w:r w:rsidR="00912B71">
        <w:rPr>
          <w:rFonts w:cstheme="minorHAnsi"/>
        </w:rPr>
        <w:t>KOM20</w:t>
      </w:r>
      <w:r w:rsidR="00C92FBA">
        <w:rPr>
          <w:rFonts w:cstheme="minorHAnsi"/>
        </w:rPr>
        <w:t>6</w:t>
      </w:r>
      <w:r w:rsidR="00912B71">
        <w:rPr>
          <w:rFonts w:cstheme="minorHAnsi"/>
        </w:rPr>
        <w:t xml:space="preserve"> (</w:t>
      </w:r>
      <w:r w:rsidR="00C92FBA">
        <w:rPr>
          <w:rFonts w:cstheme="minorHAnsi"/>
        </w:rPr>
        <w:t>Organisasi Komputer</w:t>
      </w:r>
      <w:r w:rsidR="00912B71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603EA2">
        <w:rPr>
          <w:rFonts w:cstheme="minorHAnsi"/>
        </w:rPr>
        <w:t>di semester 4</w:t>
      </w:r>
      <w:r>
        <w:rPr>
          <w:rFonts w:cstheme="minorHAnsi"/>
        </w:rPr>
        <w:t xml:space="preserve"> harus </w:t>
      </w:r>
      <w:r w:rsidR="00603EA2">
        <w:rPr>
          <w:rFonts w:cstheme="minorHAnsi"/>
        </w:rPr>
        <w:t>telah lulus dari</w:t>
      </w:r>
      <w:r>
        <w:rPr>
          <w:rFonts w:cstheme="minorHAnsi"/>
        </w:rPr>
        <w:t xml:space="preserve"> mata kuliah </w:t>
      </w:r>
      <w:r w:rsidR="00C92FBA">
        <w:rPr>
          <w:rFonts w:cstheme="minorHAnsi"/>
        </w:rPr>
        <w:t>KOM203</w:t>
      </w:r>
      <w:r w:rsidR="00912B71">
        <w:rPr>
          <w:rFonts w:cstheme="minorHAnsi"/>
        </w:rPr>
        <w:t xml:space="preserve"> (</w:t>
      </w:r>
      <w:r w:rsidR="00C92FBA">
        <w:rPr>
          <w:rFonts w:cstheme="minorHAnsi"/>
        </w:rPr>
        <w:t>Rangkaian Digital</w:t>
      </w:r>
      <w:r>
        <w:rPr>
          <w:rFonts w:cstheme="minorHAnsi"/>
        </w:rPr>
        <w:t xml:space="preserve">) pada semester 3 karena mata kuliah </w:t>
      </w:r>
      <w:r w:rsidR="00C92FBA">
        <w:rPr>
          <w:rFonts w:cstheme="minorHAnsi"/>
        </w:rPr>
        <w:t>KOM203</w:t>
      </w:r>
      <w:r>
        <w:rPr>
          <w:rFonts w:cstheme="minorHAnsi"/>
        </w:rPr>
        <w:t xml:space="preserve"> merupakan mata kul</w:t>
      </w:r>
      <w:r w:rsidR="00603EA2">
        <w:rPr>
          <w:rFonts w:cstheme="minorHAnsi"/>
        </w:rPr>
        <w:t xml:space="preserve">iah prasyarat untuk </w:t>
      </w:r>
      <w:r>
        <w:rPr>
          <w:rFonts w:cstheme="minorHAnsi"/>
        </w:rPr>
        <w:t xml:space="preserve">mata kuliah </w:t>
      </w:r>
      <w:r w:rsidR="00C92FBA">
        <w:rPr>
          <w:rFonts w:cstheme="minorHAnsi"/>
        </w:rPr>
        <w:t>KOM206</w:t>
      </w:r>
      <w:r>
        <w:rPr>
          <w:rFonts w:cstheme="minorHAnsi"/>
        </w:rPr>
        <w:t xml:space="preserve">. </w:t>
      </w:r>
    </w:p>
    <w:p w:rsidR="00554F5D" w:rsidRDefault="00C92FBA" w:rsidP="00D07E77">
      <w:pPr>
        <w:ind w:firstLine="720"/>
        <w:rPr>
          <w:rFonts w:cstheme="minorHAnsi"/>
        </w:rPr>
      </w:pPr>
      <w:r>
        <w:rPr>
          <w:rFonts w:cstheme="minorHAnsi"/>
        </w:rPr>
        <w:t>Pengukuran keterhubungan dalam p</w:t>
      </w:r>
      <w:r w:rsidR="005C1A9F">
        <w:rPr>
          <w:rFonts w:cstheme="minorHAnsi"/>
        </w:rPr>
        <w:t xml:space="preserve">enelitian ini berfokus kepada mata kuliah </w:t>
      </w:r>
      <w:r>
        <w:rPr>
          <w:rFonts w:cstheme="minorHAnsi"/>
        </w:rPr>
        <w:t xml:space="preserve">dan </w:t>
      </w:r>
      <w:r w:rsidR="005C1A9F">
        <w:rPr>
          <w:rFonts w:cstheme="minorHAnsi"/>
        </w:rPr>
        <w:t>prasyarat</w:t>
      </w:r>
      <w:r>
        <w:rPr>
          <w:rFonts w:cstheme="minorHAnsi"/>
        </w:rPr>
        <w:t>nya</w:t>
      </w:r>
      <w:r w:rsidR="005C1A9F">
        <w:rPr>
          <w:rFonts w:cstheme="minorHAnsi"/>
        </w:rPr>
        <w:t xml:space="preserve"> </w:t>
      </w:r>
      <w:r>
        <w:rPr>
          <w:rFonts w:cstheme="minorHAnsi"/>
        </w:rPr>
        <w:t>dalam</w:t>
      </w:r>
      <w:r w:rsidR="005C1A9F">
        <w:rPr>
          <w:rFonts w:cstheme="minorHAnsi"/>
        </w:rPr>
        <w:t xml:space="preserve"> </w:t>
      </w:r>
      <w:r>
        <w:rPr>
          <w:rFonts w:cstheme="minorHAnsi"/>
        </w:rPr>
        <w:t xml:space="preserve">kurikulum mahasiswa </w:t>
      </w:r>
      <w:r w:rsidR="005C1A9F">
        <w:rPr>
          <w:rFonts w:cstheme="minorHAnsi"/>
        </w:rPr>
        <w:t xml:space="preserve">tahun masuk 2012 karena data </w:t>
      </w:r>
      <w:r>
        <w:rPr>
          <w:rFonts w:cstheme="minorHAnsi"/>
        </w:rPr>
        <w:t xml:space="preserve">nilai tersedia </w:t>
      </w:r>
      <w:r w:rsidR="005C1A9F">
        <w:rPr>
          <w:rFonts w:cstheme="minorHAnsi"/>
        </w:rPr>
        <w:t xml:space="preserve">hingga semester 8. </w:t>
      </w:r>
      <w:r>
        <w:rPr>
          <w:rFonts w:cstheme="minorHAnsi"/>
        </w:rPr>
        <w:t>Korelasi Spearman digunakan j</w:t>
      </w:r>
      <w:r w:rsidR="00B05686">
        <w:rPr>
          <w:rFonts w:cstheme="minorHAnsi"/>
        </w:rPr>
        <w:t>ika</w:t>
      </w:r>
      <w:r>
        <w:rPr>
          <w:rFonts w:cstheme="minorHAnsi"/>
        </w:rPr>
        <w:t xml:space="preserve"> suatu mata kuliah hanya memiliki 1 mata kuliah prasyarat. Jika suatu mata kuliah, </w:t>
      </w:r>
      <w:r w:rsidRPr="00C92FBA">
        <w:rPr>
          <w:rFonts w:cstheme="minorHAnsi"/>
          <w:i/>
        </w:rPr>
        <w:t>Q</w:t>
      </w:r>
      <w:r>
        <w:rPr>
          <w:rFonts w:cstheme="minorHAnsi"/>
        </w:rPr>
        <w:t>, memilik</w:t>
      </w:r>
      <w:r w:rsidR="00C57643">
        <w:rPr>
          <w:rFonts w:cstheme="minorHAnsi"/>
        </w:rPr>
        <w:t>i</w:t>
      </w:r>
      <w:r w:rsidR="00B05686">
        <w:rPr>
          <w:rFonts w:cstheme="minorHAnsi"/>
        </w:rPr>
        <w:t xml:space="preserve"> lebih dari 2 mata kuliah prasyarat </w:t>
      </w:r>
      <w:r w:rsidR="00C57643">
        <w:rPr>
          <w:rFonts w:cstheme="minorHAnsi"/>
        </w:rPr>
        <w:t>(</w:t>
      </w:r>
      <w:r w:rsidR="00C57643" w:rsidRPr="00C57643">
        <w:rPr>
          <w:rFonts w:cstheme="minorHAnsi"/>
          <w:i/>
        </w:rPr>
        <w:t>P</w:t>
      </w:r>
      <w:r w:rsidR="00C57643" w:rsidRPr="00C57643">
        <w:rPr>
          <w:rFonts w:cstheme="minorHAnsi"/>
          <w:i/>
          <w:vertAlign w:val="subscript"/>
        </w:rPr>
        <w:t>1</w:t>
      </w:r>
      <w:r w:rsidR="00C57643">
        <w:rPr>
          <w:rFonts w:cstheme="minorHAnsi"/>
        </w:rPr>
        <w:t xml:space="preserve">, </w:t>
      </w:r>
      <w:r w:rsidR="00C57643" w:rsidRPr="00C57643">
        <w:rPr>
          <w:rFonts w:cstheme="minorHAnsi"/>
          <w:i/>
        </w:rPr>
        <w:t>P</w:t>
      </w:r>
      <w:r w:rsidR="00C57643">
        <w:rPr>
          <w:rFonts w:cstheme="minorHAnsi"/>
          <w:i/>
          <w:vertAlign w:val="subscript"/>
        </w:rPr>
        <w:t>2</w:t>
      </w:r>
      <w:r w:rsidR="00C57643">
        <w:rPr>
          <w:rFonts w:cstheme="minorHAnsi"/>
        </w:rPr>
        <w:t xml:space="preserve">, …), algoritme C5.0 digunakan dengan nilai </w:t>
      </w:r>
      <w:r w:rsidR="00C57643" w:rsidRPr="00C57643">
        <w:rPr>
          <w:rFonts w:cstheme="minorHAnsi"/>
          <w:i/>
        </w:rPr>
        <w:t>Q</w:t>
      </w:r>
      <w:r w:rsidR="00C57643">
        <w:rPr>
          <w:rFonts w:cstheme="minorHAnsi"/>
          <w:i/>
          <w:vertAlign w:val="subscript"/>
        </w:rPr>
        <w:t xml:space="preserve"> </w:t>
      </w:r>
      <w:r w:rsidR="00C57643">
        <w:rPr>
          <w:rFonts w:cstheme="minorHAnsi"/>
        </w:rPr>
        <w:t>menjadi dasar kelas target dan nilai mata kuliah prasyarat menjadi atribut.</w:t>
      </w:r>
      <w:r w:rsidR="00C57643">
        <w:rPr>
          <w:rFonts w:cstheme="minorHAnsi"/>
          <w:i/>
          <w:vertAlign w:val="subscript"/>
        </w:rPr>
        <w:t xml:space="preserve"> </w:t>
      </w:r>
    </w:p>
    <w:p w:rsidR="00554F5D" w:rsidRDefault="00554F5D" w:rsidP="00D07E77">
      <w:pPr>
        <w:ind w:firstLine="720"/>
        <w:rPr>
          <w:rFonts w:cstheme="minorHAnsi"/>
        </w:rPr>
      </w:pPr>
      <w:r>
        <w:rPr>
          <w:rFonts w:cstheme="minorHAnsi"/>
        </w:rPr>
        <w:t xml:space="preserve">Korelasi </w:t>
      </w:r>
      <w:r w:rsidR="00603EA2" w:rsidRPr="00603EA2">
        <w:rPr>
          <w:rFonts w:cstheme="minorHAnsi"/>
        </w:rPr>
        <w:t>Spearman</w:t>
      </w:r>
      <w:r>
        <w:rPr>
          <w:rFonts w:cstheme="minorHAnsi"/>
        </w:rPr>
        <w:t xml:space="preserve"> merupakan korelasi yang menunjukkan hubungan di antara peubah d</w:t>
      </w:r>
      <w:r w:rsidR="00E94048">
        <w:rPr>
          <w:rFonts w:cstheme="minorHAnsi"/>
        </w:rPr>
        <w:t>an mengolah data ordinal (Hauke dan Kossowski</w:t>
      </w:r>
      <w:r>
        <w:rPr>
          <w:rFonts w:cstheme="minorHAnsi"/>
        </w:rPr>
        <w:t xml:space="preserve"> 2011). Patokan hasil perhi</w:t>
      </w:r>
      <w:r w:rsidR="00FD13E3">
        <w:rPr>
          <w:rFonts w:cstheme="minorHAnsi"/>
        </w:rPr>
        <w:t xml:space="preserve">tungan korelasi </w:t>
      </w:r>
      <w:r w:rsidR="00C57643">
        <w:rPr>
          <w:rFonts w:cstheme="minorHAnsi"/>
        </w:rPr>
        <w:t xml:space="preserve">ialah </w:t>
      </w:r>
      <w:r w:rsidR="00FD13E3">
        <w:rPr>
          <w:rFonts w:cstheme="minorHAnsi"/>
        </w:rPr>
        <w:t>sebagai berikut</w:t>
      </w:r>
      <w:r>
        <w:rPr>
          <w:rFonts w:cstheme="minorHAnsi"/>
        </w:rPr>
        <w:t>:</w:t>
      </w:r>
    </w:p>
    <w:p w:rsidR="00F75E35" w:rsidRDefault="00F75E35" w:rsidP="00554F5D">
      <w:pPr>
        <w:ind w:firstLine="360"/>
        <w:rPr>
          <w:rFonts w:cstheme="minorHAnsi"/>
        </w:rPr>
      </w:pPr>
    </w:p>
    <w:p w:rsidR="00F75E35" w:rsidRDefault="00F75E35" w:rsidP="00554F5D">
      <w:pPr>
        <w:ind w:firstLine="360"/>
        <w:rPr>
          <w:rFonts w:cstheme="minorHAnsi"/>
        </w:rPr>
      </w:pPr>
    </w:p>
    <w:p w:rsidR="00554F5D" w:rsidRPr="008E53FF" w:rsidRDefault="00554F5D" w:rsidP="00E6151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&lt; 0.20 </w:t>
      </w:r>
      <w:r>
        <w:rPr>
          <w:rFonts w:cstheme="minorHAnsi"/>
        </w:rPr>
        <w:tab/>
      </w:r>
      <w:r w:rsidR="007B181A">
        <w:rPr>
          <w:rFonts w:cstheme="minorHAnsi"/>
        </w:rPr>
        <w:tab/>
      </w:r>
      <w:r>
        <w:rPr>
          <w:rFonts w:cstheme="minorHAnsi"/>
        </w:rPr>
        <w:t>: hubungan dapat dianggap tidak ada</w:t>
      </w:r>
    </w:p>
    <w:p w:rsidR="00554F5D" w:rsidRDefault="00554F5D" w:rsidP="00E6151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0.20 – 0.40</w:t>
      </w:r>
      <w:r>
        <w:rPr>
          <w:rFonts w:cstheme="minorHAnsi"/>
        </w:rPr>
        <w:tab/>
        <w:t>: hubungan ada tapi rendah</w:t>
      </w:r>
    </w:p>
    <w:p w:rsidR="00554F5D" w:rsidRDefault="00554F5D" w:rsidP="00E6151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&gt; 0.40 – 0.70</w:t>
      </w:r>
      <w:r>
        <w:rPr>
          <w:rFonts w:cstheme="minorHAnsi"/>
        </w:rPr>
        <w:tab/>
        <w:t>: hubungan cukup</w:t>
      </w:r>
    </w:p>
    <w:p w:rsidR="00554F5D" w:rsidRDefault="00554F5D" w:rsidP="00E6151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&gt; 0.70 – 0.90</w:t>
      </w:r>
      <w:r>
        <w:rPr>
          <w:rFonts w:cstheme="minorHAnsi"/>
        </w:rPr>
        <w:tab/>
        <w:t>: hubungan tinggi</w:t>
      </w:r>
    </w:p>
    <w:p w:rsidR="00554F5D" w:rsidRDefault="00554F5D" w:rsidP="00E6151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&gt; 0.90 – 1.00</w:t>
      </w:r>
      <w:r>
        <w:rPr>
          <w:rFonts w:cstheme="minorHAnsi"/>
        </w:rPr>
        <w:tab/>
        <w:t>: hubungan sangat tinggi</w:t>
      </w:r>
    </w:p>
    <w:p w:rsidR="00B36172" w:rsidRDefault="00554F5D" w:rsidP="00D07E77">
      <w:pPr>
        <w:ind w:firstLine="720"/>
        <w:rPr>
          <w:lang w:eastAsia="en-US"/>
        </w:rPr>
      </w:pPr>
      <w:r w:rsidRPr="001A0EE0">
        <w:rPr>
          <w:rFonts w:cstheme="minorHAnsi"/>
        </w:rPr>
        <w:t>Korelasi dapa</w:t>
      </w:r>
      <w:r w:rsidR="007B181A">
        <w:rPr>
          <w:rFonts w:cstheme="minorHAnsi"/>
        </w:rPr>
        <w:t>t</w:t>
      </w:r>
      <w:r w:rsidR="005C1A9F">
        <w:rPr>
          <w:rFonts w:cstheme="minorHAnsi"/>
        </w:rPr>
        <w:t xml:space="preserve"> bernilai</w:t>
      </w:r>
      <w:r w:rsidR="007B181A">
        <w:rPr>
          <w:rFonts w:cstheme="minorHAnsi"/>
        </w:rPr>
        <w:t xml:space="preserve"> positif yang artinya searah</w:t>
      </w:r>
      <w:r w:rsidR="005C1A9F">
        <w:rPr>
          <w:rFonts w:cstheme="minorHAnsi"/>
        </w:rPr>
        <w:t xml:space="preserve">: </w:t>
      </w:r>
      <w:r w:rsidR="007B181A">
        <w:rPr>
          <w:rFonts w:cstheme="minorHAnsi"/>
        </w:rPr>
        <w:t>j</w:t>
      </w:r>
      <w:r w:rsidRPr="001A0EE0">
        <w:rPr>
          <w:rFonts w:cstheme="minorHAnsi"/>
        </w:rPr>
        <w:t>ika variab</w:t>
      </w:r>
      <w:r>
        <w:rPr>
          <w:rFonts w:cstheme="minorHAnsi"/>
        </w:rPr>
        <w:t>el</w:t>
      </w:r>
      <w:r w:rsidR="00DD1895">
        <w:rPr>
          <w:rFonts w:cstheme="minorHAnsi"/>
        </w:rPr>
        <w:t xml:space="preserve"> pertama besar, </w:t>
      </w:r>
      <w:r w:rsidRPr="001A0EE0">
        <w:rPr>
          <w:rFonts w:cstheme="minorHAnsi"/>
        </w:rPr>
        <w:t>variab</w:t>
      </w:r>
      <w:r>
        <w:rPr>
          <w:rFonts w:cstheme="minorHAnsi"/>
        </w:rPr>
        <w:t>el</w:t>
      </w:r>
      <w:r w:rsidRPr="001A0EE0">
        <w:rPr>
          <w:rFonts w:cstheme="minorHAnsi"/>
        </w:rPr>
        <w:t xml:space="preserve"> kedua semakin</w:t>
      </w:r>
      <w:r>
        <w:rPr>
          <w:rFonts w:cstheme="minorHAnsi"/>
        </w:rPr>
        <w:t xml:space="preserve"> besar juga </w:t>
      </w:r>
      <w:r w:rsidR="00DD1895">
        <w:rPr>
          <w:rFonts w:cstheme="minorHAnsi"/>
        </w:rPr>
        <w:t>atau</w:t>
      </w:r>
      <w:r>
        <w:rPr>
          <w:rFonts w:cstheme="minorHAnsi"/>
        </w:rPr>
        <w:t xml:space="preserve"> bernilai negatif</w:t>
      </w:r>
      <w:r w:rsidRPr="001A0EE0">
        <w:rPr>
          <w:rFonts w:cstheme="minorHAnsi"/>
        </w:rPr>
        <w:t xml:space="preserve"> yang artinya</w:t>
      </w:r>
      <w:r w:rsidR="005C1A9F">
        <w:rPr>
          <w:rFonts w:cstheme="minorHAnsi"/>
        </w:rPr>
        <w:t xml:space="preserve"> berlawanan arah: </w:t>
      </w:r>
      <w:r>
        <w:rPr>
          <w:rFonts w:cstheme="minorHAnsi"/>
        </w:rPr>
        <w:t>jika variabel</w:t>
      </w:r>
      <w:r w:rsidR="00DD1895">
        <w:rPr>
          <w:rFonts w:cstheme="minorHAnsi"/>
        </w:rPr>
        <w:t xml:space="preserve"> pertama besar, variabel</w:t>
      </w:r>
      <w:r w:rsidRPr="001A0EE0">
        <w:rPr>
          <w:rFonts w:cstheme="minorHAnsi"/>
        </w:rPr>
        <w:t xml:space="preserve"> kedua semakin mengecil.</w:t>
      </w:r>
    </w:p>
    <w:p w:rsidR="00B05686" w:rsidRPr="00B36172" w:rsidRDefault="00B05686" w:rsidP="00D07E77">
      <w:pPr>
        <w:ind w:firstLine="720"/>
        <w:rPr>
          <w:lang w:eastAsia="en-US"/>
        </w:rPr>
      </w:pPr>
      <w:r>
        <w:rPr>
          <w:rFonts w:cstheme="minorHAnsi"/>
        </w:rPr>
        <w:t xml:space="preserve">Kelas yang terbentuk pada pengolahan lebih dari 2 mata kuliah prasyarat berdasarkan nilai mutu mata kuliah yang dapat dilihat pada Tabel </w:t>
      </w:r>
      <w:r w:rsidR="00BC104E">
        <w:rPr>
          <w:rFonts w:cstheme="minorHAnsi"/>
        </w:rPr>
        <w:t>6</w:t>
      </w:r>
      <w:r>
        <w:rPr>
          <w:rFonts w:cstheme="minorHAnsi"/>
        </w:rPr>
        <w:t xml:space="preserve">. Nilai mutu A dan AB masuk ke dalam kategori kelas BAIK. </w:t>
      </w:r>
      <w:r w:rsidR="00603EA2">
        <w:rPr>
          <w:rFonts w:cstheme="minorHAnsi"/>
        </w:rPr>
        <w:t>N</w:t>
      </w:r>
      <w:r>
        <w:rPr>
          <w:rFonts w:cstheme="minorHAnsi"/>
        </w:rPr>
        <w:t xml:space="preserve">ilai mutu B, BC, C, D dan E masuk ke dalam kategori kelas CUKUP. </w:t>
      </w:r>
      <w:r w:rsidR="00603EA2">
        <w:rPr>
          <w:rFonts w:cstheme="minorHAnsi"/>
        </w:rPr>
        <w:t xml:space="preserve">Nilai E dimasukkan ke dalam kelas CUKUP karena nilai mahasiswa PSIK </w:t>
      </w:r>
      <w:r w:rsidR="00671464">
        <w:rPr>
          <w:rFonts w:cstheme="minorHAnsi"/>
        </w:rPr>
        <w:t>tahun masuk</w:t>
      </w:r>
      <w:r w:rsidR="00603EA2">
        <w:rPr>
          <w:rFonts w:cstheme="minorHAnsi"/>
        </w:rPr>
        <w:t xml:space="preserve"> 2012 yang mendapat nilai E pada mata kuliah </w:t>
      </w:r>
      <w:r w:rsidR="00BE1D94">
        <w:rPr>
          <w:rFonts w:cstheme="minorHAnsi"/>
        </w:rPr>
        <w:t xml:space="preserve">sebagai </w:t>
      </w:r>
      <w:r w:rsidR="00603EA2">
        <w:rPr>
          <w:rFonts w:cstheme="minorHAnsi"/>
        </w:rPr>
        <w:t>pembentuk kategori kelas sangat jarang. Nilai E hanya ditemukan pada 1 mahasiswa di mata kuliah KOM312 (Komunikasi Data dan Jaringan Komputer)</w:t>
      </w:r>
      <w:r w:rsidR="00BE1D94">
        <w:rPr>
          <w:rFonts w:cstheme="minorHAnsi"/>
        </w:rPr>
        <w:t>.</w:t>
      </w:r>
      <w:r w:rsidR="00603EA2">
        <w:rPr>
          <w:color w:val="000000" w:themeColor="text1"/>
          <w:u w:val="single"/>
          <w:lang w:val="sv-SE"/>
        </w:rPr>
        <w:t xml:space="preserve"> </w:t>
      </w:r>
      <w:r w:rsidR="00603EA2" w:rsidRPr="00603EA2">
        <w:rPr>
          <w:rFonts w:cstheme="minorHAnsi"/>
          <w:color w:val="000000" w:themeColor="text1"/>
        </w:rPr>
        <w:t xml:space="preserve"> </w:t>
      </w:r>
    </w:p>
    <w:p w:rsidR="00F06CFA" w:rsidRDefault="00F06CFA" w:rsidP="00B05686">
      <w:pPr>
        <w:ind w:firstLine="360"/>
        <w:rPr>
          <w:rFonts w:cstheme="minorHAnsi"/>
        </w:rPr>
      </w:pPr>
      <w:r w:rsidRPr="00F06CFA">
        <w:rPr>
          <w:rFonts w:cs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0" wp14:anchorId="45A967D0" wp14:editId="0F0082D6">
                <wp:simplePos x="0" y="0"/>
                <wp:positionH relativeFrom="margin">
                  <wp:posOffset>655955</wp:posOffset>
                </wp:positionH>
                <wp:positionV relativeFrom="paragraph">
                  <wp:posOffset>48260</wp:posOffset>
                </wp:positionV>
                <wp:extent cx="3736340" cy="1207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20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F06CFA">
                            <w:pPr>
                              <w:pStyle w:val="Caption"/>
                              <w:keepNext/>
                              <w:ind w:left="851" w:hanging="851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6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83" w:name="_Toc477113904"/>
                            <w:bookmarkStart w:id="84" w:name="_Toc482826086"/>
                            <w:bookmarkStart w:id="85" w:name="_Toc482828832"/>
                            <w:r>
                              <w:t>Pembagian kelas untuk keterhubungan yang memiliki lebih dari 2 mata kuliah prasyarat</w:t>
                            </w:r>
                            <w:bookmarkEnd w:id="83"/>
                            <w:bookmarkEnd w:id="84"/>
                            <w:bookmarkEnd w:id="85"/>
                          </w:p>
                          <w:tbl>
                            <w:tblPr>
                              <w:tblW w:w="411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9"/>
                              <w:gridCol w:w="221"/>
                              <w:gridCol w:w="2651"/>
                            </w:tblGrid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460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7413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Kelas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Nilai Mutu Mata Kuliah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BAIK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A dan AB</w:t>
                                  </w:r>
                                </w:p>
                              </w:tc>
                            </w:tr>
                            <w:tr w:rsidR="008E188C" w:rsidRPr="00974137" w:rsidTr="003E512B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23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CUKUP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974137" w:rsidRDefault="008E188C" w:rsidP="00F06CFA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B, BC, C, D dan E</w:t>
                                  </w:r>
                                </w:p>
                              </w:tc>
                            </w:tr>
                          </w:tbl>
                          <w:p w:rsidR="008E188C" w:rsidRDefault="008E18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67D0" id="_x0000_s1036" type="#_x0000_t202" style="position:absolute;left:0;text-align:left;margin-left:51.65pt;margin-top:3.8pt;width:294.2pt;height:95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" o:allowoverlap="f" filled="f" stroked="f">
                <v:textbox>
                  <w:txbxContent>
                    <w:p w:rsidR="008E188C" w:rsidRDefault="008E188C" w:rsidP="00F06CFA">
                      <w:pPr>
                        <w:pStyle w:val="Caption"/>
                        <w:keepNext/>
                        <w:ind w:left="851" w:hanging="851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6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86" w:name="_Toc477113904"/>
                      <w:bookmarkStart w:id="87" w:name="_Toc482826086"/>
                      <w:bookmarkStart w:id="88" w:name="_Toc482828832"/>
                      <w:r>
                        <w:t>Pembagian kelas untuk keterhubungan yang memiliki lebih dari 2 mata kuliah prasyarat</w:t>
                      </w:r>
                      <w:bookmarkEnd w:id="86"/>
                      <w:bookmarkEnd w:id="87"/>
                      <w:bookmarkEnd w:id="88"/>
                    </w:p>
                    <w:tbl>
                      <w:tblPr>
                        <w:tblW w:w="411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39"/>
                        <w:gridCol w:w="221"/>
                        <w:gridCol w:w="2651"/>
                      </w:tblGrid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460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7413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Kelas</w:t>
                            </w:r>
                          </w:p>
                        </w:tc>
                        <w:tc>
                          <w:tcPr>
                            <w:tcW w:w="26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bottom"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Nilai Mutu Mata Kuliah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BAIK</w:t>
                            </w:r>
                          </w:p>
                        </w:tc>
                        <w:tc>
                          <w:tcPr>
                            <w:tcW w:w="2872" w:type="dxa"/>
                            <w:gridSpan w:val="2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A dan AB</w:t>
                            </w:r>
                          </w:p>
                        </w:tc>
                      </w:tr>
                      <w:tr w:rsidR="008E188C" w:rsidRPr="00974137" w:rsidTr="003E512B">
                        <w:trPr>
                          <w:trHeight w:val="300"/>
                          <w:jc w:val="center"/>
                        </w:trPr>
                        <w:tc>
                          <w:tcPr>
                            <w:tcW w:w="1239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CUKUP</w:t>
                            </w:r>
                          </w:p>
                        </w:tc>
                        <w:tc>
                          <w:tcPr>
                            <w:tcW w:w="2872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974137" w:rsidRDefault="008E188C" w:rsidP="00F06CFA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B, BC, C, D dan E</w:t>
                            </w:r>
                          </w:p>
                        </w:tc>
                      </w:tr>
                    </w:tbl>
                    <w:p w:rsidR="008E188C" w:rsidRDefault="008E188C"/>
                  </w:txbxContent>
                </v:textbox>
                <w10:wrap type="square" anchorx="margin"/>
              </v:shape>
            </w:pict>
          </mc:Fallback>
        </mc:AlternateContent>
      </w:r>
    </w:p>
    <w:p w:rsidR="00226BE1" w:rsidRDefault="00226BE1" w:rsidP="00DD2488">
      <w:pPr>
        <w:pStyle w:val="NoSpacing"/>
      </w:pPr>
    </w:p>
    <w:p w:rsidR="00DD1895" w:rsidRDefault="00DD1895" w:rsidP="00226BE1"/>
    <w:p w:rsidR="00F06CFA" w:rsidRDefault="00F06CFA" w:rsidP="00226BE1"/>
    <w:p w:rsidR="00F06CFA" w:rsidRDefault="00F06CFA" w:rsidP="00226BE1"/>
    <w:p w:rsidR="00F06CFA" w:rsidRDefault="00F06CFA" w:rsidP="00226BE1"/>
    <w:p w:rsidR="00F06CFA" w:rsidRDefault="00F06CFA" w:rsidP="00226BE1"/>
    <w:p w:rsidR="00F06CFA" w:rsidRDefault="00F06CFA" w:rsidP="00226BE1"/>
    <w:p w:rsidR="00F06CFA" w:rsidRPr="00226BE1" w:rsidRDefault="00F06CFA" w:rsidP="00226BE1"/>
    <w:p w:rsidR="00F32F98" w:rsidRDefault="00F32F98" w:rsidP="00F32F98">
      <w:pPr>
        <w:pStyle w:val="Heading2"/>
        <w:rPr>
          <w:lang w:val="id-ID"/>
        </w:rPr>
      </w:pPr>
      <w:bookmarkStart w:id="89" w:name="_Toc482000828"/>
      <w:r>
        <w:rPr>
          <w:lang w:val="id-ID"/>
        </w:rPr>
        <w:t>Lingkungan Pengembangan</w:t>
      </w:r>
      <w:bookmarkEnd w:id="81"/>
      <w:bookmarkEnd w:id="89"/>
    </w:p>
    <w:p w:rsidR="00F32F98" w:rsidRDefault="00F32F98" w:rsidP="00F32F98">
      <w:pPr>
        <w:tabs>
          <w:tab w:val="left" w:pos="142"/>
        </w:tabs>
        <w:rPr>
          <w:lang w:val="id-ID"/>
        </w:rPr>
      </w:pPr>
      <w:r w:rsidRPr="00C81FAB">
        <w:rPr>
          <w:lang w:val="en-GB"/>
        </w:rPr>
        <w:t>Spesifikasi perangkat keras dan perangkat lunak yang digunakan untuk peneli</w:t>
      </w:r>
      <w:r>
        <w:rPr>
          <w:lang w:val="en-GB"/>
        </w:rPr>
        <w:t>tian ini adalah sebagai berik</w:t>
      </w:r>
      <w:r>
        <w:rPr>
          <w:lang w:val="id-ID"/>
        </w:rPr>
        <w:t>ut:</w:t>
      </w:r>
    </w:p>
    <w:p w:rsidR="00F32F98" w:rsidRPr="002331BB" w:rsidRDefault="00F32F98" w:rsidP="00E61519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ind w:left="360"/>
        <w:rPr>
          <w:lang w:val="id-ID"/>
        </w:rPr>
      </w:pPr>
      <w:r w:rsidRPr="002331BB">
        <w:rPr>
          <w:lang w:val="id-ID"/>
        </w:rPr>
        <w:t>Perangkat keras yang digunakan berupa komputer personal dengan spesifikasi:</w:t>
      </w:r>
    </w:p>
    <w:p w:rsidR="00F32F98" w:rsidRDefault="00F32F98" w:rsidP="00A8324D">
      <w:pPr>
        <w:pStyle w:val="ListParagraph"/>
        <w:numPr>
          <w:ilvl w:val="0"/>
          <w:numId w:val="5"/>
        </w:numPr>
        <w:tabs>
          <w:tab w:val="left" w:pos="142"/>
        </w:tabs>
        <w:ind w:left="567" w:hanging="283"/>
        <w:rPr>
          <w:lang w:val="id-ID"/>
        </w:rPr>
      </w:pPr>
      <w:r>
        <w:rPr>
          <w:lang w:val="id-ID"/>
        </w:rPr>
        <w:t>Intel® Core™ i5 CPU @2.50</w:t>
      </w:r>
      <w:r w:rsidRPr="000243A1">
        <w:rPr>
          <w:lang w:val="id-ID"/>
        </w:rPr>
        <w:t xml:space="preserve"> GHz</w:t>
      </w:r>
    </w:p>
    <w:p w:rsidR="00F32F98" w:rsidRDefault="00F32F98" w:rsidP="00A8324D">
      <w:pPr>
        <w:pStyle w:val="ListParagraph"/>
        <w:numPr>
          <w:ilvl w:val="0"/>
          <w:numId w:val="5"/>
        </w:numPr>
        <w:tabs>
          <w:tab w:val="left" w:pos="142"/>
        </w:tabs>
        <w:ind w:left="567" w:hanging="283"/>
        <w:rPr>
          <w:lang w:val="id-ID"/>
        </w:rPr>
      </w:pPr>
      <w:r>
        <w:rPr>
          <w:lang w:val="id-ID"/>
        </w:rPr>
        <w:t xml:space="preserve">RAM </w:t>
      </w:r>
      <w:r>
        <w:t>8</w:t>
      </w:r>
      <w:r>
        <w:rPr>
          <w:lang w:val="id-ID"/>
        </w:rPr>
        <w:t xml:space="preserve"> GB</w:t>
      </w:r>
    </w:p>
    <w:p w:rsidR="00F32F98" w:rsidRPr="002331BB" w:rsidRDefault="00F32F98" w:rsidP="00A8324D">
      <w:pPr>
        <w:pStyle w:val="ListParagraph"/>
        <w:numPr>
          <w:ilvl w:val="0"/>
          <w:numId w:val="5"/>
        </w:numPr>
        <w:tabs>
          <w:tab w:val="left" w:pos="142"/>
        </w:tabs>
        <w:ind w:left="567" w:hanging="283"/>
        <w:rPr>
          <w:i/>
          <w:lang w:val="id-ID"/>
        </w:rPr>
      </w:pPr>
      <w:r w:rsidRPr="00A50039">
        <w:rPr>
          <w:i/>
          <w:lang w:val="id-ID"/>
        </w:rPr>
        <w:t>Harddisk Internal</w:t>
      </w:r>
      <w:r>
        <w:rPr>
          <w:lang w:val="id-ID"/>
        </w:rPr>
        <w:t xml:space="preserve"> </w:t>
      </w:r>
      <w:r>
        <w:t>500</w:t>
      </w:r>
      <w:r>
        <w:rPr>
          <w:lang w:val="id-ID"/>
        </w:rPr>
        <w:t xml:space="preserve"> GB</w:t>
      </w:r>
    </w:p>
    <w:p w:rsidR="00F32F98" w:rsidRPr="002331BB" w:rsidRDefault="00F32F98" w:rsidP="00E61519">
      <w:pPr>
        <w:pStyle w:val="ListParagraph"/>
        <w:numPr>
          <w:ilvl w:val="0"/>
          <w:numId w:val="8"/>
        </w:numPr>
        <w:tabs>
          <w:tab w:val="left" w:pos="142"/>
        </w:tabs>
        <w:ind w:left="360"/>
        <w:rPr>
          <w:i/>
          <w:lang w:val="id-ID"/>
        </w:rPr>
      </w:pPr>
      <w:r>
        <w:t xml:space="preserve"> </w:t>
      </w:r>
      <w:r w:rsidRPr="002331BB">
        <w:rPr>
          <w:lang w:val="id-ID"/>
        </w:rPr>
        <w:t>Perangkat lunak yang digunakan:</w:t>
      </w:r>
    </w:p>
    <w:p w:rsidR="00F32F98" w:rsidRDefault="00F32F98" w:rsidP="00DD05F6">
      <w:pPr>
        <w:pStyle w:val="ListParagraph"/>
        <w:numPr>
          <w:ilvl w:val="0"/>
          <w:numId w:val="6"/>
        </w:numPr>
        <w:tabs>
          <w:tab w:val="left" w:pos="142"/>
        </w:tabs>
        <w:ind w:left="567" w:hanging="283"/>
        <w:rPr>
          <w:lang w:val="id-ID"/>
        </w:rPr>
      </w:pPr>
      <w:r>
        <w:rPr>
          <w:lang w:val="id-ID"/>
        </w:rPr>
        <w:t>Siste</w:t>
      </w:r>
      <w:r w:rsidR="00007CCE">
        <w:rPr>
          <w:lang w:val="id-ID"/>
        </w:rPr>
        <w:t>m o</w:t>
      </w:r>
      <w:r>
        <w:rPr>
          <w:lang w:val="id-ID"/>
        </w:rPr>
        <w:t>perasi Windows 8.1 64-bit</w:t>
      </w:r>
    </w:p>
    <w:p w:rsidR="00F32F98" w:rsidRPr="00A50039" w:rsidRDefault="00F32F98" w:rsidP="00A8324D">
      <w:pPr>
        <w:pStyle w:val="ListParagraph"/>
        <w:numPr>
          <w:ilvl w:val="0"/>
          <w:numId w:val="6"/>
        </w:numPr>
        <w:tabs>
          <w:tab w:val="left" w:pos="142"/>
        </w:tabs>
        <w:ind w:left="567" w:hanging="283"/>
        <w:rPr>
          <w:lang w:val="id-ID"/>
        </w:rPr>
      </w:pPr>
      <w:r w:rsidRPr="00A50039">
        <w:rPr>
          <w:lang w:val="id-ID"/>
        </w:rPr>
        <w:t xml:space="preserve">RStudio versi  </w:t>
      </w:r>
      <w:r>
        <w:t xml:space="preserve">1.0.136 </w:t>
      </w:r>
      <w:r w:rsidR="00DD05F6">
        <w:t>sebagai</w:t>
      </w:r>
      <w:r w:rsidR="00823740">
        <w:t xml:space="preserve"> korelasi data dan</w:t>
      </w:r>
      <w:r>
        <w:t xml:space="preserve"> </w:t>
      </w:r>
      <w:r w:rsidR="00823740">
        <w:t xml:space="preserve">pembentuk model prediksi dengan </w:t>
      </w:r>
      <w:r w:rsidR="00823740" w:rsidRPr="00823740">
        <w:rPr>
          <w:i/>
        </w:rPr>
        <w:t>library</w:t>
      </w:r>
      <w:r w:rsidR="00823740">
        <w:t xml:space="preserve"> </w:t>
      </w:r>
      <w:r w:rsidR="00823740">
        <w:rPr>
          <w:i/>
        </w:rPr>
        <w:t>pac</w:t>
      </w:r>
      <w:r w:rsidR="00823740" w:rsidRPr="00823740">
        <w:rPr>
          <w:i/>
        </w:rPr>
        <w:t>kage</w:t>
      </w:r>
      <w:r w:rsidR="00823740">
        <w:t xml:space="preserve"> C50</w:t>
      </w:r>
      <w:r w:rsidR="00DD05F6">
        <w:t xml:space="preserve"> </w:t>
      </w:r>
    </w:p>
    <w:p w:rsidR="00F32F98" w:rsidRPr="000C1246" w:rsidRDefault="00F32F98" w:rsidP="00A8324D">
      <w:pPr>
        <w:pStyle w:val="ListParagraph"/>
        <w:numPr>
          <w:ilvl w:val="0"/>
          <w:numId w:val="6"/>
        </w:numPr>
        <w:tabs>
          <w:tab w:val="left" w:pos="142"/>
        </w:tabs>
        <w:ind w:left="567" w:hanging="283"/>
        <w:rPr>
          <w:lang w:val="id-ID"/>
        </w:rPr>
      </w:pPr>
      <w:r w:rsidRPr="00A50039">
        <w:rPr>
          <w:lang w:val="id-ID"/>
        </w:rPr>
        <w:t>Mic</w:t>
      </w:r>
      <w:r>
        <w:rPr>
          <w:lang w:val="id-ID"/>
        </w:rPr>
        <w:t xml:space="preserve">rosoft Excel 2016 untuk pengolahan data </w:t>
      </w:r>
      <w:r>
        <w:t>mahasiswa</w:t>
      </w:r>
    </w:p>
    <w:p w:rsidR="000C1246" w:rsidRPr="00E11ACD" w:rsidRDefault="000C1246" w:rsidP="00A8324D">
      <w:pPr>
        <w:pStyle w:val="ListParagraph"/>
        <w:numPr>
          <w:ilvl w:val="0"/>
          <w:numId w:val="6"/>
        </w:numPr>
        <w:tabs>
          <w:tab w:val="left" w:pos="142"/>
        </w:tabs>
        <w:ind w:left="567" w:hanging="283"/>
        <w:rPr>
          <w:lang w:val="id-ID"/>
        </w:rPr>
      </w:pPr>
      <w:r>
        <w:t xml:space="preserve">Python 2.7 dengan </w:t>
      </w:r>
      <w:r w:rsidRPr="000C1246">
        <w:rPr>
          <w:i/>
        </w:rPr>
        <w:t>library</w:t>
      </w:r>
      <w:r>
        <w:rPr>
          <w:i/>
        </w:rPr>
        <w:t xml:space="preserve"> </w:t>
      </w:r>
      <w:r>
        <w:t xml:space="preserve">matplotlib untuk menghasilkan kurva ROC dan </w:t>
      </w:r>
      <w:r w:rsidRPr="000C1246">
        <w:rPr>
          <w:i/>
        </w:rPr>
        <w:t>Precision Recall</w:t>
      </w:r>
      <w:r>
        <w:t>.</w:t>
      </w:r>
    </w:p>
    <w:p w:rsidR="00E11ACD" w:rsidRDefault="00E11ACD" w:rsidP="00E11ACD">
      <w:pPr>
        <w:pStyle w:val="ListParagraph"/>
        <w:tabs>
          <w:tab w:val="left" w:pos="142"/>
        </w:tabs>
        <w:ind w:left="567" w:firstLine="0"/>
      </w:pPr>
    </w:p>
    <w:p w:rsidR="00E93A30" w:rsidRDefault="00E93A30" w:rsidP="00E11ACD">
      <w:pPr>
        <w:pStyle w:val="ListParagraph"/>
        <w:tabs>
          <w:tab w:val="left" w:pos="142"/>
        </w:tabs>
        <w:ind w:left="567" w:firstLine="0"/>
      </w:pPr>
    </w:p>
    <w:p w:rsidR="00E93A30" w:rsidRDefault="00E93A30" w:rsidP="00E11ACD">
      <w:pPr>
        <w:pStyle w:val="ListParagraph"/>
        <w:tabs>
          <w:tab w:val="left" w:pos="142"/>
        </w:tabs>
        <w:ind w:left="567" w:firstLine="0"/>
      </w:pPr>
    </w:p>
    <w:p w:rsidR="00F32F98" w:rsidRPr="000A2170" w:rsidRDefault="00F32F98" w:rsidP="00F32F98">
      <w:pPr>
        <w:pStyle w:val="Heading1"/>
      </w:pPr>
      <w:bookmarkStart w:id="90" w:name="_Toc330535333"/>
      <w:bookmarkStart w:id="91" w:name="_Toc330535359"/>
      <w:bookmarkStart w:id="92" w:name="_Toc330964712"/>
      <w:bookmarkStart w:id="93" w:name="_Toc477098753"/>
      <w:bookmarkStart w:id="94" w:name="_Toc482000829"/>
      <w:r>
        <w:lastRenderedPageBreak/>
        <w:t>HASIL DAN PEMBAHASAN</w:t>
      </w:r>
      <w:bookmarkEnd w:id="90"/>
      <w:bookmarkEnd w:id="91"/>
      <w:bookmarkEnd w:id="92"/>
      <w:bookmarkEnd w:id="93"/>
      <w:bookmarkEnd w:id="94"/>
    </w:p>
    <w:p w:rsidR="00F32F98" w:rsidRDefault="00F32F98" w:rsidP="00F32F98">
      <w:pPr>
        <w:pStyle w:val="Heading2"/>
        <w:rPr>
          <w:lang w:val="id-ID"/>
        </w:rPr>
      </w:pPr>
      <w:bookmarkStart w:id="95" w:name="_Toc477098754"/>
      <w:bookmarkStart w:id="96" w:name="_Toc482000830"/>
      <w:r>
        <w:rPr>
          <w:lang w:val="id-ID"/>
        </w:rPr>
        <w:t>Praproses Data</w:t>
      </w:r>
      <w:bookmarkEnd w:id="95"/>
      <w:bookmarkEnd w:id="96"/>
    </w:p>
    <w:p w:rsidR="00563E8A" w:rsidRDefault="00F32F98" w:rsidP="00D07E77">
      <w:pPr>
        <w:ind w:firstLine="720"/>
        <w:rPr>
          <w:rFonts w:cs="Times New Roman"/>
          <w:szCs w:val="24"/>
        </w:rPr>
      </w:pPr>
      <w:r w:rsidRPr="004677D3">
        <w:rPr>
          <w:szCs w:val="24"/>
        </w:rPr>
        <w:t xml:space="preserve">Data yang </w:t>
      </w:r>
      <w:r w:rsidR="00C57643">
        <w:rPr>
          <w:szCs w:val="24"/>
        </w:rPr>
        <w:t>digunakan merupakan</w:t>
      </w:r>
      <w:r w:rsidRPr="004677D3">
        <w:rPr>
          <w:szCs w:val="24"/>
        </w:rPr>
        <w:t xml:space="preserve"> data</w:t>
      </w:r>
      <w:r w:rsidR="00CB256B">
        <w:rPr>
          <w:szCs w:val="24"/>
        </w:rPr>
        <w:t xml:space="preserve"> gabungan</w:t>
      </w:r>
      <w:r w:rsidRPr="004677D3">
        <w:rPr>
          <w:szCs w:val="24"/>
        </w:rPr>
        <w:t xml:space="preserve"> </w:t>
      </w:r>
      <w:r w:rsidR="00C57643">
        <w:rPr>
          <w:szCs w:val="24"/>
        </w:rPr>
        <w:t>nilai mahasiswa PSIK</w:t>
      </w:r>
      <w:r w:rsidRPr="004677D3">
        <w:rPr>
          <w:szCs w:val="24"/>
        </w:rPr>
        <w:t xml:space="preserve"> </w:t>
      </w:r>
      <w:r w:rsidR="00671464">
        <w:rPr>
          <w:szCs w:val="24"/>
        </w:rPr>
        <w:t>tahun masuk</w:t>
      </w:r>
      <w:r w:rsidRPr="004677D3">
        <w:rPr>
          <w:szCs w:val="24"/>
        </w:rPr>
        <w:t xml:space="preserve"> 2012 hingga 2014. </w:t>
      </w:r>
      <w:r w:rsidR="00C57643">
        <w:rPr>
          <w:szCs w:val="24"/>
        </w:rPr>
        <w:t>Kode mata kuliah yang mengalami perubahan disajikan pada Tabel 7</w:t>
      </w:r>
      <w:r w:rsidR="00A452C6">
        <w:rPr>
          <w:rFonts w:cs="Times New Roman"/>
          <w:szCs w:val="24"/>
        </w:rPr>
        <w:t xml:space="preserve">. </w:t>
      </w:r>
      <w:r w:rsidR="00CB256B">
        <w:rPr>
          <w:rFonts w:cs="Times New Roman"/>
          <w:szCs w:val="24"/>
        </w:rPr>
        <w:t>Data nilai m</w:t>
      </w:r>
      <w:r w:rsidR="005C1A9F">
        <w:rPr>
          <w:rFonts w:cs="Times New Roman"/>
          <w:szCs w:val="24"/>
        </w:rPr>
        <w:t xml:space="preserve">ata kuliah KOM101 (Algoritme) dihapus karena mata kuliah tersebut </w:t>
      </w:r>
      <w:r w:rsidR="00CB256B">
        <w:rPr>
          <w:rFonts w:cs="Times New Roman"/>
          <w:szCs w:val="24"/>
        </w:rPr>
        <w:t xml:space="preserve">baru ada dalam kurikulum untuk mahasiswa </w:t>
      </w:r>
      <w:r w:rsidR="005C1A9F">
        <w:rPr>
          <w:rFonts w:cs="Times New Roman"/>
          <w:szCs w:val="24"/>
        </w:rPr>
        <w:t>tahun masuk 201</w:t>
      </w:r>
      <w:r w:rsidR="00CB256B">
        <w:rPr>
          <w:rFonts w:cs="Times New Roman"/>
          <w:szCs w:val="24"/>
        </w:rPr>
        <w:t>4</w:t>
      </w:r>
      <w:r w:rsidR="005C1A9F">
        <w:rPr>
          <w:rFonts w:cs="Times New Roman"/>
          <w:szCs w:val="24"/>
        </w:rPr>
        <w:t xml:space="preserve">. </w:t>
      </w:r>
      <w:r w:rsidR="00CB256B">
        <w:rPr>
          <w:rFonts w:cs="Times New Roman"/>
          <w:szCs w:val="24"/>
        </w:rPr>
        <w:t>Setelah dihitung, ni</w:t>
      </w:r>
      <w:r w:rsidR="00934E3B" w:rsidRPr="00852C2A">
        <w:rPr>
          <w:rFonts w:cs="Times New Roman"/>
          <w:color w:val="000000"/>
          <w:szCs w:val="24"/>
        </w:rPr>
        <w:t>lai</w:t>
      </w:r>
      <w:r w:rsidR="00934E3B">
        <w:rPr>
          <w:rFonts w:cs="Times New Roman"/>
          <w:color w:val="000000"/>
          <w:szCs w:val="24"/>
        </w:rPr>
        <w:t xml:space="preserve"> </w:t>
      </w:r>
      <w:r w:rsidR="00934E3B" w:rsidRPr="00852C2A">
        <w:rPr>
          <w:rFonts w:cs="Times New Roman"/>
          <w:color w:val="000000"/>
          <w:szCs w:val="24"/>
        </w:rPr>
        <w:t xml:space="preserve">IPK dari setiap </w:t>
      </w:r>
      <w:r w:rsidR="00934E3B">
        <w:rPr>
          <w:rFonts w:cs="Times New Roman"/>
          <w:color w:val="000000"/>
          <w:szCs w:val="24"/>
        </w:rPr>
        <w:t>tahun masuk</w:t>
      </w:r>
      <w:r w:rsidR="00934E3B" w:rsidRPr="00852C2A">
        <w:rPr>
          <w:rFonts w:cs="Times New Roman"/>
          <w:color w:val="000000"/>
          <w:szCs w:val="24"/>
        </w:rPr>
        <w:t xml:space="preserve"> dikelompokkan berdasarkan</w:t>
      </w:r>
      <w:r w:rsidR="00934E3B">
        <w:rPr>
          <w:rFonts w:cs="Times New Roman"/>
          <w:color w:val="000000"/>
          <w:szCs w:val="24"/>
        </w:rPr>
        <w:t xml:space="preserve"> kategori kelas </w:t>
      </w:r>
      <w:r w:rsidR="00934E3B" w:rsidRPr="00852C2A">
        <w:rPr>
          <w:rFonts w:cs="Times New Roman"/>
          <w:color w:val="000000"/>
          <w:szCs w:val="24"/>
        </w:rPr>
        <w:t xml:space="preserve">seperti pada Tabel </w:t>
      </w:r>
      <w:r w:rsidR="00934E3B">
        <w:rPr>
          <w:rFonts w:cs="Times New Roman"/>
          <w:szCs w:val="24"/>
        </w:rPr>
        <w:t>8</w:t>
      </w:r>
      <w:r w:rsidR="00934E3B">
        <w:rPr>
          <w:rFonts w:cs="Times New Roman"/>
          <w:color w:val="000000"/>
          <w:szCs w:val="24"/>
        </w:rPr>
        <w:t>.</w:t>
      </w:r>
    </w:p>
    <w:p w:rsidR="005C1A9F" w:rsidRDefault="005C1A9F" w:rsidP="005C1A9F">
      <w:pPr>
        <w:rPr>
          <w:rFonts w:cs="Times New Roman"/>
          <w:szCs w:val="24"/>
        </w:rPr>
      </w:pPr>
    </w:p>
    <w:p w:rsidR="00A452C6" w:rsidRDefault="00A452C6" w:rsidP="00A452C6">
      <w:pPr>
        <w:pStyle w:val="Caption"/>
        <w:keepNext/>
        <w:jc w:val="center"/>
      </w:pPr>
      <w:bookmarkStart w:id="97" w:name="_Ref482028407"/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7</w:t>
      </w:r>
      <w:r w:rsidR="00427FBB">
        <w:rPr>
          <w:noProof/>
        </w:rPr>
        <w:fldChar w:fldCharType="end"/>
      </w:r>
      <w:bookmarkEnd w:id="97"/>
      <w:r>
        <w:t xml:space="preserve"> </w:t>
      </w:r>
      <w:bookmarkStart w:id="98" w:name="_Toc482828833"/>
      <w:r>
        <w:t xml:space="preserve">Penyetaraan mata kuliah dari </w:t>
      </w:r>
      <w:r w:rsidR="00671464">
        <w:t>tahun masuk</w:t>
      </w:r>
      <w:r>
        <w:t xml:space="preserve"> 2012 hingga 2014</w:t>
      </w:r>
      <w:bookmarkEnd w:id="98"/>
    </w:p>
    <w:tbl>
      <w:tblPr>
        <w:tblW w:w="5000" w:type="pct"/>
        <w:tblLook w:val="04A0" w:firstRow="1" w:lastRow="0" w:firstColumn="1" w:lastColumn="0" w:noHBand="0" w:noVBand="1"/>
      </w:tblPr>
      <w:tblGrid>
        <w:gridCol w:w="709"/>
        <w:gridCol w:w="1164"/>
        <w:gridCol w:w="2664"/>
        <w:gridCol w:w="1134"/>
        <w:gridCol w:w="710"/>
        <w:gridCol w:w="851"/>
        <w:gridCol w:w="706"/>
      </w:tblGrid>
      <w:tr w:rsidR="007E5395" w:rsidRPr="00563E8A" w:rsidTr="005C1A9F">
        <w:trPr>
          <w:trHeight w:val="300"/>
        </w:trPr>
        <w:tc>
          <w:tcPr>
            <w:tcW w:w="447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No.</w:t>
            </w:r>
          </w:p>
        </w:tc>
        <w:tc>
          <w:tcPr>
            <w:tcW w:w="733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167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Mata Kuliah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1429" w:type="pct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671464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Tahun Masuk</w:t>
            </w:r>
          </w:p>
        </w:tc>
      </w:tr>
      <w:tr w:rsidR="007E5395" w:rsidRPr="00563E8A" w:rsidTr="005C1A9F">
        <w:trPr>
          <w:trHeight w:val="300"/>
        </w:trPr>
        <w:tc>
          <w:tcPr>
            <w:tcW w:w="44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678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14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2014</w:t>
            </w: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  <w:p w:rsidR="007E5395" w:rsidRPr="00563E8A" w:rsidRDefault="007E5395" w:rsidP="00563E8A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tcBorders>
              <w:top w:val="single" w:sz="4" w:space="0" w:color="auto"/>
            </w:tcBorders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MAT215</w:t>
            </w:r>
          </w:p>
        </w:tc>
        <w:tc>
          <w:tcPr>
            <w:tcW w:w="1678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8D6C90" w:rsidP="007E5395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Aljabar Linea</w:t>
            </w:r>
            <w:r w:rsidR="007E5395"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r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44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36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/>
            <w:shd w:val="clear" w:color="auto" w:fill="auto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MAT219</w:t>
            </w:r>
          </w:p>
        </w:tc>
        <w:tc>
          <w:tcPr>
            <w:tcW w:w="1678" w:type="pct"/>
            <w:vMerge/>
            <w:hideMark/>
          </w:tcPr>
          <w:p w:rsidR="007E5395" w:rsidRPr="00563E8A" w:rsidRDefault="007E5395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14" w:type="pct"/>
            <w:vMerge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 w:val="restart"/>
            <w:shd w:val="clear" w:color="auto" w:fill="auto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733" w:type="pct"/>
            <w:shd w:val="clear" w:color="auto" w:fill="auto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IPB112</w:t>
            </w:r>
          </w:p>
        </w:tc>
        <w:tc>
          <w:tcPr>
            <w:tcW w:w="1678" w:type="pct"/>
            <w:vMerge w:val="restart"/>
            <w:shd w:val="clear" w:color="auto" w:fill="auto"/>
            <w:vAlign w:val="center"/>
            <w:hideMark/>
          </w:tcPr>
          <w:p w:rsidR="007E5395" w:rsidRPr="00563E8A" w:rsidRDefault="007E5395" w:rsidP="007E5395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O</w:t>
            </w:r>
            <w:r w:rsidR="008963D1">
              <w:rPr>
                <w:rFonts w:eastAsia="Times New Roman" w:cs="Times New Roman"/>
                <w:color w:val="000000"/>
                <w:szCs w:val="24"/>
                <w:lang w:eastAsia="en-US"/>
              </w:rPr>
              <w:t>lahraga dan S</w:t>
            </w: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eni</w:t>
            </w:r>
          </w:p>
        </w:tc>
        <w:tc>
          <w:tcPr>
            <w:tcW w:w="714" w:type="pct"/>
            <w:vMerge w:val="restart"/>
            <w:shd w:val="clear" w:color="auto" w:fill="auto"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shd w:val="clear" w:color="auto" w:fill="auto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IPB109</w:t>
            </w:r>
          </w:p>
        </w:tc>
        <w:tc>
          <w:tcPr>
            <w:tcW w:w="1678" w:type="pct"/>
            <w:vMerge/>
            <w:hideMark/>
          </w:tcPr>
          <w:p w:rsidR="007E5395" w:rsidRPr="00563E8A" w:rsidRDefault="007E5395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14" w:type="pct"/>
            <w:vMerge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 w:val="restart"/>
            <w:shd w:val="clear" w:color="auto" w:fill="auto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733" w:type="pct"/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KOM421</w:t>
            </w:r>
          </w:p>
        </w:tc>
        <w:tc>
          <w:tcPr>
            <w:tcW w:w="1678" w:type="pct"/>
            <w:vMerge w:val="restart"/>
            <w:shd w:val="clear" w:color="000000" w:fill="FFFFFF"/>
            <w:vAlign w:val="center"/>
            <w:hideMark/>
          </w:tcPr>
          <w:p w:rsidR="007E5395" w:rsidRPr="00563E8A" w:rsidRDefault="007E5395" w:rsidP="007E5395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Pengolahan Citra Digital</w:t>
            </w:r>
          </w:p>
        </w:tc>
        <w:tc>
          <w:tcPr>
            <w:tcW w:w="714" w:type="pct"/>
            <w:vMerge w:val="restart"/>
            <w:shd w:val="clear" w:color="000000" w:fill="FFFFFF"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7E5395" w:rsidRPr="00563E8A" w:rsidTr="00041276">
        <w:trPr>
          <w:trHeight w:val="300"/>
        </w:trPr>
        <w:tc>
          <w:tcPr>
            <w:tcW w:w="447" w:type="pct"/>
            <w:vMerge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KOM324</w:t>
            </w:r>
          </w:p>
        </w:tc>
        <w:tc>
          <w:tcPr>
            <w:tcW w:w="1678" w:type="pct"/>
            <w:vMerge/>
            <w:hideMark/>
          </w:tcPr>
          <w:p w:rsidR="007E5395" w:rsidRPr="00563E8A" w:rsidRDefault="007E5395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14" w:type="pct"/>
            <w:vMerge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</w:tr>
      <w:tr w:rsidR="007E5395" w:rsidRPr="00563E8A" w:rsidTr="00041276">
        <w:trPr>
          <w:trHeight w:val="303"/>
        </w:trPr>
        <w:tc>
          <w:tcPr>
            <w:tcW w:w="447" w:type="pct"/>
            <w:vMerge w:val="restart"/>
            <w:shd w:val="clear" w:color="auto" w:fill="auto"/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733" w:type="pct"/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KOM200</w:t>
            </w:r>
          </w:p>
        </w:tc>
        <w:tc>
          <w:tcPr>
            <w:tcW w:w="1678" w:type="pct"/>
            <w:shd w:val="clear" w:color="000000" w:fill="FFFFFF"/>
            <w:hideMark/>
          </w:tcPr>
          <w:p w:rsidR="007E5395" w:rsidRPr="00563E8A" w:rsidRDefault="007E5395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Dasar Pemrograman</w:t>
            </w:r>
          </w:p>
        </w:tc>
        <w:tc>
          <w:tcPr>
            <w:tcW w:w="714" w:type="pct"/>
            <w:shd w:val="clear" w:color="000000" w:fill="FFFFFF"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447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3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6" w:type="pct"/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</w:tr>
      <w:tr w:rsidR="007E5395" w:rsidRPr="00563E8A" w:rsidTr="00041276">
        <w:trPr>
          <w:trHeight w:val="637"/>
        </w:trPr>
        <w:tc>
          <w:tcPr>
            <w:tcW w:w="447" w:type="pct"/>
            <w:vMerge/>
            <w:tcBorders>
              <w:bottom w:val="single" w:sz="4" w:space="0" w:color="auto"/>
            </w:tcBorders>
            <w:hideMark/>
          </w:tcPr>
          <w:p w:rsidR="007E5395" w:rsidRPr="00563E8A" w:rsidRDefault="007E5395" w:rsidP="00563E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000000" w:fill="FFFFFF"/>
            <w:hideMark/>
          </w:tcPr>
          <w:p w:rsidR="007E5395" w:rsidRPr="00563E8A" w:rsidRDefault="007E5395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678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BE7F9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Algoritme dan Pemrograman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6A660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563E8A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sym w:font="Wingdings" w:char="F0FC"/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7E5395" w:rsidRPr="00563E8A" w:rsidRDefault="007E5395" w:rsidP="0004127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</w:tbl>
    <w:p w:rsidR="00DC015F" w:rsidRDefault="00563E8A" w:rsidP="00DA69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934E3B" w:rsidRDefault="00934E3B" w:rsidP="00934E3B">
      <w:pPr>
        <w:pStyle w:val="Caption"/>
        <w:keepNext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8</w:t>
      </w:r>
      <w:r w:rsidR="00427FBB">
        <w:rPr>
          <w:noProof/>
        </w:rPr>
        <w:fldChar w:fldCharType="end"/>
      </w:r>
      <w:r>
        <w:t xml:space="preserve"> </w:t>
      </w:r>
      <w:bookmarkStart w:id="99" w:name="_Toc477113893"/>
      <w:bookmarkStart w:id="100" w:name="_Toc482828834"/>
      <w:r>
        <w:t>Contoh bentuk data olahan dengan label kelas</w:t>
      </w:r>
      <w:bookmarkEnd w:id="99"/>
      <w:bookmarkEnd w:id="100"/>
    </w:p>
    <w:tbl>
      <w:tblPr>
        <w:tblStyle w:val="TableGrid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418"/>
        <w:gridCol w:w="1705"/>
        <w:gridCol w:w="1843"/>
      </w:tblGrid>
      <w:tr w:rsidR="00934E3B" w:rsidTr="00E01977">
        <w:trPr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</w:tcBorders>
            <w:vAlign w:val="center"/>
          </w:tcPr>
          <w:p w:rsidR="00934E3B" w:rsidRDefault="00934E3B" w:rsidP="00E01977">
            <w:pPr>
              <w:ind w:firstLine="0"/>
              <w:jc w:val="center"/>
            </w:pPr>
            <w:r>
              <w:t>ID Mahasiswa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934E3B" w:rsidRDefault="00934E3B" w:rsidP="00E01977">
            <w:pPr>
              <w:ind w:firstLine="0"/>
              <w:jc w:val="center"/>
            </w:pPr>
            <w:r>
              <w:t>IPK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4E3B" w:rsidRDefault="008963D1" w:rsidP="00E01977">
            <w:pPr>
              <w:ind w:firstLine="0"/>
              <w:jc w:val="center"/>
            </w:pPr>
            <w:r>
              <w:t>Percobaan ke-</w:t>
            </w:r>
          </w:p>
        </w:tc>
      </w:tr>
      <w:tr w:rsidR="00934E3B" w:rsidTr="00E01977">
        <w:trPr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:rsidR="00934E3B" w:rsidRDefault="00934E3B" w:rsidP="00E01977">
            <w:pPr>
              <w:ind w:firstLine="0"/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934E3B" w:rsidRDefault="00934E3B" w:rsidP="00E01977">
            <w:pPr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4E3B" w:rsidRDefault="008963D1" w:rsidP="00E01977">
            <w:pPr>
              <w:ind w:firstLine="0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4E3B" w:rsidRDefault="008963D1" w:rsidP="00E01977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4E3B" w:rsidRDefault="008963D1" w:rsidP="008963D1">
            <w:pPr>
              <w:ind w:firstLine="0"/>
              <w:jc w:val="center"/>
            </w:pPr>
            <w:r>
              <w:t>3</w:t>
            </w:r>
          </w:p>
        </w:tc>
      </w:tr>
      <w:tr w:rsidR="00934E3B" w:rsidTr="00E01977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:rsidR="00934E3B" w:rsidRDefault="00934E3B" w:rsidP="00E01977">
            <w:pPr>
              <w:ind w:firstLine="0"/>
              <w:jc w:val="right"/>
            </w:pPr>
            <w:r>
              <w:t>2003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34E3B" w:rsidRDefault="00934E3B" w:rsidP="00E01977">
            <w:pPr>
              <w:ind w:firstLine="0"/>
              <w:jc w:val="right"/>
            </w:pPr>
            <w:r>
              <w:t>2.70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High r</w:t>
            </w:r>
            <w:r w:rsidRPr="00F13A37">
              <w:rPr>
                <w:i/>
              </w:rPr>
              <w:t>isk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Medium r</w:t>
            </w:r>
            <w:r w:rsidRPr="00F13A37">
              <w:rPr>
                <w:i/>
              </w:rPr>
              <w:t>isk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High r</w:t>
            </w:r>
            <w:r w:rsidRPr="00F13A37">
              <w:rPr>
                <w:i/>
              </w:rPr>
              <w:t>isk</w:t>
            </w:r>
          </w:p>
        </w:tc>
      </w:tr>
      <w:tr w:rsidR="00934E3B" w:rsidTr="00E01977">
        <w:trPr>
          <w:jc w:val="center"/>
        </w:trPr>
        <w:tc>
          <w:tcPr>
            <w:tcW w:w="1413" w:type="dxa"/>
          </w:tcPr>
          <w:p w:rsidR="00934E3B" w:rsidRDefault="00934E3B" w:rsidP="00E01977">
            <w:pPr>
              <w:ind w:firstLine="0"/>
              <w:jc w:val="right"/>
            </w:pPr>
            <w:r>
              <w:t>2010</w:t>
            </w:r>
          </w:p>
        </w:tc>
        <w:tc>
          <w:tcPr>
            <w:tcW w:w="709" w:type="dxa"/>
          </w:tcPr>
          <w:p w:rsidR="00934E3B" w:rsidRDefault="00934E3B" w:rsidP="00E01977">
            <w:pPr>
              <w:ind w:firstLine="0"/>
              <w:jc w:val="right"/>
            </w:pPr>
            <w:r>
              <w:t>3.40</w:t>
            </w:r>
          </w:p>
        </w:tc>
        <w:tc>
          <w:tcPr>
            <w:tcW w:w="1418" w:type="dxa"/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Low risk</w:t>
            </w:r>
          </w:p>
        </w:tc>
        <w:tc>
          <w:tcPr>
            <w:tcW w:w="1705" w:type="dxa"/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Low risk</w:t>
            </w:r>
          </w:p>
        </w:tc>
        <w:tc>
          <w:tcPr>
            <w:tcW w:w="1843" w:type="dxa"/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Low risk</w:t>
            </w:r>
          </w:p>
        </w:tc>
      </w:tr>
      <w:tr w:rsidR="00934E3B" w:rsidTr="00E01977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934E3B" w:rsidRDefault="00934E3B" w:rsidP="00E01977">
            <w:pPr>
              <w:ind w:firstLine="0"/>
              <w:jc w:val="right"/>
            </w:pPr>
            <w:r>
              <w:t>2019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34E3B" w:rsidRDefault="00934E3B" w:rsidP="00E01977">
            <w:pPr>
              <w:ind w:firstLine="0"/>
              <w:jc w:val="right"/>
            </w:pPr>
            <w:r>
              <w:t>2.41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High r</w:t>
            </w:r>
            <w:r w:rsidRPr="00F13A37">
              <w:rPr>
                <w:i/>
              </w:rPr>
              <w:t>isk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Medium risk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34E3B" w:rsidRPr="00F13A37" w:rsidRDefault="00934E3B" w:rsidP="00E01977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High r</w:t>
            </w:r>
            <w:r w:rsidRPr="00F13A37">
              <w:rPr>
                <w:i/>
              </w:rPr>
              <w:t>isk</w:t>
            </w:r>
          </w:p>
        </w:tc>
      </w:tr>
    </w:tbl>
    <w:p w:rsidR="00934E3B" w:rsidRDefault="00934E3B" w:rsidP="00BC104E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</w:p>
    <w:p w:rsidR="006711B3" w:rsidRPr="00BC104E" w:rsidRDefault="00BC104E" w:rsidP="00D07E77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</w:t>
      </w:r>
      <w:r w:rsidR="006711B3" w:rsidRPr="00852C2A">
        <w:rPr>
          <w:rFonts w:cs="Times New Roman"/>
          <w:color w:val="000000"/>
          <w:szCs w:val="24"/>
        </w:rPr>
        <w:t xml:space="preserve">ahasiswa </w:t>
      </w:r>
      <w:r w:rsidR="008963D1">
        <w:rPr>
          <w:rFonts w:cs="Times New Roman"/>
          <w:color w:val="000000"/>
          <w:szCs w:val="24"/>
        </w:rPr>
        <w:t>dengan</w:t>
      </w:r>
      <w:r w:rsidR="006711B3" w:rsidRPr="00852C2A">
        <w:rPr>
          <w:rFonts w:cs="Times New Roman"/>
          <w:color w:val="000000"/>
          <w:szCs w:val="24"/>
        </w:rPr>
        <w:t xml:space="preserve"> ID 2003 memiliki</w:t>
      </w:r>
      <w:r w:rsidR="006711B3">
        <w:rPr>
          <w:rFonts w:cs="Times New Roman"/>
          <w:color w:val="000000"/>
          <w:szCs w:val="24"/>
        </w:rPr>
        <w:t xml:space="preserve"> </w:t>
      </w:r>
      <w:r w:rsidR="006711B3" w:rsidRPr="00852C2A">
        <w:rPr>
          <w:rFonts w:cs="Times New Roman"/>
          <w:color w:val="000000"/>
          <w:szCs w:val="24"/>
        </w:rPr>
        <w:t xml:space="preserve">IPK dari nilai mata kuliah </w:t>
      </w:r>
      <w:r w:rsidR="00CB256B">
        <w:rPr>
          <w:rFonts w:cs="Times New Roman"/>
          <w:color w:val="000000"/>
          <w:szCs w:val="24"/>
        </w:rPr>
        <w:t xml:space="preserve">mayor dan interdepartemen di </w:t>
      </w:r>
      <w:r w:rsidR="006711B3" w:rsidRPr="00852C2A">
        <w:rPr>
          <w:rFonts w:cs="Times New Roman"/>
          <w:color w:val="000000"/>
          <w:szCs w:val="24"/>
        </w:rPr>
        <w:t xml:space="preserve">semester 3 </w:t>
      </w:r>
      <w:r w:rsidR="00CB256B">
        <w:rPr>
          <w:rFonts w:cs="Times New Roman"/>
          <w:color w:val="000000"/>
          <w:szCs w:val="24"/>
        </w:rPr>
        <w:t>dan 4</w:t>
      </w:r>
      <w:r w:rsidR="006711B3" w:rsidRPr="00852C2A">
        <w:rPr>
          <w:rFonts w:cs="Times New Roman"/>
          <w:color w:val="000000"/>
          <w:szCs w:val="24"/>
        </w:rPr>
        <w:t xml:space="preserve"> sebesar</w:t>
      </w:r>
      <w:r w:rsidR="006711B3">
        <w:rPr>
          <w:rFonts w:cs="Times New Roman"/>
          <w:color w:val="000000"/>
          <w:szCs w:val="24"/>
        </w:rPr>
        <w:t xml:space="preserve"> </w:t>
      </w:r>
      <w:r w:rsidR="006711B3" w:rsidRPr="00852C2A">
        <w:rPr>
          <w:rFonts w:cs="Times New Roman"/>
          <w:color w:val="000000"/>
          <w:szCs w:val="24"/>
        </w:rPr>
        <w:t>2.70. IP</w:t>
      </w:r>
      <w:r w:rsidR="006711B3">
        <w:rPr>
          <w:rFonts w:cs="Times New Roman"/>
          <w:color w:val="000000"/>
          <w:szCs w:val="24"/>
        </w:rPr>
        <w:t xml:space="preserve">K </w:t>
      </w:r>
      <w:r w:rsidR="00C36E9F">
        <w:rPr>
          <w:rFonts w:cs="Times New Roman"/>
          <w:color w:val="000000"/>
          <w:szCs w:val="24"/>
        </w:rPr>
        <w:t xml:space="preserve">mahasiswa </w:t>
      </w:r>
      <w:r w:rsidR="006711B3">
        <w:rPr>
          <w:rFonts w:cs="Times New Roman"/>
          <w:color w:val="000000"/>
          <w:szCs w:val="24"/>
        </w:rPr>
        <w:t xml:space="preserve">tersebut memasuki kelas </w:t>
      </w:r>
      <w:r w:rsidR="00C36E9F">
        <w:rPr>
          <w:rFonts w:cs="Times New Roman"/>
          <w:i/>
          <w:color w:val="000000"/>
          <w:szCs w:val="24"/>
        </w:rPr>
        <w:t>high r</w:t>
      </w:r>
      <w:r w:rsidR="006711B3" w:rsidRPr="00852C2A">
        <w:rPr>
          <w:rFonts w:cs="Times New Roman"/>
          <w:i/>
          <w:color w:val="000000"/>
          <w:szCs w:val="24"/>
        </w:rPr>
        <w:t>isk</w:t>
      </w:r>
      <w:r w:rsidR="006711B3" w:rsidRPr="00852C2A">
        <w:rPr>
          <w:rFonts w:cs="Times New Roman"/>
          <w:color w:val="000000"/>
          <w:szCs w:val="24"/>
        </w:rPr>
        <w:t xml:space="preserve"> pada</w:t>
      </w:r>
      <w:r w:rsidR="00CB256B">
        <w:rPr>
          <w:rFonts w:cs="Times New Roman"/>
          <w:color w:val="000000"/>
          <w:szCs w:val="24"/>
        </w:rPr>
        <w:t xml:space="preserve"> percobaan ke-1 dan ke-3 </w:t>
      </w:r>
      <w:r w:rsidR="006711B3" w:rsidRPr="00852C2A">
        <w:rPr>
          <w:rFonts w:cs="Times New Roman"/>
          <w:color w:val="000000"/>
          <w:szCs w:val="24"/>
        </w:rPr>
        <w:t xml:space="preserve">yang berarti bahwa mahasiswa tersebut </w:t>
      </w:r>
      <w:r w:rsidR="00CB256B">
        <w:rPr>
          <w:rFonts w:cs="Times New Roman"/>
          <w:color w:val="000000"/>
          <w:szCs w:val="24"/>
        </w:rPr>
        <w:t xml:space="preserve">dianggap berisiko </w:t>
      </w:r>
      <w:r w:rsidR="006711B3" w:rsidRPr="00852C2A">
        <w:rPr>
          <w:rFonts w:cs="Times New Roman"/>
          <w:color w:val="000000"/>
          <w:szCs w:val="24"/>
        </w:rPr>
        <w:t>tidak ber</w:t>
      </w:r>
      <w:r w:rsidR="006711B3">
        <w:rPr>
          <w:rFonts w:cs="Times New Roman"/>
          <w:color w:val="000000"/>
          <w:szCs w:val="24"/>
        </w:rPr>
        <w:t xml:space="preserve">hasil pada tingkat selanjutnya, </w:t>
      </w:r>
      <w:r w:rsidR="00CB256B">
        <w:rPr>
          <w:rFonts w:cs="Times New Roman"/>
          <w:color w:val="000000"/>
          <w:szCs w:val="24"/>
        </w:rPr>
        <w:t xml:space="preserve">sedangkan </w:t>
      </w:r>
      <w:r w:rsidR="006711B3" w:rsidRPr="00852C2A">
        <w:rPr>
          <w:rFonts w:cs="Times New Roman"/>
          <w:color w:val="000000"/>
          <w:szCs w:val="24"/>
        </w:rPr>
        <w:t xml:space="preserve">pada </w:t>
      </w:r>
      <w:r w:rsidR="00CB256B">
        <w:rPr>
          <w:rFonts w:cs="Times New Roman"/>
          <w:color w:val="000000"/>
          <w:szCs w:val="24"/>
        </w:rPr>
        <w:t>percobaan ke-2 mahasiswa tersebut diberi label</w:t>
      </w:r>
      <w:r w:rsidR="006711B3">
        <w:rPr>
          <w:rFonts w:cs="Times New Roman"/>
          <w:color w:val="000000"/>
          <w:szCs w:val="24"/>
        </w:rPr>
        <w:t xml:space="preserve"> </w:t>
      </w:r>
      <w:r w:rsidR="006711B3" w:rsidRPr="00852C2A">
        <w:rPr>
          <w:rFonts w:cs="Times New Roman"/>
          <w:color w:val="000000"/>
          <w:szCs w:val="24"/>
        </w:rPr>
        <w:t xml:space="preserve">kelas </w:t>
      </w:r>
      <w:r>
        <w:rPr>
          <w:rFonts w:cs="Times New Roman"/>
          <w:i/>
          <w:color w:val="000000"/>
          <w:szCs w:val="24"/>
        </w:rPr>
        <w:t>medium r</w:t>
      </w:r>
      <w:r w:rsidR="006711B3" w:rsidRPr="00852C2A">
        <w:rPr>
          <w:rFonts w:cs="Times New Roman"/>
          <w:i/>
          <w:color w:val="000000"/>
          <w:szCs w:val="24"/>
        </w:rPr>
        <w:t>isk</w:t>
      </w:r>
      <w:r w:rsidR="00CB256B">
        <w:rPr>
          <w:rFonts w:cs="Times New Roman"/>
          <w:color w:val="000000"/>
          <w:szCs w:val="24"/>
        </w:rPr>
        <w:t xml:space="preserve">. </w:t>
      </w:r>
    </w:p>
    <w:p w:rsidR="00CB256B" w:rsidRDefault="00CB256B" w:rsidP="006A6609">
      <w:pPr>
        <w:pStyle w:val="Paragraf"/>
      </w:pPr>
      <w:bookmarkStart w:id="101" w:name="_Toc477098755"/>
    </w:p>
    <w:p w:rsidR="00995AA2" w:rsidRDefault="00995AA2" w:rsidP="006A6609">
      <w:pPr>
        <w:pStyle w:val="Paragraf"/>
      </w:pPr>
    </w:p>
    <w:p w:rsidR="006711B3" w:rsidRPr="008C2A8A" w:rsidRDefault="00823740" w:rsidP="006711B3">
      <w:pPr>
        <w:pStyle w:val="Heading2"/>
      </w:pPr>
      <w:bookmarkStart w:id="102" w:name="_Toc482000831"/>
      <w:bookmarkEnd w:id="101"/>
      <w:r>
        <w:t>Data Latih dan Data Uji</w:t>
      </w:r>
      <w:bookmarkEnd w:id="102"/>
    </w:p>
    <w:p w:rsidR="006D55C0" w:rsidRDefault="006711B3" w:rsidP="00D07E7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934E3B">
        <w:rPr>
          <w:szCs w:val="24"/>
        </w:rPr>
        <w:t xml:space="preserve">Pembagian data </w:t>
      </w:r>
      <w:r w:rsidR="006D55C0">
        <w:rPr>
          <w:szCs w:val="24"/>
        </w:rPr>
        <w:t xml:space="preserve">latih dan data uji </w:t>
      </w:r>
      <w:r w:rsidRPr="00934E3B">
        <w:rPr>
          <w:szCs w:val="24"/>
        </w:rPr>
        <w:t>untuk</w:t>
      </w:r>
      <w:r w:rsidR="006D55C0">
        <w:rPr>
          <w:szCs w:val="24"/>
        </w:rPr>
        <w:t xml:space="preserve"> masing-masing percobaan disajikan</w:t>
      </w:r>
      <w:r w:rsidRPr="00934E3B">
        <w:rPr>
          <w:rFonts w:cs="Times New Roman"/>
          <w:color w:val="000000"/>
          <w:szCs w:val="24"/>
        </w:rPr>
        <w:t xml:space="preserve"> pada </w:t>
      </w:r>
      <w:r w:rsidR="00943A2C">
        <w:rPr>
          <w:rFonts w:cs="Times New Roman"/>
          <w:color w:val="000000"/>
          <w:szCs w:val="24"/>
        </w:rPr>
        <w:t>Tabel 9</w:t>
      </w:r>
      <w:r w:rsidRPr="00934E3B">
        <w:rPr>
          <w:rFonts w:cs="Times New Roman"/>
          <w:color w:val="000000"/>
          <w:szCs w:val="24"/>
        </w:rPr>
        <w:t xml:space="preserve">. </w:t>
      </w:r>
      <w:r w:rsidR="006D55C0">
        <w:rPr>
          <w:rFonts w:cs="Times New Roman"/>
          <w:szCs w:val="24"/>
        </w:rPr>
        <w:t>Percobaan</w:t>
      </w:r>
      <w:r w:rsidR="006D55C0" w:rsidRPr="00934E3B">
        <w:rPr>
          <w:rFonts w:cs="Times New Roman"/>
          <w:szCs w:val="24"/>
        </w:rPr>
        <w:t xml:space="preserve"> 3 kelas versi 1 menghasilkan jumlah mahasiswa yang sedikit pada kelas </w:t>
      </w:r>
      <w:r w:rsidR="006D55C0" w:rsidRPr="00934E3B">
        <w:rPr>
          <w:rFonts w:cs="Times New Roman"/>
          <w:i/>
          <w:szCs w:val="24"/>
        </w:rPr>
        <w:t>high risk</w:t>
      </w:r>
      <w:r w:rsidR="006D55C0" w:rsidRPr="00934E3B">
        <w:rPr>
          <w:rFonts w:cs="Times New Roman"/>
          <w:szCs w:val="24"/>
        </w:rPr>
        <w:t xml:space="preserve"> sehingga tidak bisa menghasilkan pohon keputusan </w:t>
      </w:r>
      <w:r w:rsidR="006D55C0" w:rsidRPr="00934E3B">
        <w:rPr>
          <w:rFonts w:cs="Times New Roman"/>
          <w:szCs w:val="24"/>
        </w:rPr>
        <w:lastRenderedPageBreak/>
        <w:t xml:space="preserve">yang akurat. Metode </w:t>
      </w:r>
      <w:r w:rsidR="006D55C0" w:rsidRPr="00934E3B">
        <w:rPr>
          <w:rFonts w:cs="Times New Roman"/>
          <w:i/>
          <w:szCs w:val="24"/>
        </w:rPr>
        <w:t>balancing</w:t>
      </w:r>
      <w:r w:rsidR="006D55C0" w:rsidRPr="00934E3B">
        <w:rPr>
          <w:rFonts w:cs="Times New Roman"/>
          <w:szCs w:val="24"/>
        </w:rPr>
        <w:t xml:space="preserve"> menghasilkan jumlah mahasiswa setiap kelas menjadi </w:t>
      </w:r>
      <w:r w:rsidR="006D55C0">
        <w:rPr>
          <w:rFonts w:cs="Times New Roman"/>
          <w:szCs w:val="24"/>
        </w:rPr>
        <w:t>imbang</w:t>
      </w:r>
      <w:r w:rsidR="006D55C0" w:rsidRPr="00934E3B">
        <w:rPr>
          <w:rFonts w:cs="Times New Roman"/>
          <w:szCs w:val="24"/>
        </w:rPr>
        <w:t xml:space="preserve"> pada setiap kategori kelas. </w:t>
      </w:r>
      <w:r w:rsidR="000C70BE">
        <w:rPr>
          <w:rFonts w:cs="Times New Roman"/>
          <w:szCs w:val="24"/>
        </w:rPr>
        <w:t xml:space="preserve">Metode </w:t>
      </w:r>
      <w:r w:rsidR="000C70BE" w:rsidRPr="000C70BE">
        <w:rPr>
          <w:rFonts w:cs="Times New Roman"/>
          <w:i/>
          <w:szCs w:val="24"/>
        </w:rPr>
        <w:t>undersampling</w:t>
      </w:r>
      <w:r w:rsidR="000C70BE">
        <w:rPr>
          <w:rFonts w:cs="Times New Roman"/>
          <w:szCs w:val="24"/>
        </w:rPr>
        <w:t xml:space="preserve"> tidak dilakukan pada d</w:t>
      </w:r>
      <w:r w:rsidR="006D55C0" w:rsidRPr="00934E3B">
        <w:rPr>
          <w:rFonts w:cs="Times New Roman"/>
          <w:szCs w:val="24"/>
        </w:rPr>
        <w:t xml:space="preserve">ata nilai mahasiswa dengan kategori 3 kelas versi 1 karena memiliki jumlah </w:t>
      </w:r>
      <w:r w:rsidR="00F75E35" w:rsidRPr="00710D34">
        <w:rPr>
          <w:rFonts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0" wp14:anchorId="2F3B41EC" wp14:editId="0F5CD4BA">
                <wp:simplePos x="0" y="0"/>
                <wp:positionH relativeFrom="margin">
                  <wp:posOffset>64770</wp:posOffset>
                </wp:positionH>
                <wp:positionV relativeFrom="paragraph">
                  <wp:posOffset>720090</wp:posOffset>
                </wp:positionV>
                <wp:extent cx="4899025" cy="200025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02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Pr="00041276" w:rsidRDefault="008E188C" w:rsidP="00F75E35">
                            <w:pPr>
                              <w:pStyle w:val="Caption"/>
                              <w:keepNext/>
                              <w:spacing w:before="120"/>
                              <w:ind w:left="851" w:hanging="851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</w:instrText>
                            </w:r>
                            <w:r w:rsidR="00427FBB">
                              <w:instrText xml:space="preserve">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9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103" w:name="_Toc482826089"/>
                            <w:bookmarkStart w:id="104" w:name="_Toc482828835"/>
                            <w:r>
                              <w:t xml:space="preserve">Jumlah mahasiswa pada setiap kelas (LR = </w:t>
                            </w:r>
                            <w:r w:rsidRPr="00041276">
                              <w:rPr>
                                <w:i/>
                              </w:rPr>
                              <w:t>Low Risk</w:t>
                            </w:r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 w:rsidRPr="00041276">
                              <w:t>MR</w:t>
                            </w:r>
                            <w:r>
                              <w:t xml:space="preserve"> = </w:t>
                            </w:r>
                            <w:r w:rsidRPr="00041276">
                              <w:rPr>
                                <w:i/>
                              </w:rPr>
                              <w:t>Medium Risk</w:t>
                            </w:r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t xml:space="preserve">dan HR = </w:t>
                            </w:r>
                            <w:r w:rsidRPr="00041276">
                              <w:rPr>
                                <w:i/>
                              </w:rPr>
                              <w:t>High Risk</w:t>
                            </w:r>
                            <w:r>
                              <w:t>)</w:t>
                            </w:r>
                            <w:bookmarkEnd w:id="103"/>
                            <w:bookmarkEnd w:id="104"/>
                          </w:p>
                          <w:tbl>
                            <w:tblPr>
                              <w:tblW w:w="5000" w:type="pc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6"/>
                              <w:gridCol w:w="663"/>
                              <w:gridCol w:w="663"/>
                              <w:gridCol w:w="660"/>
                              <w:gridCol w:w="652"/>
                              <w:gridCol w:w="669"/>
                              <w:gridCol w:w="636"/>
                              <w:gridCol w:w="818"/>
                              <w:gridCol w:w="666"/>
                            </w:tblGrid>
                            <w:tr w:rsidR="008E188C" w:rsidRPr="00081161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Jenis Data</w:t>
                                  </w:r>
                                </w:p>
                              </w:tc>
                              <w:tc>
                                <w:tcPr>
                                  <w:tcW w:w="3660" w:type="pct"/>
                                  <w:gridSpan w:val="8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Jumlah Mahasiswa</w:t>
                                  </w:r>
                                </w:p>
                              </w:tc>
                            </w:tr>
                            <w:tr w:rsidR="008E188C" w:rsidRPr="00081161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pct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 Kelas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 Kelas Versi 1</w:t>
                                  </w:r>
                                </w:p>
                              </w:tc>
                              <w:tc>
                                <w:tcPr>
                                  <w:tcW w:w="1430" w:type="pct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 Kelas Versi 2</w:t>
                                  </w:r>
                                </w:p>
                              </w:tc>
                            </w:tr>
                            <w:tr w:rsidR="008E188C" w:rsidRPr="00081161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vMerge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445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440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MR</w:t>
                                  </w:r>
                                </w:p>
                              </w:tc>
                              <w:tc>
                                <w:tcPr>
                                  <w:tcW w:w="451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42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552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MR</w:t>
                                  </w:r>
                                </w:p>
                              </w:tc>
                              <w:tc>
                                <w:tcPr>
                                  <w:tcW w:w="449" w:type="pc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43A2C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HR</w:t>
                                  </w:r>
                                </w:p>
                              </w:tc>
                            </w:tr>
                            <w:tr w:rsidR="008E188C" w:rsidRPr="00097995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 xml:space="preserve">Tidak 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Imbang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45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451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55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4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E188C" w:rsidRPr="00097995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Cs w:val="24"/>
                                      <w:lang w:eastAsia="en-US"/>
                                    </w:rPr>
                                    <w:t>Undersampling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45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40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51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9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52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49" w:type="pc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E188C" w:rsidRPr="00097995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134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color w:val="000000"/>
                                      <w:szCs w:val="24"/>
                                      <w:lang w:eastAsia="en-US"/>
                                    </w:rPr>
                                    <w:t>Oversampling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7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5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0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51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097995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2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552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49" w:type="pct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097995" w:rsidRDefault="008E188C" w:rsidP="00710D3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195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710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41EC" id="_x0000_s1037" type="#_x0000_t202" style="position:absolute;left:0;text-align:left;margin-left:5.1pt;margin-top:56.7pt;width:385.75pt;height:15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" o:allowoverlap="f" stroked="f">
                <v:textbox>
                  <w:txbxContent>
                    <w:p w:rsidR="008E188C" w:rsidRPr="00041276" w:rsidRDefault="008E188C" w:rsidP="00F75E35">
                      <w:pPr>
                        <w:pStyle w:val="Caption"/>
                        <w:keepNext/>
                        <w:spacing w:before="120"/>
                        <w:ind w:left="851" w:hanging="851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</w:instrText>
                      </w:r>
                      <w:r w:rsidR="00427FBB">
                        <w:instrText xml:space="preserve">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9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105" w:name="_Toc482826089"/>
                      <w:bookmarkStart w:id="106" w:name="_Toc482828835"/>
                      <w:r>
                        <w:t xml:space="preserve">Jumlah mahasiswa pada setiap kelas (LR = </w:t>
                      </w:r>
                      <w:r w:rsidRPr="00041276">
                        <w:rPr>
                          <w:i/>
                        </w:rPr>
                        <w:t>Low Risk</w:t>
                      </w:r>
                      <w:r>
                        <w:rPr>
                          <w:i/>
                        </w:rPr>
                        <w:t xml:space="preserve">, </w:t>
                      </w:r>
                      <w:r w:rsidRPr="00041276">
                        <w:t>MR</w:t>
                      </w:r>
                      <w:r>
                        <w:t xml:space="preserve"> = </w:t>
                      </w:r>
                      <w:r w:rsidRPr="00041276">
                        <w:rPr>
                          <w:i/>
                        </w:rPr>
                        <w:t>Medium Risk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t xml:space="preserve">dan HR = </w:t>
                      </w:r>
                      <w:r w:rsidRPr="00041276">
                        <w:rPr>
                          <w:i/>
                        </w:rPr>
                        <w:t>High Risk</w:t>
                      </w:r>
                      <w:r>
                        <w:t>)</w:t>
                      </w:r>
                      <w:bookmarkEnd w:id="105"/>
                      <w:bookmarkEnd w:id="106"/>
                    </w:p>
                    <w:tbl>
                      <w:tblPr>
                        <w:tblW w:w="5000" w:type="pc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6"/>
                        <w:gridCol w:w="663"/>
                        <w:gridCol w:w="663"/>
                        <w:gridCol w:w="660"/>
                        <w:gridCol w:w="652"/>
                        <w:gridCol w:w="669"/>
                        <w:gridCol w:w="636"/>
                        <w:gridCol w:w="818"/>
                        <w:gridCol w:w="666"/>
                      </w:tblGrid>
                      <w:tr w:rsidR="008E188C" w:rsidRPr="00081161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Jenis Data</w:t>
                            </w:r>
                          </w:p>
                        </w:tc>
                        <w:tc>
                          <w:tcPr>
                            <w:tcW w:w="3660" w:type="pct"/>
                            <w:gridSpan w:val="8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Jumlah Mahasiswa</w:t>
                            </w:r>
                          </w:p>
                        </w:tc>
                      </w:tr>
                      <w:tr w:rsidR="008E188C" w:rsidRPr="00081161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vMerge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94" w:type="pct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 Kelas</w:t>
                            </w:r>
                          </w:p>
                        </w:tc>
                        <w:tc>
                          <w:tcPr>
                            <w:tcW w:w="1336" w:type="pct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 Kelas Versi 1</w:t>
                            </w:r>
                          </w:p>
                        </w:tc>
                        <w:tc>
                          <w:tcPr>
                            <w:tcW w:w="1430" w:type="pct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 Kelas Versi 2</w:t>
                            </w:r>
                          </w:p>
                        </w:tc>
                      </w:tr>
                      <w:tr w:rsidR="008E188C" w:rsidRPr="00081161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vMerge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445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440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MR</w:t>
                            </w:r>
                          </w:p>
                        </w:tc>
                        <w:tc>
                          <w:tcPr>
                            <w:tcW w:w="451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42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552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MR</w:t>
                            </w:r>
                          </w:p>
                        </w:tc>
                        <w:tc>
                          <w:tcPr>
                            <w:tcW w:w="449" w:type="pc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43A2C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HR</w:t>
                            </w:r>
                          </w:p>
                        </w:tc>
                      </w:tr>
                      <w:tr w:rsidR="008E188C" w:rsidRPr="00097995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 xml:space="preserve">Tidak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Imbang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45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451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55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44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100</w:t>
                            </w:r>
                          </w:p>
                        </w:tc>
                      </w:tr>
                      <w:tr w:rsidR="008E188C" w:rsidRPr="00097995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iCs/>
                                <w:color w:val="000000"/>
                                <w:szCs w:val="24"/>
                                <w:lang w:eastAsia="en-US"/>
                              </w:rPr>
                              <w:t>Undersampling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45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40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51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9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52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49" w:type="pct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100</w:t>
                            </w:r>
                          </w:p>
                        </w:tc>
                      </w:tr>
                      <w:tr w:rsidR="008E188C" w:rsidRPr="00097995" w:rsidTr="003E512B">
                        <w:trPr>
                          <w:trHeight w:val="300"/>
                        </w:trPr>
                        <w:tc>
                          <w:tcPr>
                            <w:tcW w:w="134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/>
                                <w:iCs/>
                                <w:color w:val="000000"/>
                                <w:szCs w:val="24"/>
                                <w:lang w:eastAsia="en-US"/>
                              </w:rPr>
                              <w:t>Oversampling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7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5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0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51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097995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2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552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49" w:type="pct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097995" w:rsidRDefault="008E188C" w:rsidP="00710D3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195</w:t>
                            </w:r>
                          </w:p>
                        </w:tc>
                      </w:tr>
                    </w:tbl>
                    <w:p w:rsidR="008E188C" w:rsidRDefault="008E188C" w:rsidP="00710D34"/>
                  </w:txbxContent>
                </v:textbox>
                <w10:wrap type="topAndBottom" anchorx="margin"/>
              </v:shape>
            </w:pict>
          </mc:Fallback>
        </mc:AlternateContent>
      </w:r>
      <w:r w:rsidR="006D55C0" w:rsidRPr="00934E3B">
        <w:rPr>
          <w:rFonts w:cs="Times New Roman"/>
          <w:szCs w:val="24"/>
        </w:rPr>
        <w:t xml:space="preserve">data yang sedikit pada kelas </w:t>
      </w:r>
      <w:r w:rsidR="006D55C0" w:rsidRPr="00934E3B">
        <w:rPr>
          <w:rFonts w:cs="Times New Roman"/>
          <w:i/>
          <w:szCs w:val="24"/>
        </w:rPr>
        <w:t>high risk</w:t>
      </w:r>
      <w:r w:rsidR="006D55C0" w:rsidRPr="00934E3B">
        <w:rPr>
          <w:rFonts w:cs="Times New Roman"/>
          <w:szCs w:val="24"/>
        </w:rPr>
        <w:t xml:space="preserve">. </w:t>
      </w:r>
    </w:p>
    <w:p w:rsidR="00684A6D" w:rsidRDefault="00684A6D" w:rsidP="00D07E77">
      <w:pPr>
        <w:autoSpaceDE w:val="0"/>
        <w:autoSpaceDN w:val="0"/>
        <w:adjustRightInd w:val="0"/>
        <w:ind w:firstLine="720"/>
        <w:rPr>
          <w:szCs w:val="24"/>
        </w:rPr>
      </w:pPr>
      <w:r>
        <w:rPr>
          <w:rFonts w:cs="Times New Roman"/>
          <w:color w:val="000000" w:themeColor="text1"/>
        </w:rPr>
        <w:t>Pembagian data latih dan data uji percobaan ke-1, ke-2, dan ke-3 untuk data tidak imbang dengan 10-</w:t>
      </w:r>
      <w:r w:rsidRPr="00346F56">
        <w:rPr>
          <w:rFonts w:cs="Times New Roman"/>
          <w:i/>
          <w:color w:val="000000" w:themeColor="text1"/>
        </w:rPr>
        <w:t>fold</w:t>
      </w:r>
      <w:r>
        <w:rPr>
          <w:rFonts w:cs="Times New Roman"/>
          <w:color w:val="000000" w:themeColor="text1"/>
        </w:rPr>
        <w:t xml:space="preserve"> </w:t>
      </w:r>
      <w:r w:rsidRPr="00885378">
        <w:rPr>
          <w:rFonts w:cs="Times New Roman"/>
          <w:i/>
          <w:color w:val="000000" w:themeColor="text1"/>
        </w:rPr>
        <w:t>cross validation</w:t>
      </w:r>
      <w:r w:rsidRPr="0088537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masing-masing disajikan pada Lampiran 4, 5, dan 6. </w:t>
      </w:r>
      <w:r w:rsidRPr="008363A7">
        <w:rPr>
          <w:rFonts w:cs="Times New Roman"/>
          <w:color w:val="000000" w:themeColor="text1"/>
          <w:szCs w:val="24"/>
        </w:rPr>
        <w:t xml:space="preserve">Pembagian serupa dilakukan terhadap hasil </w:t>
      </w:r>
      <w:r w:rsidRPr="008363A7">
        <w:rPr>
          <w:rFonts w:cs="Times New Roman"/>
          <w:i/>
          <w:color w:val="000000" w:themeColor="text1"/>
          <w:szCs w:val="24"/>
        </w:rPr>
        <w:t>undersampling</w:t>
      </w:r>
      <w:r w:rsidRPr="008363A7">
        <w:rPr>
          <w:rFonts w:cs="Times New Roman"/>
          <w:color w:val="000000" w:themeColor="text1"/>
          <w:szCs w:val="24"/>
        </w:rPr>
        <w:t xml:space="preserve"> dan </w:t>
      </w:r>
      <w:r w:rsidRPr="008363A7">
        <w:rPr>
          <w:rFonts w:cs="Times New Roman"/>
          <w:i/>
          <w:color w:val="000000" w:themeColor="text1"/>
          <w:szCs w:val="24"/>
        </w:rPr>
        <w:t xml:space="preserve">oversampling. </w:t>
      </w:r>
      <w:r>
        <w:rPr>
          <w:rFonts w:cs="Times New Roman"/>
          <w:color w:val="000000" w:themeColor="text1"/>
          <w:szCs w:val="24"/>
        </w:rPr>
        <w:t xml:space="preserve">Peimbangan data dengan metode </w:t>
      </w:r>
      <w:r w:rsidRPr="008363A7">
        <w:rPr>
          <w:rFonts w:cs="Times New Roman"/>
          <w:i/>
          <w:color w:val="000000" w:themeColor="text1"/>
          <w:szCs w:val="24"/>
        </w:rPr>
        <w:t>undersampling</w:t>
      </w:r>
      <w:r>
        <w:rPr>
          <w:rFonts w:cs="Times New Roman"/>
          <w:i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pada pembagian data latih dan data uji percobaan ke-1 dan ke-3 masing-masing disajikan pada Lampiran 7 dan 10. Pembagian data latih dan data uji percobaan ke-1, ke-2, dan ke-3 dengan metode </w:t>
      </w:r>
      <w:r w:rsidRPr="005F3615">
        <w:rPr>
          <w:rFonts w:cs="Times New Roman"/>
          <w:i/>
          <w:color w:val="000000" w:themeColor="text1"/>
          <w:szCs w:val="24"/>
        </w:rPr>
        <w:t>oversampling</w:t>
      </w:r>
      <w:r>
        <w:rPr>
          <w:szCs w:val="24"/>
        </w:rPr>
        <w:t xml:space="preserve"> masing-masing disajikan pada Lampiran 8, 9, dan 11.</w:t>
      </w:r>
    </w:p>
    <w:p w:rsidR="00684A6D" w:rsidRPr="00943A2C" w:rsidRDefault="00684A6D" w:rsidP="00995AA2">
      <w:pPr>
        <w:autoSpaceDE w:val="0"/>
        <w:autoSpaceDN w:val="0"/>
        <w:adjustRightInd w:val="0"/>
        <w:rPr>
          <w:szCs w:val="24"/>
        </w:rPr>
      </w:pPr>
    </w:p>
    <w:p w:rsidR="00910E43" w:rsidRDefault="00910E43" w:rsidP="00710D34">
      <w:pPr>
        <w:autoSpaceDE w:val="0"/>
        <w:autoSpaceDN w:val="0"/>
        <w:adjustRightInd w:val="0"/>
        <w:rPr>
          <w:rFonts w:cs="Times New Roman"/>
          <w:color w:val="000000" w:themeColor="text1"/>
        </w:rPr>
      </w:pPr>
    </w:p>
    <w:p w:rsidR="006711B3" w:rsidRPr="008C2A8A" w:rsidRDefault="00C037B7" w:rsidP="006711B3">
      <w:pPr>
        <w:pStyle w:val="Heading2"/>
      </w:pPr>
      <w:bookmarkStart w:id="107" w:name="_Toc477098756"/>
      <w:bookmarkStart w:id="108" w:name="_Toc482000832"/>
      <w:r>
        <w:t>Pemodelan Klasifikasi Pohon Keputusan dengan</w:t>
      </w:r>
      <w:r w:rsidR="006711B3" w:rsidRPr="008C2A8A">
        <w:t xml:space="preserve"> Algoritme C5.0</w:t>
      </w:r>
      <w:bookmarkEnd w:id="107"/>
      <w:bookmarkEnd w:id="108"/>
    </w:p>
    <w:p w:rsidR="006711B3" w:rsidRPr="00F856D6" w:rsidRDefault="008963D1" w:rsidP="00D07E77">
      <w:pPr>
        <w:ind w:firstLine="720"/>
        <w:rPr>
          <w:rFonts w:cs="Times New Roman"/>
          <w:color w:val="000000"/>
          <w:szCs w:val="24"/>
        </w:rPr>
      </w:pPr>
      <w:r>
        <w:rPr>
          <w:szCs w:val="24"/>
        </w:rPr>
        <w:t>M</w:t>
      </w:r>
      <w:r w:rsidR="00C037B7" w:rsidRPr="00C037B7">
        <w:rPr>
          <w:szCs w:val="24"/>
        </w:rPr>
        <w:t xml:space="preserve">odel </w:t>
      </w:r>
      <w:r w:rsidR="003240D0">
        <w:rPr>
          <w:szCs w:val="24"/>
        </w:rPr>
        <w:t>prediksi</w:t>
      </w:r>
      <w:r w:rsidR="00C037B7" w:rsidRPr="00C037B7">
        <w:rPr>
          <w:szCs w:val="24"/>
        </w:rPr>
        <w:t xml:space="preserve"> </w:t>
      </w:r>
      <w:r>
        <w:rPr>
          <w:szCs w:val="24"/>
        </w:rPr>
        <w:t xml:space="preserve">dibangun dalam </w:t>
      </w:r>
      <w:r w:rsidR="00C037B7" w:rsidRPr="00C037B7">
        <w:rPr>
          <w:szCs w:val="24"/>
        </w:rPr>
        <w:t>bentuk pohon keputusan menggunakan algoritme C5</w:t>
      </w:r>
      <w:r w:rsidR="00C037B7">
        <w:rPr>
          <w:szCs w:val="24"/>
        </w:rPr>
        <w:t>.</w:t>
      </w:r>
      <w:r w:rsidR="00C037B7" w:rsidRPr="00C037B7">
        <w:rPr>
          <w:szCs w:val="24"/>
        </w:rPr>
        <w:t xml:space="preserve">0. Algoritme ini menggunakan ukuran </w:t>
      </w:r>
      <w:r w:rsidR="00C037B7" w:rsidRPr="00C037B7">
        <w:rPr>
          <w:i/>
          <w:iCs/>
          <w:szCs w:val="24"/>
        </w:rPr>
        <w:t xml:space="preserve">information gain </w:t>
      </w:r>
      <w:r w:rsidR="00C037B7" w:rsidRPr="00C037B7">
        <w:rPr>
          <w:szCs w:val="24"/>
        </w:rPr>
        <w:t>dalam membuat pohon keputusan. Pohon keputusan yang ditampilkan merupakan pohon keputusan dengan akurasi terbaik dari model yang terbentuk</w:t>
      </w:r>
      <w:r w:rsidR="00C037B7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Model prediksi dengan algoritme C5.0 dibangun dengan </w:t>
      </w:r>
      <w:r w:rsidR="006711B3" w:rsidRPr="00F856D6">
        <w:rPr>
          <w:rFonts w:cs="Times New Roman"/>
          <w:color w:val="000000"/>
          <w:szCs w:val="24"/>
        </w:rPr>
        <w:t xml:space="preserve">perintah </w:t>
      </w:r>
      <w:r>
        <w:rPr>
          <w:rFonts w:cs="Times New Roman"/>
          <w:color w:val="000000"/>
          <w:szCs w:val="24"/>
        </w:rPr>
        <w:t>R d</w:t>
      </w:r>
      <w:r w:rsidR="00B61644">
        <w:rPr>
          <w:rFonts w:cs="Times New Roman"/>
          <w:color w:val="000000"/>
          <w:szCs w:val="24"/>
        </w:rPr>
        <w:t xml:space="preserve">i </w:t>
      </w:r>
      <w:r w:rsidR="00B61644" w:rsidRPr="00B61644">
        <w:rPr>
          <w:rFonts w:cs="Times New Roman"/>
          <w:i/>
          <w:color w:val="000000"/>
          <w:szCs w:val="24"/>
        </w:rPr>
        <w:t>console</w:t>
      </w:r>
      <w:r w:rsidR="00B61644">
        <w:rPr>
          <w:rFonts w:cs="Times New Roman"/>
          <w:color w:val="000000"/>
          <w:szCs w:val="24"/>
        </w:rPr>
        <w:t xml:space="preserve"> </w:t>
      </w:r>
      <w:r w:rsidR="006711B3" w:rsidRPr="00F856D6">
        <w:rPr>
          <w:rFonts w:cs="Times New Roman"/>
          <w:color w:val="000000"/>
          <w:szCs w:val="24"/>
        </w:rPr>
        <w:t>berikut:</w:t>
      </w:r>
    </w:p>
    <w:p w:rsidR="006711B3" w:rsidRPr="006465A6" w:rsidRDefault="006711B3" w:rsidP="00E6151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426"/>
        <w:jc w:val="left"/>
        <w:rPr>
          <w:rFonts w:cs="Times New Roman"/>
          <w:color w:val="000000"/>
          <w:sz w:val="23"/>
          <w:szCs w:val="23"/>
        </w:rPr>
      </w:pPr>
      <w:r w:rsidRPr="008C0B07">
        <w:rPr>
          <w:rFonts w:cs="Times New Roman"/>
          <w:color w:val="000000"/>
          <w:sz w:val="23"/>
          <w:szCs w:val="23"/>
        </w:rPr>
        <w:t xml:space="preserve">Membaca </w:t>
      </w:r>
      <w:r w:rsidRPr="008C0B07">
        <w:rPr>
          <w:rFonts w:cs="Times New Roman"/>
          <w:i/>
          <w:iCs/>
          <w:color w:val="000000"/>
          <w:sz w:val="23"/>
          <w:szCs w:val="23"/>
        </w:rPr>
        <w:t xml:space="preserve">dataset </w:t>
      </w:r>
      <w:r w:rsidRPr="006465A6">
        <w:rPr>
          <w:rFonts w:cs="Times New Roman"/>
          <w:color w:val="000000"/>
          <w:szCs w:val="24"/>
        </w:rPr>
        <w:t>yang</w:t>
      </w:r>
      <w:r w:rsidRPr="008C0B07">
        <w:rPr>
          <w:rFonts w:cs="Times New Roman"/>
          <w:color w:val="000000"/>
          <w:sz w:val="23"/>
          <w:szCs w:val="23"/>
        </w:rPr>
        <w:t xml:space="preserve"> akan digunakan</w:t>
      </w:r>
    </w:p>
    <w:p w:rsidR="006711B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6465A6">
        <w:rPr>
          <w:rFonts w:ascii="Courier New" w:hAnsi="Courier New" w:cs="Courier New"/>
          <w:color w:val="000000"/>
          <w:sz w:val="22"/>
        </w:rPr>
        <w:t>filedata &lt;- "ds2kall"</w:t>
      </w:r>
    </w:p>
    <w:p w:rsidR="006711B3" w:rsidRPr="00B61644" w:rsidRDefault="00B61644" w:rsidP="00B61644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&gt; data &lt;- </w:t>
      </w:r>
      <w:r w:rsidR="006711B3">
        <w:rPr>
          <w:rFonts w:ascii="Courier New" w:hAnsi="Courier New" w:cs="Courier New"/>
          <w:color w:val="000000"/>
          <w:sz w:val="22"/>
        </w:rPr>
        <w:t>read.csv(</w:t>
      </w:r>
      <w:r w:rsidR="006711B3" w:rsidRPr="003B06BD">
        <w:rPr>
          <w:rFonts w:ascii="Courier New" w:hAnsi="Courier New" w:cs="Courier New"/>
          <w:color w:val="000000"/>
          <w:sz w:val="22"/>
        </w:rPr>
        <w:t>fi</w:t>
      </w:r>
      <w:r>
        <w:rPr>
          <w:rFonts w:ascii="Courier New" w:hAnsi="Courier New" w:cs="Courier New"/>
          <w:color w:val="000000"/>
          <w:sz w:val="22"/>
        </w:rPr>
        <w:t>le = paste(filedata, ".csv",sep = "")</w:t>
      </w:r>
      <w:r w:rsidR="006711B3" w:rsidRPr="00B61644">
        <w:rPr>
          <w:rFonts w:ascii="Courier New" w:hAnsi="Courier New" w:cs="Courier New"/>
          <w:color w:val="000000"/>
          <w:sz w:val="22"/>
        </w:rPr>
        <w:t>,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head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=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TRUE,sep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=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",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",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fill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=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="006711B3" w:rsidRPr="00B61644">
        <w:rPr>
          <w:rFonts w:ascii="Courier New" w:hAnsi="Courier New" w:cs="Courier New"/>
          <w:color w:val="000000"/>
          <w:sz w:val="22"/>
        </w:rPr>
        <w:t>TRUE)</w:t>
      </w:r>
    </w:p>
    <w:p w:rsidR="006711B3" w:rsidRDefault="00A24FB9" w:rsidP="00E6151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426"/>
        <w:jc w:val="lef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Data dibentuk dengan mengacak dari data yang tersedia</w:t>
      </w:r>
    </w:p>
    <w:p w:rsidR="006711B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>
        <w:rPr>
          <w:rFonts w:cs="Times New Roman"/>
          <w:color w:val="000000"/>
          <w:sz w:val="23"/>
          <w:szCs w:val="23"/>
        </w:rPr>
        <w:t>&gt;</w:t>
      </w:r>
      <w:r w:rsidR="00B61644">
        <w:rPr>
          <w:rFonts w:cs="Times New Roman"/>
          <w:color w:val="000000"/>
          <w:sz w:val="23"/>
          <w:szCs w:val="23"/>
        </w:rPr>
        <w:t xml:space="preserve"> </w:t>
      </w:r>
      <w:r w:rsidRPr="003B06BD">
        <w:rPr>
          <w:rFonts w:ascii="Courier New" w:hAnsi="Courier New" w:cs="Courier New"/>
          <w:color w:val="000000"/>
          <w:sz w:val="22"/>
        </w:rPr>
        <w:t>data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3B06BD">
        <w:rPr>
          <w:rFonts w:ascii="Courier New" w:hAnsi="Courier New" w:cs="Courier New"/>
          <w:color w:val="000000"/>
          <w:sz w:val="22"/>
        </w:rPr>
        <w:t>&lt;-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3B06BD">
        <w:rPr>
          <w:rFonts w:ascii="Courier New" w:hAnsi="Courier New" w:cs="Courier New"/>
          <w:color w:val="000000"/>
          <w:sz w:val="22"/>
        </w:rPr>
        <w:t>data[sample(nrow(data)),]</w:t>
      </w:r>
    </w:p>
    <w:p w:rsidR="00731D8A" w:rsidRDefault="00731D8A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cs="Times New Roman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731D8A">
        <w:rPr>
          <w:rFonts w:ascii="Courier New" w:hAnsi="Courier New" w:cs="Courier New"/>
          <w:color w:val="000000"/>
          <w:sz w:val="22"/>
        </w:rPr>
        <w:t>set.seed(123)</w:t>
      </w:r>
    </w:p>
    <w:p w:rsidR="006711B3" w:rsidRPr="006465A6" w:rsidRDefault="006711B3" w:rsidP="00E6151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color w:val="000000"/>
          <w:sz w:val="22"/>
        </w:rPr>
      </w:pPr>
      <w:r w:rsidRPr="006465A6">
        <w:rPr>
          <w:rFonts w:cs="Times New Roman"/>
          <w:color w:val="000000"/>
          <w:sz w:val="23"/>
          <w:szCs w:val="23"/>
        </w:rPr>
        <w:t xml:space="preserve">Pembagian data menggunakan </w:t>
      </w:r>
      <w:r w:rsidRPr="006465A6">
        <w:rPr>
          <w:rFonts w:cs="Times New Roman"/>
          <w:i/>
          <w:iCs/>
          <w:color w:val="000000"/>
          <w:sz w:val="23"/>
          <w:szCs w:val="23"/>
        </w:rPr>
        <w:t xml:space="preserve">cross fold validation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folds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&lt;-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cut(seq(1,nrow(dataset)),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breaks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=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10, labels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=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 xml:space="preserve">FALSE)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 xml:space="preserve">for(i in 1:10){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="00B61644">
        <w:rPr>
          <w:rFonts w:ascii="Courier New" w:hAnsi="Courier New" w:cs="Courier New"/>
          <w:color w:val="000000"/>
          <w:sz w:val="22"/>
        </w:rPr>
        <w:tab/>
      </w:r>
      <w:r w:rsidRPr="00FE0883">
        <w:rPr>
          <w:rFonts w:ascii="Courier New" w:hAnsi="Courier New" w:cs="Courier New"/>
          <w:color w:val="000000"/>
          <w:sz w:val="22"/>
        </w:rPr>
        <w:t>testIndexes &lt;- which(folds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==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i, arr.ind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>=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 xml:space="preserve">TRUE)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="00B61644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>testData &lt;- data</w:t>
      </w:r>
      <w:r w:rsidRPr="00FE0883">
        <w:rPr>
          <w:rFonts w:ascii="Courier New" w:hAnsi="Courier New" w:cs="Courier New"/>
          <w:color w:val="000000"/>
          <w:sz w:val="22"/>
        </w:rPr>
        <w:t xml:space="preserve">[testIndexes, ]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="00B61644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>trainData &lt;- data</w:t>
      </w:r>
      <w:r w:rsidRPr="00FE0883">
        <w:rPr>
          <w:rFonts w:ascii="Courier New" w:hAnsi="Courier New" w:cs="Courier New"/>
          <w:color w:val="000000"/>
          <w:sz w:val="22"/>
        </w:rPr>
        <w:t xml:space="preserve">[-testIndexes,] </w:t>
      </w:r>
    </w:p>
    <w:p w:rsidR="006711B3" w:rsidRDefault="006711B3" w:rsidP="00E6151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426"/>
        <w:jc w:val="left"/>
        <w:rPr>
          <w:rFonts w:cs="Times New Roman"/>
          <w:color w:val="000000"/>
          <w:sz w:val="23"/>
          <w:szCs w:val="23"/>
        </w:rPr>
      </w:pPr>
      <w:r w:rsidRPr="008C0B07">
        <w:rPr>
          <w:rFonts w:cs="Times New Roman"/>
          <w:color w:val="000000"/>
          <w:sz w:val="23"/>
          <w:szCs w:val="23"/>
        </w:rPr>
        <w:t xml:space="preserve"> </w:t>
      </w:r>
      <w:r w:rsidRPr="008C2A8A">
        <w:rPr>
          <w:rFonts w:cs="Times New Roman"/>
          <w:color w:val="000000"/>
          <w:sz w:val="23"/>
          <w:szCs w:val="23"/>
        </w:rPr>
        <w:t>Pembuatan model pohon keputusan menggunakan perintah berikut:</w:t>
      </w:r>
    </w:p>
    <w:p w:rsidR="006711B3" w:rsidRPr="00FE0883" w:rsidRDefault="006711B3" w:rsidP="00B61644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="00B61644">
        <w:rPr>
          <w:rFonts w:ascii="Courier New" w:hAnsi="Courier New" w:cs="Courier New"/>
          <w:color w:val="000000"/>
          <w:sz w:val="22"/>
        </w:rPr>
        <w:tab/>
      </w:r>
      <w:r w:rsidRPr="00FE0883">
        <w:rPr>
          <w:rFonts w:ascii="Courier New" w:hAnsi="Courier New" w:cs="Courier New"/>
          <w:color w:val="000000"/>
          <w:sz w:val="22"/>
        </w:rPr>
        <w:t xml:space="preserve">oneTree &lt;- C5.0(CLASS~., data=trainData) 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="00B61644">
        <w:rPr>
          <w:rFonts w:ascii="Courier New" w:hAnsi="Courier New" w:cs="Courier New"/>
          <w:color w:val="000000"/>
          <w:sz w:val="22"/>
        </w:rPr>
        <w:tab/>
        <w:t>summary(oneTree)}</w:t>
      </w:r>
    </w:p>
    <w:p w:rsidR="006711B3" w:rsidRDefault="006711B3" w:rsidP="00E61519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426"/>
        <w:rPr>
          <w:rFonts w:cs="Times New Roman"/>
          <w:color w:val="000000"/>
          <w:sz w:val="23"/>
          <w:szCs w:val="23"/>
        </w:rPr>
      </w:pPr>
      <w:r w:rsidRPr="008C2A8A">
        <w:rPr>
          <w:rFonts w:cs="Times New Roman"/>
          <w:color w:val="000000"/>
          <w:sz w:val="23"/>
          <w:szCs w:val="23"/>
        </w:rPr>
        <w:lastRenderedPageBreak/>
        <w:t xml:space="preserve">Nilai akurasi dari model pohon keputusan dihitung menggunakan fungsi </w:t>
      </w:r>
      <w:r w:rsidRPr="00B61644">
        <w:rPr>
          <w:rFonts w:cs="Times New Roman"/>
          <w:iCs/>
          <w:color w:val="000000"/>
          <w:sz w:val="23"/>
          <w:szCs w:val="23"/>
        </w:rPr>
        <w:t>predict</w:t>
      </w:r>
      <w:r w:rsidRPr="008C2A8A">
        <w:rPr>
          <w:rFonts w:cs="Times New Roman"/>
          <w:color w:val="000000"/>
          <w:sz w:val="23"/>
          <w:szCs w:val="23"/>
        </w:rPr>
        <w:t>. Data yang digunakan adalah data uji</w:t>
      </w:r>
      <w:r w:rsidR="00B61644">
        <w:rPr>
          <w:rFonts w:cs="Times New Roman"/>
          <w:color w:val="000000"/>
          <w:sz w:val="23"/>
          <w:szCs w:val="23"/>
        </w:rPr>
        <w:t xml:space="preserve"> dengan perintah berikut</w:t>
      </w:r>
      <w:r>
        <w:rPr>
          <w:rFonts w:cs="Times New Roman"/>
          <w:color w:val="000000"/>
          <w:sz w:val="23"/>
          <w:szCs w:val="23"/>
        </w:rPr>
        <w:t>:</w:t>
      </w:r>
    </w:p>
    <w:p w:rsidR="006711B3" w:rsidRPr="00FE088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hAnsi="Courier New" w:cs="Courier New"/>
          <w:color w:val="000000"/>
          <w:sz w:val="22"/>
        </w:rPr>
      </w:pPr>
      <w:r w:rsidRPr="00FE0883">
        <w:rPr>
          <w:rFonts w:ascii="Courier New" w:hAnsi="Courier New" w:cs="Courier New"/>
          <w:color w:val="000000"/>
          <w:sz w:val="22"/>
        </w:rPr>
        <w:t>&gt;</w:t>
      </w:r>
      <w:r w:rsidR="00B61644">
        <w:rPr>
          <w:rFonts w:ascii="Courier New" w:hAnsi="Courier New" w:cs="Courier New"/>
          <w:color w:val="000000"/>
          <w:sz w:val="22"/>
        </w:rPr>
        <w:t xml:space="preserve"> </w:t>
      </w:r>
      <w:r w:rsidRPr="00FE0883">
        <w:rPr>
          <w:rFonts w:ascii="Courier New" w:hAnsi="Courier New" w:cs="Courier New"/>
          <w:color w:val="000000"/>
          <w:sz w:val="22"/>
        </w:rPr>
        <w:t xml:space="preserve">oneTreePred &lt;- predict(oneTree, testData) </w:t>
      </w:r>
    </w:p>
    <w:p w:rsidR="006711B3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eastAsia="Yu Gothic Light" w:hAnsi="Courier New" w:cs="Courier New"/>
          <w:sz w:val="22"/>
        </w:rPr>
      </w:pPr>
      <w:r w:rsidRPr="00FE0883">
        <w:rPr>
          <w:rFonts w:ascii="Courier New" w:hAnsi="Courier New" w:cs="Courier New"/>
          <w:sz w:val="22"/>
        </w:rPr>
        <w:t>&gt;</w:t>
      </w:r>
      <w:r w:rsidR="00B61644">
        <w:rPr>
          <w:rFonts w:ascii="Courier New" w:hAnsi="Courier New" w:cs="Courier New"/>
          <w:sz w:val="22"/>
        </w:rPr>
        <w:t xml:space="preserve"> </w:t>
      </w:r>
      <w:r w:rsidRPr="003B06BD">
        <w:rPr>
          <w:rFonts w:ascii="Courier New" w:eastAsia="Yu Gothic Light" w:hAnsi="Courier New" w:cs="Courier New"/>
          <w:sz w:val="22"/>
        </w:rPr>
        <w:t>conf_test &lt;- table(</w:t>
      </w:r>
      <w:r>
        <w:rPr>
          <w:rFonts w:ascii="Courier New" w:eastAsia="Yu Gothic Light" w:hAnsi="Courier New" w:cs="Courier New"/>
          <w:sz w:val="22"/>
        </w:rPr>
        <w:t>oneTreePred</w:t>
      </w:r>
      <w:r w:rsidRPr="003B06BD">
        <w:rPr>
          <w:rFonts w:ascii="Courier New" w:eastAsia="Yu Gothic Light" w:hAnsi="Courier New" w:cs="Courier New"/>
          <w:sz w:val="22"/>
        </w:rPr>
        <w:t>,</w:t>
      </w:r>
      <w:r w:rsidR="00B61644">
        <w:rPr>
          <w:rFonts w:ascii="Courier New" w:eastAsia="Yu Gothic Light" w:hAnsi="Courier New" w:cs="Courier New"/>
          <w:sz w:val="22"/>
        </w:rPr>
        <w:t xml:space="preserve"> </w:t>
      </w:r>
      <w:r w:rsidRPr="003B06BD">
        <w:rPr>
          <w:rFonts w:ascii="Courier New" w:eastAsia="Yu Gothic Light" w:hAnsi="Courier New" w:cs="Courier New"/>
          <w:sz w:val="22"/>
        </w:rPr>
        <w:t>testData$CLASS)</w:t>
      </w:r>
    </w:p>
    <w:p w:rsidR="006711B3" w:rsidRPr="003B06BD" w:rsidRDefault="006711B3" w:rsidP="006711B3">
      <w:pPr>
        <w:pStyle w:val="ListParagraph"/>
        <w:autoSpaceDE w:val="0"/>
        <w:autoSpaceDN w:val="0"/>
        <w:adjustRightInd w:val="0"/>
        <w:ind w:left="426" w:firstLine="0"/>
        <w:jc w:val="left"/>
        <w:rPr>
          <w:rFonts w:ascii="Courier New" w:eastAsia="Yu Gothic Light" w:hAnsi="Courier New" w:cs="Courier New"/>
          <w:sz w:val="22"/>
        </w:rPr>
      </w:pPr>
      <w:r>
        <w:rPr>
          <w:rFonts w:ascii="Courier New" w:hAnsi="Courier New" w:cs="Courier New"/>
          <w:sz w:val="22"/>
        </w:rPr>
        <w:t>&gt;</w:t>
      </w:r>
      <w:r w:rsidR="00B61644">
        <w:rPr>
          <w:rFonts w:ascii="Courier New" w:hAnsi="Courier New" w:cs="Courier New"/>
          <w:sz w:val="22"/>
        </w:rPr>
        <w:t xml:space="preserve"> </w:t>
      </w:r>
      <w:r w:rsidRPr="003B06BD">
        <w:rPr>
          <w:rFonts w:ascii="Courier New" w:eastAsia="Yu Gothic Light" w:hAnsi="Courier New" w:cs="Courier New"/>
          <w:sz w:val="22"/>
        </w:rPr>
        <w:t>akurasi &lt;- sum(diag(conf_test))/sum(conf_test)</w:t>
      </w:r>
    </w:p>
    <w:p w:rsidR="008812EE" w:rsidRDefault="006711B3" w:rsidP="00EE47D0">
      <w:pPr>
        <w:spacing w:after="160"/>
        <w:ind w:firstLine="720"/>
      </w:pPr>
      <w:r w:rsidRPr="004E4BEF">
        <w:rPr>
          <w:szCs w:val="24"/>
        </w:rPr>
        <w:t xml:space="preserve">Pohon keputusan yang ditampilkan merupakan pohon keputusan dengan akurasi terbesar dari model yang terbentuk. </w:t>
      </w:r>
      <w:r w:rsidR="00B61644">
        <w:rPr>
          <w:szCs w:val="24"/>
        </w:rPr>
        <w:t xml:space="preserve">Pohon keputusan model terbaik </w:t>
      </w:r>
      <w:r w:rsidRPr="004E4BEF">
        <w:rPr>
          <w:szCs w:val="24"/>
        </w:rPr>
        <w:t xml:space="preserve">pada percobaan </w:t>
      </w:r>
      <w:r w:rsidR="005F3615">
        <w:rPr>
          <w:szCs w:val="24"/>
        </w:rPr>
        <w:t>ke-1</w:t>
      </w:r>
      <w:r w:rsidRPr="004E4BEF">
        <w:rPr>
          <w:szCs w:val="24"/>
        </w:rPr>
        <w:t xml:space="preserve"> </w:t>
      </w:r>
      <w:r w:rsidR="00061CFC">
        <w:rPr>
          <w:szCs w:val="24"/>
        </w:rPr>
        <w:t xml:space="preserve">(2 kelas) </w:t>
      </w:r>
      <w:r w:rsidR="00B61644">
        <w:rPr>
          <w:szCs w:val="24"/>
        </w:rPr>
        <w:t xml:space="preserve">dihasilkan </w:t>
      </w:r>
      <w:r w:rsidR="00442D8F">
        <w:rPr>
          <w:szCs w:val="24"/>
        </w:rPr>
        <w:t>dengan</w:t>
      </w:r>
      <w:r w:rsidRPr="004E4BEF">
        <w:rPr>
          <w:szCs w:val="24"/>
        </w:rPr>
        <w:t xml:space="preserve"> metode </w:t>
      </w:r>
      <w:r w:rsidRPr="004E4BEF">
        <w:rPr>
          <w:i/>
          <w:szCs w:val="24"/>
        </w:rPr>
        <w:t>oversampling</w:t>
      </w:r>
      <w:r w:rsidR="00061CFC">
        <w:rPr>
          <w:szCs w:val="24"/>
        </w:rPr>
        <w:t>. Pohon keputusan lengkap disajikan pada</w:t>
      </w:r>
      <w:r w:rsidR="00442D8F">
        <w:rPr>
          <w:szCs w:val="24"/>
        </w:rPr>
        <w:t xml:space="preserve"> </w:t>
      </w:r>
      <w:r w:rsidR="00DE016F">
        <w:rPr>
          <w:szCs w:val="24"/>
        </w:rPr>
        <w:t xml:space="preserve">Lampiran 12. </w:t>
      </w:r>
      <w:r w:rsidR="00061CFC">
        <w:t>Model ini menghasilkan akurasi yang tertinggi yaitu sebesar 94.87%. Hasil akurasi semua model pada percobaan ke-1 dapat dilihat pada Tabel 10.</w:t>
      </w:r>
    </w:p>
    <w:p w:rsidR="00EE47D0" w:rsidRDefault="00EE47D0" w:rsidP="00EE47D0">
      <w:pPr>
        <w:pStyle w:val="Caption"/>
        <w:keepNext/>
        <w:spacing w:after="120"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10</w:t>
      </w:r>
      <w:r w:rsidR="00427FBB">
        <w:rPr>
          <w:noProof/>
        </w:rPr>
        <w:fldChar w:fldCharType="end"/>
      </w:r>
      <w:r>
        <w:t xml:space="preserve"> </w:t>
      </w:r>
      <w:bookmarkStart w:id="109" w:name="_Toc482828836"/>
      <w:r w:rsidRPr="00886FF0">
        <w:t>Akurasi untuk percobaan ke-1</w:t>
      </w:r>
      <w:bookmarkEnd w:id="109"/>
    </w:p>
    <w:tbl>
      <w:tblPr>
        <w:tblW w:w="5621" w:type="dxa"/>
        <w:jc w:val="center"/>
        <w:tblLook w:val="04A0" w:firstRow="1" w:lastRow="0" w:firstColumn="1" w:lastColumn="0" w:noHBand="0" w:noVBand="1"/>
      </w:tblPr>
      <w:tblGrid>
        <w:gridCol w:w="1134"/>
        <w:gridCol w:w="1417"/>
        <w:gridCol w:w="1602"/>
        <w:gridCol w:w="1468"/>
      </w:tblGrid>
      <w:tr w:rsidR="00EE47D0" w:rsidRPr="00E76A7C" w:rsidTr="00A067AC">
        <w:trPr>
          <w:trHeight w:val="300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E47D0" w:rsidRPr="00E76A7C" w:rsidRDefault="00EE47D0" w:rsidP="00A067AC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Model ke-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C665C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Tidak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  <w:r w:rsidRPr="00E76A7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 w:rsidRPr="007B08AC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C665C3" w:rsidRDefault="00EE47D0" w:rsidP="00A067AC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665C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47D0" w:rsidRPr="00E76A7C" w:rsidRDefault="00EE47D0" w:rsidP="00A067AC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47D0" w:rsidRPr="00E76A7C" w:rsidRDefault="00EE47D0" w:rsidP="00A067AC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Undersampling </w:t>
            </w:r>
            <w:r w:rsidRPr="007B08AC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Oversampling </w:t>
            </w:r>
            <w:r w:rsidRPr="007B08AC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fldChar w:fldCharType="begin"/>
            </w:r>
            <w:r w:rsidRPr="00E76A7C">
              <w:rPr>
                <w:rFonts w:cs="Times New Roman"/>
                <w:color w:val="000000"/>
                <w:szCs w:val="24"/>
              </w:rPr>
              <w:instrText xml:space="preserve"> =AVERAGE(ABOVE) \# "0" </w:instrText>
            </w:r>
            <w:r w:rsidRPr="00E76A7C">
              <w:rPr>
                <w:rFonts w:cs="Times New Roman"/>
                <w:color w:val="000000"/>
                <w:szCs w:val="24"/>
              </w:rPr>
              <w:fldChar w:fldCharType="end"/>
            </w:r>
            <w:r w:rsidRPr="00E76A7C">
              <w:rPr>
                <w:rFonts w:cs="Times New Roman"/>
                <w:color w:val="000000"/>
                <w:szCs w:val="24"/>
              </w:rPr>
              <w:t>76.67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85.00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89.74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79.31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95.00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92.31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89.47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89.74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80.00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9D3023" w:rsidRDefault="00EE47D0" w:rsidP="00A067AC">
            <w:pPr>
              <w:ind w:left="-108" w:firstLine="0"/>
              <w:jc w:val="right"/>
              <w:rPr>
                <w:rFonts w:cs="Times New Roman"/>
                <w:b/>
                <w:color w:val="000000"/>
                <w:szCs w:val="24"/>
              </w:rPr>
            </w:pPr>
            <w:r w:rsidRPr="009D3023">
              <w:rPr>
                <w:rFonts w:cs="Times New Roman"/>
                <w:b/>
                <w:color w:val="000000"/>
                <w:szCs w:val="24"/>
              </w:rPr>
              <w:t>94.87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80.00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73.68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79.49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85.00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84.62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94.74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84.62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75.86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90.00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94.87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89.66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78.95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89.74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86.67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90.00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74.36</w:t>
            </w:r>
          </w:p>
        </w:tc>
      </w:tr>
      <w:tr w:rsidR="00EE47D0" w:rsidRPr="00E76A7C" w:rsidTr="00A067AC">
        <w:trPr>
          <w:trHeight w:val="300"/>
          <w:jc w:val="center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Rata-rata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83.99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86.18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47D0" w:rsidRPr="00E76A7C" w:rsidRDefault="00EE47D0" w:rsidP="00A067AC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87.44</w:t>
            </w:r>
          </w:p>
        </w:tc>
      </w:tr>
    </w:tbl>
    <w:p w:rsidR="00A37AA7" w:rsidRDefault="00A37AA7" w:rsidP="00EE47D0">
      <w:pPr>
        <w:spacing w:before="160"/>
        <w:ind w:firstLine="720"/>
        <w:rPr>
          <w:szCs w:val="24"/>
        </w:rPr>
      </w:pPr>
      <w:r w:rsidRPr="004E4BEF">
        <w:rPr>
          <w:szCs w:val="24"/>
        </w:rPr>
        <w:t xml:space="preserve">Pohon keputusan </w:t>
      </w:r>
      <w:r>
        <w:rPr>
          <w:szCs w:val="24"/>
        </w:rPr>
        <w:t>model terbaik</w:t>
      </w:r>
      <w:r w:rsidRPr="004E4BEF">
        <w:rPr>
          <w:szCs w:val="24"/>
        </w:rPr>
        <w:t xml:space="preserve"> memiliki 13 </w:t>
      </w:r>
      <w:r w:rsidRPr="00C037B7">
        <w:rPr>
          <w:i/>
          <w:szCs w:val="24"/>
        </w:rPr>
        <w:t>node</w:t>
      </w:r>
      <w:r w:rsidRPr="004E4BEF">
        <w:rPr>
          <w:szCs w:val="24"/>
        </w:rPr>
        <w:t xml:space="preserve"> dan</w:t>
      </w:r>
      <w:r>
        <w:t xml:space="preserve"> menampilkan mata kuliah MAT103 (Kalkulus) sebagai </w:t>
      </w:r>
      <w:r w:rsidRPr="00DE016F">
        <w:rPr>
          <w:szCs w:val="24"/>
        </w:rPr>
        <w:t xml:space="preserve">atribut yang memperoleh nilai </w:t>
      </w:r>
      <w:r w:rsidRPr="00DE016F">
        <w:rPr>
          <w:i/>
          <w:szCs w:val="24"/>
        </w:rPr>
        <w:t>gain</w:t>
      </w:r>
      <w:r w:rsidRPr="00DE016F">
        <w:rPr>
          <w:szCs w:val="24"/>
        </w:rPr>
        <w:t xml:space="preserve"> tertinggi atau </w:t>
      </w:r>
      <w:r w:rsidRPr="00DE016F">
        <w:rPr>
          <w:i/>
          <w:szCs w:val="24"/>
        </w:rPr>
        <w:t>root</w:t>
      </w:r>
      <w:r w:rsidRPr="00DE016F">
        <w:rPr>
          <w:rFonts w:cstheme="minorHAnsi"/>
          <w:szCs w:val="24"/>
        </w:rPr>
        <w:t xml:space="preserve">. </w:t>
      </w:r>
      <w:r w:rsidRPr="00DE016F">
        <w:rPr>
          <w:szCs w:val="24"/>
        </w:rPr>
        <w:t>B</w:t>
      </w:r>
      <w:r>
        <w:rPr>
          <w:szCs w:val="24"/>
        </w:rPr>
        <w:t>erikut b</w:t>
      </w:r>
      <w:r w:rsidRPr="00DE016F">
        <w:rPr>
          <w:szCs w:val="24"/>
        </w:rPr>
        <w:t xml:space="preserve">eberapa aturan yang dihasilkan oleh pohon keputusan </w:t>
      </w:r>
      <w:r>
        <w:rPr>
          <w:szCs w:val="24"/>
        </w:rPr>
        <w:t>tersebut</w:t>
      </w:r>
      <w:r w:rsidRPr="00DE016F">
        <w:rPr>
          <w:szCs w:val="24"/>
        </w:rPr>
        <w:t>:</w:t>
      </w:r>
    </w:p>
    <w:p w:rsidR="00A37AA7" w:rsidRPr="00DE016F" w:rsidRDefault="00A37AA7" w:rsidP="00A37AA7">
      <w:pPr>
        <w:pStyle w:val="ListParagraph"/>
        <w:numPr>
          <w:ilvl w:val="0"/>
          <w:numId w:val="12"/>
        </w:numPr>
        <w:ind w:left="567"/>
        <w:rPr>
          <w:rFonts w:cs="Times New Roman"/>
          <w:szCs w:val="24"/>
        </w:rPr>
      </w:pPr>
      <w:r w:rsidRPr="00DE016F">
        <w:rPr>
          <w:rFonts w:cs="Times New Roman"/>
          <w:szCs w:val="24"/>
        </w:rPr>
        <w:t xml:space="preserve">IF MAT103 in {A, AB, B} AND BIO100 in {A, AB, B, BC} AND  EKO100 in {A, AB, B, BC, D, E} </w:t>
      </w:r>
      <w:r w:rsidRPr="005E5A16">
        <w:rPr>
          <w:rFonts w:cs="Times New Roman"/>
          <w:szCs w:val="24"/>
        </w:rPr>
        <w:t xml:space="preserve">THEN </w:t>
      </w:r>
      <w:r w:rsidRPr="00DE016F">
        <w:rPr>
          <w:rFonts w:cs="Times New Roman"/>
          <w:szCs w:val="24"/>
        </w:rPr>
        <w:t xml:space="preserve">CLASS = </w:t>
      </w:r>
      <w:r w:rsidRPr="005E5A16">
        <w:rPr>
          <w:rFonts w:cs="Times New Roman"/>
          <w:szCs w:val="24"/>
        </w:rPr>
        <w:t>High Risk</w:t>
      </w:r>
      <w:r w:rsidRPr="00DE016F">
        <w:rPr>
          <w:rFonts w:cs="Times New Roman"/>
          <w:szCs w:val="24"/>
        </w:rPr>
        <w:t xml:space="preserve"> (134/4)</w:t>
      </w:r>
    </w:p>
    <w:p w:rsidR="00A37AA7" w:rsidRDefault="00A37AA7" w:rsidP="00A37AA7">
      <w:pPr>
        <w:pStyle w:val="ListParagraph"/>
        <w:numPr>
          <w:ilvl w:val="0"/>
          <w:numId w:val="12"/>
        </w:numPr>
        <w:spacing w:before="100" w:beforeAutospacing="1"/>
        <w:ind w:left="567"/>
        <w:rPr>
          <w:rFonts w:cs="Times New Roman"/>
          <w:szCs w:val="24"/>
        </w:rPr>
      </w:pPr>
      <w:r w:rsidRPr="005E5A16">
        <w:rPr>
          <w:rFonts w:cs="Times New Roman"/>
          <w:szCs w:val="24"/>
        </w:rPr>
        <w:t>IF</w:t>
      </w:r>
      <w:r w:rsidRPr="00DE016F">
        <w:rPr>
          <w:rFonts w:cs="Times New Roman"/>
          <w:szCs w:val="24"/>
        </w:rPr>
        <w:t xml:space="preserve"> MAT103 in {BC, C, D, E} </w:t>
      </w:r>
      <w:r w:rsidRPr="005E5A16">
        <w:rPr>
          <w:rFonts w:cs="Times New Roman"/>
          <w:szCs w:val="24"/>
        </w:rPr>
        <w:t>AND</w:t>
      </w:r>
      <w:r w:rsidRPr="00DE016F">
        <w:rPr>
          <w:rFonts w:cs="Times New Roman"/>
          <w:szCs w:val="24"/>
        </w:rPr>
        <w:t xml:space="preserve"> FIS100 in {A, C, D, E} CLASS = High</w:t>
      </w:r>
      <w:r>
        <w:rPr>
          <w:rFonts w:cs="Times New Roman"/>
          <w:szCs w:val="24"/>
        </w:rPr>
        <w:t xml:space="preserve"> </w:t>
      </w:r>
      <w:r w:rsidRPr="00DE016F">
        <w:rPr>
          <w:rFonts w:cs="Times New Roman"/>
          <w:szCs w:val="24"/>
        </w:rPr>
        <w:t>Risk (115/7)</w:t>
      </w:r>
    </w:p>
    <w:p w:rsidR="00A37AA7" w:rsidRDefault="00EE47D0" w:rsidP="00A37AA7">
      <w:pPr>
        <w:ind w:firstLine="0"/>
        <w:rPr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45ABC1" wp14:editId="7FDAAE07">
                <wp:simplePos x="0" y="0"/>
                <wp:positionH relativeFrom="column">
                  <wp:posOffset>2767965</wp:posOffset>
                </wp:positionH>
                <wp:positionV relativeFrom="paragraph">
                  <wp:posOffset>636270</wp:posOffset>
                </wp:positionV>
                <wp:extent cx="2370455" cy="15297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52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664" w:type="dxa"/>
                              <w:tblInd w:w="-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1676"/>
                              <w:gridCol w:w="1396"/>
                            </w:tblGrid>
                            <w:tr w:rsidR="008E188C" w:rsidRPr="00DE016F" w:rsidTr="00A37AA7">
                              <w:trPr>
                                <w:trHeight w:val="79"/>
                              </w:trPr>
                              <w:tc>
                                <w:tcPr>
                                  <w:tcW w:w="59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6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Nama Atribut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Per</w:t>
                                  </w: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sentase Penggunaan Atribut (%)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trHeight w:val="156"/>
                              </w:trPr>
                              <w:tc>
                                <w:tcPr>
                                  <w:tcW w:w="5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IPB100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11.68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trHeight w:val="300"/>
                              </w:trPr>
                              <w:tc>
                                <w:tcPr>
                                  <w:tcW w:w="5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KIM101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5.41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trHeight w:val="300"/>
                              </w:trPr>
                              <w:tc>
                                <w:tcPr>
                                  <w:tcW w:w="59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7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KPM130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5.13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trHeight w:val="300"/>
                              </w:trPr>
                              <w:tc>
                                <w:tcPr>
                                  <w:tcW w:w="5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KOM201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A37AA7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3.13</w:t>
                                  </w:r>
                                </w:p>
                              </w:tc>
                            </w:tr>
                          </w:tbl>
                          <w:p w:rsidR="008E188C" w:rsidRDefault="008E18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ABC1" id="_x0000_s1038" type="#_x0000_t202" style="position:absolute;left:0;text-align:left;margin-left:217.95pt;margin-top:50.1pt;width:186.65pt;height:120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" stroked="f">
                <v:textbox>
                  <w:txbxContent>
                    <w:tbl>
                      <w:tblPr>
                        <w:tblW w:w="3664" w:type="dxa"/>
                        <w:tblInd w:w="-180" w:type="dxa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1676"/>
                        <w:gridCol w:w="1396"/>
                      </w:tblGrid>
                      <w:tr w:rsidR="008E188C" w:rsidRPr="00DE016F" w:rsidTr="00A37AA7">
                        <w:trPr>
                          <w:trHeight w:val="79"/>
                        </w:trPr>
                        <w:tc>
                          <w:tcPr>
                            <w:tcW w:w="59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6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Nama Atribut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Per</w:t>
                            </w: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sentase Penggunaan Atribut (%)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trHeight w:val="156"/>
                        </w:trPr>
                        <w:tc>
                          <w:tcPr>
                            <w:tcW w:w="5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IPB100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11.68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trHeight w:val="300"/>
                        </w:trPr>
                        <w:tc>
                          <w:tcPr>
                            <w:tcW w:w="5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KIM101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5.41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trHeight w:val="300"/>
                        </w:trPr>
                        <w:tc>
                          <w:tcPr>
                            <w:tcW w:w="59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7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KPM130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5.13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trHeight w:val="300"/>
                        </w:trPr>
                        <w:tc>
                          <w:tcPr>
                            <w:tcW w:w="5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KOM201</w:t>
                            </w:r>
                          </w:p>
                        </w:tc>
                        <w:tc>
                          <w:tcPr>
                            <w:tcW w:w="13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A37AA7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3.13</w:t>
                            </w:r>
                          </w:p>
                        </w:tc>
                      </w:tr>
                    </w:tbl>
                    <w:p w:rsidR="008E188C" w:rsidRDefault="008E188C"/>
                  </w:txbxContent>
                </v:textbox>
              </v:shape>
            </w:pict>
          </mc:Fallback>
        </mc:AlternateContent>
      </w:r>
      <w:r w:rsidRPr="00F06CFA"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0" wp14:anchorId="1DCD7129" wp14:editId="6D7B036A">
                <wp:simplePos x="0" y="0"/>
                <wp:positionH relativeFrom="margin">
                  <wp:posOffset>253365</wp:posOffset>
                </wp:positionH>
                <wp:positionV relativeFrom="paragraph">
                  <wp:posOffset>203200</wp:posOffset>
                </wp:positionV>
                <wp:extent cx="5135245" cy="2120900"/>
                <wp:effectExtent l="0" t="0" r="825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EE47D0">
                            <w:pPr>
                              <w:pStyle w:val="Caption"/>
                              <w:keepNext/>
                              <w:spacing w:before="0" w:after="160"/>
                              <w:ind w:left="900" w:hanging="900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11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110" w:name="_Toc482828837"/>
                            <w:r>
                              <w:t xml:space="preserve">Penggunaan atribut pada model terbaik di percobaan ke-1 dengan metode </w:t>
                            </w:r>
                            <w:r w:rsidRPr="00886A7A">
                              <w:rPr>
                                <w:i/>
                              </w:rPr>
                              <w:t>oversampling</w:t>
                            </w:r>
                            <w:bookmarkEnd w:id="110"/>
                          </w:p>
                          <w:tbl>
                            <w:tblPr>
                              <w:tblOverlap w:val="never"/>
                              <w:tblW w:w="35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"/>
                              <w:gridCol w:w="1432"/>
                              <w:gridCol w:w="125"/>
                              <w:gridCol w:w="1211"/>
                              <w:gridCol w:w="179"/>
                            </w:tblGrid>
                            <w:tr w:rsidR="008E188C" w:rsidRPr="00DE016F" w:rsidTr="00A37AA7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Nama Atribut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Per</w:t>
                                  </w: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sentase Penggunaan Atribut (%)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gridAfter w:val="1"/>
                                <w:wAfter w:w="179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MAT103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gridAfter w:val="1"/>
                                <w:wAfter w:w="179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BIO100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50.43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gridAfter w:val="1"/>
                                <w:wAfter w:w="179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FIS100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49.57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gridAfter w:val="1"/>
                                <w:wAfter w:w="179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EKO100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38.75</w:t>
                                  </w:r>
                                </w:p>
                              </w:tc>
                            </w:tr>
                            <w:tr w:rsidR="008E188C" w:rsidRPr="00DE016F" w:rsidTr="00A37AA7">
                              <w:trPr>
                                <w:gridAfter w:val="1"/>
                                <w:wAfter w:w="179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IPB108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DE016F" w:rsidRDefault="008E188C" w:rsidP="00F06CFA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12.25</w:t>
                                  </w:r>
                                </w:p>
                              </w:tc>
                            </w:tr>
                          </w:tbl>
                          <w:p w:rsidR="008E188C" w:rsidRDefault="008E188C"/>
                          <w:p w:rsidR="008E188C" w:rsidRDefault="008E18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7129" id="_x0000_s1039" type="#_x0000_t202" style="position:absolute;left:0;text-align:left;margin-left:19.95pt;margin-top:16pt;width:404.35pt;height:16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" o:allowoverlap="f" stroked="f">
                <v:textbox>
                  <w:txbxContent>
                    <w:p w:rsidR="008E188C" w:rsidRDefault="008E188C" w:rsidP="00EE47D0">
                      <w:pPr>
                        <w:pStyle w:val="Caption"/>
                        <w:keepNext/>
                        <w:spacing w:before="0" w:after="160"/>
                        <w:ind w:left="900" w:hanging="900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11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111" w:name="_Toc482828837"/>
                      <w:r>
                        <w:t xml:space="preserve">Penggunaan atribut pada model terbaik di percobaan ke-1 dengan metode </w:t>
                      </w:r>
                      <w:r w:rsidRPr="00886A7A">
                        <w:rPr>
                          <w:i/>
                        </w:rPr>
                        <w:t>oversampling</w:t>
                      </w:r>
                      <w:bookmarkEnd w:id="111"/>
                    </w:p>
                    <w:tbl>
                      <w:tblPr>
                        <w:tblOverlap w:val="never"/>
                        <w:tblW w:w="3517" w:type="dxa"/>
                        <w:tblLook w:val="04A0" w:firstRow="1" w:lastRow="0" w:firstColumn="1" w:lastColumn="0" w:noHBand="0" w:noVBand="1"/>
                      </w:tblPr>
                      <w:tblGrid>
                        <w:gridCol w:w="570"/>
                        <w:gridCol w:w="1432"/>
                        <w:gridCol w:w="125"/>
                        <w:gridCol w:w="1211"/>
                        <w:gridCol w:w="179"/>
                      </w:tblGrid>
                      <w:tr w:rsidR="008E188C" w:rsidRPr="00DE016F" w:rsidTr="00A37AA7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Nama Atribut</w:t>
                            </w:r>
                          </w:p>
                        </w:tc>
                        <w:tc>
                          <w:tcPr>
                            <w:tcW w:w="139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Per</w:t>
                            </w: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sentase Penggunaan Atribut (%)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gridAfter w:val="1"/>
                          <w:wAfter w:w="179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MAT103</w:t>
                            </w:r>
                          </w:p>
                        </w:tc>
                        <w:tc>
                          <w:tcPr>
                            <w:tcW w:w="1336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100.00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gridAfter w:val="1"/>
                          <w:wAfter w:w="179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BIO100</w:t>
                            </w:r>
                          </w:p>
                        </w:tc>
                        <w:tc>
                          <w:tcPr>
                            <w:tcW w:w="13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50.43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gridAfter w:val="1"/>
                          <w:wAfter w:w="179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FIS100</w:t>
                            </w:r>
                          </w:p>
                        </w:tc>
                        <w:tc>
                          <w:tcPr>
                            <w:tcW w:w="13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49.57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gridAfter w:val="1"/>
                          <w:wAfter w:w="179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EKO100</w:t>
                            </w:r>
                          </w:p>
                        </w:tc>
                        <w:tc>
                          <w:tcPr>
                            <w:tcW w:w="1336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38.75</w:t>
                            </w:r>
                          </w:p>
                        </w:tc>
                      </w:tr>
                      <w:tr w:rsidR="008E188C" w:rsidRPr="00DE016F" w:rsidTr="00A37AA7">
                        <w:trPr>
                          <w:gridAfter w:val="1"/>
                          <w:wAfter w:w="179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IPB108</w:t>
                            </w:r>
                          </w:p>
                        </w:tc>
                        <w:tc>
                          <w:tcPr>
                            <w:tcW w:w="133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DE016F" w:rsidRDefault="008E188C" w:rsidP="00F06CFA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12.25</w:t>
                            </w:r>
                          </w:p>
                        </w:tc>
                      </w:tr>
                    </w:tbl>
                    <w:p w:rsidR="008E188C" w:rsidRDefault="008E188C"/>
                    <w:p w:rsidR="008E188C" w:rsidRDefault="008E188C"/>
                  </w:txbxContent>
                </v:textbox>
                <w10:wrap type="topAndBottom" anchorx="margin"/>
              </v:shape>
            </w:pict>
          </mc:Fallback>
        </mc:AlternateContent>
      </w:r>
      <w:r w:rsidR="00A37AA7">
        <w:rPr>
          <w:szCs w:val="24"/>
        </w:rPr>
        <w:t>P</w:t>
      </w:r>
      <w:r w:rsidR="00A37AA7" w:rsidRPr="00A37AA7">
        <w:rPr>
          <w:szCs w:val="24"/>
        </w:rPr>
        <w:t xml:space="preserve">ersentase penggunaan atribut pada model ini dapat dilihat pada Tabel 11. </w:t>
      </w:r>
    </w:p>
    <w:p w:rsidR="00695333" w:rsidRDefault="00061CFC" w:rsidP="00A151EE">
      <w:pPr>
        <w:rPr>
          <w:noProof/>
        </w:rPr>
      </w:pPr>
      <w:r>
        <w:lastRenderedPageBreak/>
        <w:t>Tabel 11</w:t>
      </w:r>
      <w:r w:rsidR="000455F5">
        <w:t xml:space="preserve"> menunjukkan </w:t>
      </w:r>
      <w:r w:rsidR="00606570">
        <w:t>bahwa</w:t>
      </w:r>
      <w:r w:rsidR="000C1246">
        <w:t xml:space="preserve"> </w:t>
      </w:r>
      <w:r w:rsidR="00606570">
        <w:t xml:space="preserve">mata kuliah MAT103 (Kalkulus) memiliki </w:t>
      </w:r>
      <w:r w:rsidR="00442D8F">
        <w:t>persentase</w:t>
      </w:r>
      <w:r w:rsidR="00606570">
        <w:t xml:space="preserve"> sebesar 100% yang berarti bahwa atribut MAT103 selalu muncul pada setiap </w:t>
      </w:r>
      <w:r w:rsidR="00606570" w:rsidRPr="00606570">
        <w:rPr>
          <w:i/>
        </w:rPr>
        <w:t>rule</w:t>
      </w:r>
      <w:r w:rsidR="00606570">
        <w:rPr>
          <w:i/>
        </w:rPr>
        <w:t xml:space="preserve"> </w:t>
      </w:r>
      <w:r w:rsidR="00606570">
        <w:t xml:space="preserve">yang dihasilkan. </w:t>
      </w:r>
      <w:r w:rsidR="00AA516D">
        <w:t>Penggunaa</w:t>
      </w:r>
      <w:r w:rsidR="006A22E9">
        <w:t>n</w:t>
      </w:r>
      <w:r w:rsidR="00AA516D">
        <w:t xml:space="preserve"> a</w:t>
      </w:r>
      <w:r w:rsidR="00123992">
        <w:t xml:space="preserve">tribut MAT103 (Kalkulus), BIO100 (Biologi Dasar), </w:t>
      </w:r>
      <w:r w:rsidR="00AA516D">
        <w:t xml:space="preserve">FIS100 (Fisika), dan EKO100 (Ekonomi Umum) </w:t>
      </w:r>
      <w:r w:rsidR="000455F5">
        <w:t xml:space="preserve">menunjukkan </w:t>
      </w:r>
      <w:r w:rsidR="00936B8C">
        <w:t xml:space="preserve">peran dalam keberhasilan mahasiswa PSIK </w:t>
      </w:r>
      <w:r w:rsidR="00671464">
        <w:t>tahun masuk</w:t>
      </w:r>
      <w:r w:rsidR="00936B8C">
        <w:t xml:space="preserve"> 2012 hingga 2014</w:t>
      </w:r>
      <w:r w:rsidR="000455F5">
        <w:t xml:space="preserve"> di tingkat 2</w:t>
      </w:r>
      <w:r w:rsidR="00936B8C">
        <w:t xml:space="preserve">. </w:t>
      </w:r>
      <w:r w:rsidR="000455F5">
        <w:t>Atribut dengan persentase p</w:t>
      </w:r>
      <w:r w:rsidR="00936B8C">
        <w:t>enggunaan yang</w:t>
      </w:r>
      <w:r w:rsidR="000455F5">
        <w:t xml:space="preserve"> rendah</w:t>
      </w:r>
      <w:r w:rsidR="00936B8C">
        <w:t xml:space="preserve"> </w:t>
      </w:r>
      <w:r w:rsidR="000455F5">
        <w:t>dinilai tidak terlalu berperan</w:t>
      </w:r>
      <w:r w:rsidR="00936B8C">
        <w:t>.</w:t>
      </w:r>
    </w:p>
    <w:p w:rsidR="005E5A16" w:rsidRDefault="005E5A16" w:rsidP="00D07E77">
      <w:pPr>
        <w:spacing w:after="200"/>
        <w:ind w:firstLine="720"/>
      </w:pPr>
      <w:r>
        <w:rPr>
          <w:szCs w:val="24"/>
        </w:rPr>
        <w:t xml:space="preserve">Model terbaik </w:t>
      </w:r>
      <w:r w:rsidR="006F37A6">
        <w:rPr>
          <w:szCs w:val="24"/>
        </w:rPr>
        <w:t>pada percobaan ke-1</w:t>
      </w:r>
      <w:r>
        <w:rPr>
          <w:szCs w:val="24"/>
        </w:rPr>
        <w:t xml:space="preserve"> memiliki </w:t>
      </w:r>
      <w:r w:rsidRPr="00E101BF">
        <w:rPr>
          <w:i/>
          <w:szCs w:val="24"/>
        </w:rPr>
        <w:t>confusion matrix</w:t>
      </w:r>
      <w:r>
        <w:rPr>
          <w:szCs w:val="24"/>
        </w:rPr>
        <w:t xml:space="preserve"> dan perhitungan </w:t>
      </w:r>
      <w:r w:rsidRPr="00E101BF">
        <w:rPr>
          <w:i/>
          <w:szCs w:val="24"/>
        </w:rPr>
        <w:t>precision</w:t>
      </w:r>
      <w:r>
        <w:rPr>
          <w:szCs w:val="24"/>
        </w:rPr>
        <w:t xml:space="preserve"> dan </w:t>
      </w:r>
      <w:r w:rsidRPr="00E101BF">
        <w:rPr>
          <w:i/>
          <w:szCs w:val="24"/>
        </w:rPr>
        <w:t>recall</w:t>
      </w:r>
      <w:r>
        <w:rPr>
          <w:i/>
          <w:szCs w:val="24"/>
        </w:rPr>
        <w:t xml:space="preserve"> </w:t>
      </w:r>
      <w:r>
        <w:rPr>
          <w:szCs w:val="24"/>
        </w:rPr>
        <w:t xml:space="preserve">yang dapat dilihat pada </w:t>
      </w:r>
      <w:r w:rsidRPr="0005106F">
        <w:rPr>
          <w:szCs w:val="24"/>
        </w:rPr>
        <w:t xml:space="preserve">Tabel </w:t>
      </w:r>
      <w:r>
        <w:rPr>
          <w:szCs w:val="24"/>
        </w:rPr>
        <w:t>12</w:t>
      </w:r>
      <w:r w:rsidRPr="0005106F">
        <w:rPr>
          <w:szCs w:val="24"/>
        </w:rPr>
        <w:t>.</w:t>
      </w:r>
      <w:r>
        <w:rPr>
          <w:szCs w:val="24"/>
        </w:rPr>
        <w:t xml:space="preserve"> </w:t>
      </w:r>
      <w:r w:rsidRPr="00283265">
        <w:rPr>
          <w:i/>
          <w:szCs w:val="24"/>
        </w:rPr>
        <w:t>Precision</w:t>
      </w:r>
      <w:r>
        <w:rPr>
          <w:szCs w:val="24"/>
        </w:rPr>
        <w:t xml:space="preserve"> pada kelas </w:t>
      </w:r>
      <w:r w:rsidRPr="00283265">
        <w:rPr>
          <w:i/>
          <w:szCs w:val="24"/>
        </w:rPr>
        <w:t>high risk</w:t>
      </w:r>
      <w:r w:rsidR="00BC71FA">
        <w:rPr>
          <w:szCs w:val="24"/>
        </w:rPr>
        <w:t xml:space="preserve"> </w:t>
      </w:r>
      <w:r>
        <w:rPr>
          <w:szCs w:val="24"/>
        </w:rPr>
        <w:t xml:space="preserve">sebesar 96.00% dan </w:t>
      </w:r>
      <w:r w:rsidRPr="00DE52F7">
        <w:rPr>
          <w:i/>
          <w:szCs w:val="24"/>
        </w:rPr>
        <w:t>low risk</w:t>
      </w:r>
      <w:r>
        <w:rPr>
          <w:i/>
          <w:szCs w:val="24"/>
        </w:rPr>
        <w:t xml:space="preserve"> </w:t>
      </w:r>
      <w:r w:rsidR="00BC71FA">
        <w:rPr>
          <w:szCs w:val="24"/>
        </w:rPr>
        <w:t xml:space="preserve">sebesar 92.86% dengan </w:t>
      </w:r>
      <w:r>
        <w:rPr>
          <w:szCs w:val="24"/>
        </w:rPr>
        <w:t xml:space="preserve">1 data yang </w:t>
      </w:r>
      <w:r w:rsidR="00BC71FA">
        <w:rPr>
          <w:szCs w:val="24"/>
        </w:rPr>
        <w:t>prediksinya tidak sesuai dengan kelas</w:t>
      </w:r>
      <w:r>
        <w:rPr>
          <w:szCs w:val="24"/>
        </w:rPr>
        <w:t xml:space="preserve"> aktual. </w:t>
      </w:r>
      <w:r w:rsidRPr="002D78AF">
        <w:rPr>
          <w:i/>
          <w:szCs w:val="24"/>
        </w:rPr>
        <w:t>R</w:t>
      </w:r>
      <w:r w:rsidRPr="00DE52F7">
        <w:rPr>
          <w:i/>
          <w:szCs w:val="24"/>
        </w:rPr>
        <w:t>ecall</w:t>
      </w:r>
      <w:r>
        <w:rPr>
          <w:szCs w:val="24"/>
        </w:rPr>
        <w:t xml:space="preserve"> pada kelas </w:t>
      </w:r>
      <w:r w:rsidRPr="00DE52F7">
        <w:rPr>
          <w:i/>
          <w:szCs w:val="24"/>
        </w:rPr>
        <w:t>high risk</w:t>
      </w:r>
      <w:r>
        <w:rPr>
          <w:szCs w:val="24"/>
        </w:rPr>
        <w:t xml:space="preserve"> sebesar 96.00% dan </w:t>
      </w:r>
      <w:r w:rsidRPr="000A7745">
        <w:rPr>
          <w:i/>
          <w:szCs w:val="24"/>
        </w:rPr>
        <w:t>low risk</w:t>
      </w:r>
      <w:r>
        <w:rPr>
          <w:szCs w:val="24"/>
        </w:rPr>
        <w:t xml:space="preserve"> sebesar 92.86% dengan 1 data yang </w:t>
      </w:r>
      <w:r w:rsidR="00BC71FA">
        <w:rPr>
          <w:szCs w:val="24"/>
        </w:rPr>
        <w:t xml:space="preserve">prediksinya </w:t>
      </w:r>
      <w:r>
        <w:rPr>
          <w:szCs w:val="24"/>
        </w:rPr>
        <w:t xml:space="preserve">tidak sesuai dengan </w:t>
      </w:r>
      <w:r w:rsidR="00BC71FA">
        <w:rPr>
          <w:szCs w:val="24"/>
        </w:rPr>
        <w:t>kelas</w:t>
      </w:r>
      <w:r>
        <w:rPr>
          <w:szCs w:val="24"/>
        </w:rPr>
        <w:t xml:space="preserve"> aktual.</w:t>
      </w:r>
    </w:p>
    <w:p w:rsidR="00634AEA" w:rsidRDefault="00634AEA" w:rsidP="00634AEA">
      <w:pPr>
        <w:pStyle w:val="Caption"/>
        <w:keepNext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12</w:t>
      </w:r>
      <w:r w:rsidR="00427FBB">
        <w:rPr>
          <w:noProof/>
        </w:rPr>
        <w:fldChar w:fldCharType="end"/>
      </w:r>
      <w:r>
        <w:t xml:space="preserve"> </w:t>
      </w:r>
      <w:bookmarkStart w:id="112" w:name="_Toc482828838"/>
      <w:r w:rsidRPr="000E1B44">
        <w:rPr>
          <w:szCs w:val="24"/>
        </w:rPr>
        <w:t xml:space="preserve">Nilai </w:t>
      </w:r>
      <w:r w:rsidRPr="000E1B44">
        <w:rPr>
          <w:i/>
          <w:iCs/>
          <w:szCs w:val="24"/>
        </w:rPr>
        <w:t xml:space="preserve">precision </w:t>
      </w:r>
      <w:r w:rsidRPr="000E1B44">
        <w:rPr>
          <w:szCs w:val="24"/>
        </w:rPr>
        <w:t xml:space="preserve">dan </w:t>
      </w:r>
      <w:r w:rsidRPr="000E1B44">
        <w:rPr>
          <w:i/>
          <w:iCs/>
          <w:szCs w:val="24"/>
        </w:rPr>
        <w:t xml:space="preserve">recall </w:t>
      </w:r>
      <w:r w:rsidRPr="000E1B44">
        <w:rPr>
          <w:szCs w:val="24"/>
        </w:rPr>
        <w:t xml:space="preserve">untuk percobaan </w:t>
      </w:r>
      <w:r>
        <w:rPr>
          <w:szCs w:val="24"/>
        </w:rPr>
        <w:t>ke-1</w:t>
      </w:r>
      <w:bookmarkEnd w:id="112"/>
    </w:p>
    <w:tbl>
      <w:tblPr>
        <w:tblW w:w="5670" w:type="dxa"/>
        <w:jc w:val="center"/>
        <w:tblLook w:val="04A0" w:firstRow="1" w:lastRow="0" w:firstColumn="1" w:lastColumn="0" w:noHBand="0" w:noVBand="1"/>
      </w:tblPr>
      <w:tblGrid>
        <w:gridCol w:w="1843"/>
        <w:gridCol w:w="1137"/>
        <w:gridCol w:w="1097"/>
        <w:gridCol w:w="1593"/>
      </w:tblGrid>
      <w:tr w:rsidR="00E101BF" w:rsidRPr="00114C86" w:rsidTr="00231578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1BF" w:rsidRPr="00114C86" w:rsidRDefault="00231578" w:rsidP="00231578">
            <w:pPr>
              <w:ind w:left="-817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                      Aktual Prediksi</w:t>
            </w:r>
            <w:r w:rsidR="00F939BE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        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DB22EF" w:rsidRDefault="00DB22EF" w:rsidP="00214F3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</w:t>
            </w:r>
            <w:r w:rsidR="00E101BF"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DB22EF" w:rsidRDefault="00DB22EF" w:rsidP="00214F3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</w:t>
            </w:r>
            <w:r w:rsidR="00E101BF"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01BF" w:rsidRPr="009A6278" w:rsidRDefault="00E101BF" w:rsidP="00214F3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517A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Class Precision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E101BF" w:rsidRPr="00114C86" w:rsidTr="00DB22EF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DB22EF" w:rsidRDefault="00E101BF" w:rsidP="00C143F1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</w:t>
            </w:r>
            <w:r w:rsidR="00DB22EF"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24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96.00</w:t>
            </w:r>
          </w:p>
        </w:tc>
      </w:tr>
      <w:tr w:rsidR="00E101BF" w:rsidRPr="00114C86" w:rsidTr="00DB22EF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DB22EF" w:rsidRDefault="00DB22EF" w:rsidP="00C143F1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</w:t>
            </w:r>
            <w:r w:rsidR="00E101BF" w:rsidRPr="00DB22EF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92.86</w:t>
            </w:r>
          </w:p>
        </w:tc>
      </w:tr>
      <w:tr w:rsidR="00E101BF" w:rsidRPr="00114C86" w:rsidTr="00FC5F8F">
        <w:trPr>
          <w:trHeight w:val="63"/>
          <w:jc w:val="center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01BF" w:rsidRPr="009A6278" w:rsidRDefault="00E101BF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517A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Class Recall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96.00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01BF" w:rsidRPr="00114C86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92.86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01BF" w:rsidRDefault="00E101BF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</w:tbl>
    <w:p w:rsidR="00E101BF" w:rsidRDefault="00E101BF" w:rsidP="00E101BF">
      <w:pPr>
        <w:rPr>
          <w:noProof/>
          <w:sz w:val="23"/>
          <w:szCs w:val="23"/>
          <w:lang w:eastAsia="en-US"/>
        </w:rPr>
      </w:pPr>
    </w:p>
    <w:p w:rsidR="00BC71FA" w:rsidRDefault="00BC71FA" w:rsidP="00D07E77">
      <w:pPr>
        <w:ind w:firstLine="720"/>
      </w:pPr>
      <w:r>
        <w:rPr>
          <w:szCs w:val="24"/>
        </w:rPr>
        <w:t xml:space="preserve">Dalam percobaan ke-2 (3 kelas versi 1), pohon keputusan model terbaik </w:t>
      </w:r>
      <w:r w:rsidR="00513A77">
        <w:rPr>
          <w:szCs w:val="24"/>
        </w:rPr>
        <w:t xml:space="preserve">juga </w:t>
      </w:r>
      <w:r>
        <w:rPr>
          <w:szCs w:val="24"/>
        </w:rPr>
        <w:t xml:space="preserve">dihasilkan </w:t>
      </w:r>
      <w:r w:rsidR="00513A77">
        <w:rPr>
          <w:szCs w:val="24"/>
        </w:rPr>
        <w:t>oleh</w:t>
      </w:r>
      <w:r w:rsidRPr="004E4BEF">
        <w:rPr>
          <w:szCs w:val="24"/>
        </w:rPr>
        <w:t xml:space="preserve"> metode </w:t>
      </w:r>
      <w:r w:rsidRPr="004E4BEF">
        <w:rPr>
          <w:i/>
          <w:szCs w:val="24"/>
        </w:rPr>
        <w:t>oversampling</w:t>
      </w:r>
      <w:r w:rsidR="00513A77">
        <w:rPr>
          <w:i/>
          <w:szCs w:val="24"/>
        </w:rPr>
        <w:t xml:space="preserve"> </w:t>
      </w:r>
      <w:r w:rsidR="00513A77">
        <w:rPr>
          <w:szCs w:val="24"/>
        </w:rPr>
        <w:t>dengan akurasi sebesar 94.92%</w:t>
      </w:r>
      <w:r>
        <w:rPr>
          <w:szCs w:val="24"/>
        </w:rPr>
        <w:t xml:space="preserve">. Pohon keputusan lengkap disajikan pada Lampiran 13. </w:t>
      </w:r>
      <w:r w:rsidR="008C2B2F">
        <w:t xml:space="preserve">Percobaan ini tidak menggunakan metode </w:t>
      </w:r>
      <w:r w:rsidR="008C2B2F" w:rsidRPr="004C220D">
        <w:rPr>
          <w:i/>
        </w:rPr>
        <w:t>undersampling</w:t>
      </w:r>
      <w:r w:rsidR="008C2B2F">
        <w:t xml:space="preserve"> karena </w:t>
      </w:r>
      <w:r w:rsidR="00513A77">
        <w:t xml:space="preserve">kelas </w:t>
      </w:r>
      <w:r w:rsidR="00513A77" w:rsidRPr="00513A77">
        <w:rPr>
          <w:i/>
        </w:rPr>
        <w:t>low risk</w:t>
      </w:r>
      <w:r w:rsidR="00513A77">
        <w:rPr>
          <w:i/>
        </w:rPr>
        <w:t xml:space="preserve"> </w:t>
      </w:r>
      <w:r w:rsidR="00513A77">
        <w:t xml:space="preserve">berukuran terlalu kecil </w:t>
      </w:r>
      <w:r w:rsidR="008C2B2F">
        <w:t xml:space="preserve">ada beberapa </w:t>
      </w:r>
      <w:r w:rsidR="00513A77">
        <w:t>model</w:t>
      </w:r>
      <w:r w:rsidR="008C2B2F">
        <w:t xml:space="preserve"> yang menghasilkan kelas target</w:t>
      </w:r>
      <w:r w:rsidR="00513A77">
        <w:t>nya kosong</w:t>
      </w:r>
      <w:r w:rsidR="008C2B2F">
        <w:t xml:space="preserve">. </w:t>
      </w:r>
      <w:r>
        <w:t>Hasil akurasi</w:t>
      </w:r>
      <w:r w:rsidR="00FC5F8F">
        <w:t xml:space="preserve"> semua model pada percobaan ke-2</w:t>
      </w:r>
      <w:r>
        <w:t xml:space="preserve"> dapat diliha</w:t>
      </w:r>
      <w:r w:rsidR="00FC5F8F">
        <w:t>t pada Tabel 13</w:t>
      </w:r>
      <w:r>
        <w:t>.</w:t>
      </w:r>
    </w:p>
    <w:p w:rsidR="00C02BA7" w:rsidRDefault="00C02BA7" w:rsidP="00BC71FA"/>
    <w:p w:rsidR="00634AEA" w:rsidRDefault="00634AEA" w:rsidP="00017BE0">
      <w:pPr>
        <w:pStyle w:val="Caption"/>
        <w:keepNext/>
        <w:spacing w:before="0"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</w:instrText>
      </w:r>
      <w:r w:rsidR="00427FBB">
        <w:instrText xml:space="preserve">* ARABIC </w:instrText>
      </w:r>
      <w:r w:rsidR="00427FBB">
        <w:fldChar w:fldCharType="separate"/>
      </w:r>
      <w:r w:rsidR="00DB6C90">
        <w:rPr>
          <w:noProof/>
        </w:rPr>
        <w:t>13</w:t>
      </w:r>
      <w:r w:rsidR="00427FBB">
        <w:rPr>
          <w:noProof/>
        </w:rPr>
        <w:fldChar w:fldCharType="end"/>
      </w:r>
      <w:r>
        <w:t xml:space="preserve"> </w:t>
      </w:r>
      <w:bookmarkStart w:id="113" w:name="_Toc477113898"/>
      <w:bookmarkStart w:id="114" w:name="_Toc482828839"/>
      <w:r>
        <w:t xml:space="preserve">Akurasi untuk percobaan </w:t>
      </w:r>
      <w:bookmarkEnd w:id="113"/>
      <w:r>
        <w:t>ke-2</w:t>
      </w:r>
      <w:bookmarkEnd w:id="114"/>
    </w:p>
    <w:tbl>
      <w:tblPr>
        <w:tblW w:w="4253" w:type="dxa"/>
        <w:jc w:val="center"/>
        <w:tblLook w:val="04A0" w:firstRow="1" w:lastRow="0" w:firstColumn="1" w:lastColumn="0" w:noHBand="0" w:noVBand="1"/>
      </w:tblPr>
      <w:tblGrid>
        <w:gridCol w:w="1216"/>
        <w:gridCol w:w="1336"/>
        <w:gridCol w:w="1701"/>
      </w:tblGrid>
      <w:tr w:rsidR="00C02BA7" w:rsidRPr="00E76A7C" w:rsidTr="00710D34">
        <w:trPr>
          <w:trHeight w:val="300"/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2BA7" w:rsidRPr="00E76A7C" w:rsidRDefault="00513A77" w:rsidP="003311DA">
            <w:pPr>
              <w:ind w:left="-262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Model ke-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C665C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Tidak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  <w:r w:rsidRPr="00E76A7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 w:rsidRPr="007B08AC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C665C3" w:rsidRDefault="00C02BA7" w:rsidP="003311DA">
            <w:pPr>
              <w:ind w:left="-108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665C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</w:p>
        </w:tc>
      </w:tr>
      <w:tr w:rsidR="00C02BA7" w:rsidRPr="00E76A7C" w:rsidTr="00710D34">
        <w:trPr>
          <w:trHeight w:val="300"/>
          <w:jc w:val="center"/>
        </w:trPr>
        <w:tc>
          <w:tcPr>
            <w:tcW w:w="121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33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Oversampling </w:t>
            </w:r>
            <w:r w:rsidRPr="007B08AC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4F5B65" w:rsidRDefault="00C02BA7" w:rsidP="003311DA">
            <w:pPr>
              <w:ind w:left="-108" w:firstLine="0"/>
              <w:jc w:val="right"/>
              <w:rPr>
                <w:rFonts w:cs="Times New Roman"/>
                <w:b/>
                <w:color w:val="000000"/>
                <w:szCs w:val="24"/>
              </w:rPr>
            </w:pPr>
            <w:r w:rsidRPr="004F5B65">
              <w:rPr>
                <w:rFonts w:cs="Times New Roman"/>
                <w:b/>
                <w:color w:val="000000"/>
                <w:szCs w:val="24"/>
              </w:rPr>
              <w:t>94.92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72.41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86.21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82.76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79.66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82.76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94.83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73.33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89.83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72.41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89.66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79.31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91.38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65.52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93.22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86.21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76.67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89.83</w:t>
            </w:r>
          </w:p>
        </w:tc>
      </w:tr>
      <w:tr w:rsidR="00C02BA7" w:rsidRPr="00E76A7C" w:rsidTr="00710D34">
        <w:trPr>
          <w:trHeight w:val="315"/>
          <w:jc w:val="center"/>
        </w:trPr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262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76A7C">
              <w:rPr>
                <w:rFonts w:eastAsia="Times New Roman" w:cs="Times New Roman"/>
                <w:color w:val="000000"/>
                <w:szCs w:val="24"/>
                <w:lang w:eastAsia="en-US"/>
              </w:rPr>
              <w:t>Rata-rata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4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76.14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2BA7" w:rsidRPr="00E76A7C" w:rsidRDefault="00C02BA7" w:rsidP="003311DA">
            <w:pPr>
              <w:ind w:left="-108"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76A7C">
              <w:rPr>
                <w:rFonts w:cs="Times New Roman"/>
                <w:color w:val="000000"/>
                <w:szCs w:val="24"/>
              </w:rPr>
              <w:t>89.58</w:t>
            </w:r>
          </w:p>
        </w:tc>
      </w:tr>
    </w:tbl>
    <w:p w:rsidR="006711B3" w:rsidRDefault="006711B3" w:rsidP="00D07E77">
      <w:pPr>
        <w:ind w:firstLine="720"/>
        <w:rPr>
          <w:szCs w:val="24"/>
        </w:rPr>
      </w:pPr>
      <w:r w:rsidRPr="00093645">
        <w:rPr>
          <w:szCs w:val="24"/>
        </w:rPr>
        <w:lastRenderedPageBreak/>
        <w:t xml:space="preserve">Pohon keputusan </w:t>
      </w:r>
      <w:r w:rsidR="00FC5F8F">
        <w:rPr>
          <w:szCs w:val="24"/>
        </w:rPr>
        <w:t>model terbaik pada percobaan ke-2</w:t>
      </w:r>
      <w:r w:rsidRPr="00093645">
        <w:rPr>
          <w:szCs w:val="24"/>
        </w:rPr>
        <w:t xml:space="preserve"> memiliki 4</w:t>
      </w:r>
      <w:r>
        <w:rPr>
          <w:szCs w:val="24"/>
        </w:rPr>
        <w:t>3</w:t>
      </w:r>
      <w:r w:rsidRPr="00093645">
        <w:rPr>
          <w:szCs w:val="24"/>
        </w:rPr>
        <w:t xml:space="preserve"> </w:t>
      </w:r>
      <w:r w:rsidRPr="00C037B7">
        <w:rPr>
          <w:i/>
          <w:szCs w:val="24"/>
        </w:rPr>
        <w:t>node</w:t>
      </w:r>
      <w:r w:rsidR="000C1246">
        <w:rPr>
          <w:szCs w:val="24"/>
        </w:rPr>
        <w:t xml:space="preserve"> dan menampilkan </w:t>
      </w:r>
      <w:r w:rsidRPr="00093645">
        <w:rPr>
          <w:szCs w:val="24"/>
        </w:rPr>
        <w:t xml:space="preserve">mata kuliah EKO100 (Ekonomi Umum) sebagai </w:t>
      </w:r>
      <w:r w:rsidRPr="00093645">
        <w:rPr>
          <w:i/>
          <w:szCs w:val="24"/>
        </w:rPr>
        <w:t>root</w:t>
      </w:r>
      <w:r w:rsidRPr="00093645">
        <w:rPr>
          <w:rFonts w:cstheme="minorHAnsi"/>
          <w:szCs w:val="24"/>
        </w:rPr>
        <w:t xml:space="preserve">. </w:t>
      </w:r>
      <w:r w:rsidRPr="00093645">
        <w:rPr>
          <w:szCs w:val="24"/>
        </w:rPr>
        <w:t>B</w:t>
      </w:r>
      <w:r w:rsidR="00FC5F8F">
        <w:rPr>
          <w:szCs w:val="24"/>
        </w:rPr>
        <w:t>erikut b</w:t>
      </w:r>
      <w:r w:rsidRPr="00093645">
        <w:rPr>
          <w:szCs w:val="24"/>
        </w:rPr>
        <w:t xml:space="preserve">eberapa aturan yang dihasilkan oleh </w:t>
      </w:r>
      <w:r w:rsidR="003311DA">
        <w:rPr>
          <w:szCs w:val="24"/>
        </w:rPr>
        <w:t xml:space="preserve">model </w:t>
      </w:r>
      <w:r w:rsidR="00FC5F8F">
        <w:rPr>
          <w:szCs w:val="24"/>
        </w:rPr>
        <w:t>tersebut</w:t>
      </w:r>
      <w:r w:rsidRPr="00093645">
        <w:rPr>
          <w:szCs w:val="24"/>
        </w:rPr>
        <w:t>:</w:t>
      </w:r>
    </w:p>
    <w:p w:rsidR="006711B3" w:rsidRPr="000E1B44" w:rsidRDefault="006711B3" w:rsidP="00E61519">
      <w:pPr>
        <w:pStyle w:val="ListParagraph"/>
        <w:numPr>
          <w:ilvl w:val="0"/>
          <w:numId w:val="13"/>
        </w:numPr>
        <w:ind w:left="426"/>
        <w:jc w:val="left"/>
        <w:rPr>
          <w:rFonts w:cs="Times New Roman"/>
          <w:szCs w:val="24"/>
        </w:rPr>
      </w:pPr>
      <w:r w:rsidRPr="00CF3619">
        <w:rPr>
          <w:rFonts w:cs="Times New Roman"/>
          <w:szCs w:val="24"/>
        </w:rPr>
        <w:t xml:space="preserve">IF </w:t>
      </w:r>
      <w:r>
        <w:rPr>
          <w:rFonts w:cs="Times New Roman"/>
          <w:szCs w:val="24"/>
        </w:rPr>
        <w:t>EKO100</w:t>
      </w:r>
      <w:r w:rsidRPr="007150CB">
        <w:rPr>
          <w:rFonts w:cs="Times New Roman"/>
          <w:szCs w:val="24"/>
        </w:rPr>
        <w:t xml:space="preserve"> in {A, AB} </w:t>
      </w:r>
      <w:r w:rsidRPr="00CF3619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FIS100 = C</w:t>
      </w:r>
      <w:r w:rsidRPr="007150CB">
        <w:rPr>
          <w:rFonts w:cs="Times New Roman"/>
          <w:szCs w:val="24"/>
        </w:rPr>
        <w:t xml:space="preserve"> </w:t>
      </w:r>
      <w:r w:rsidRPr="00CF3619">
        <w:rPr>
          <w:rFonts w:cs="Times New Roman"/>
          <w:szCs w:val="24"/>
        </w:rPr>
        <w:t>THEN</w:t>
      </w:r>
      <w:r w:rsidRPr="007150CB">
        <w:rPr>
          <w:rFonts w:cs="Times New Roman"/>
          <w:szCs w:val="24"/>
        </w:rPr>
        <w:t xml:space="preserve"> </w:t>
      </w:r>
      <w:r w:rsidRPr="005E5A16">
        <w:rPr>
          <w:rFonts w:cs="Times New Roman"/>
          <w:szCs w:val="24"/>
        </w:rPr>
        <w:t>CLASS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= </w:t>
      </w:r>
      <w:r w:rsidR="005E5A16" w:rsidRPr="000E1B44">
        <w:rPr>
          <w:rFonts w:cs="Times New Roman"/>
          <w:szCs w:val="24"/>
        </w:rPr>
        <w:t>Medium Risk</w:t>
      </w:r>
      <w:r w:rsidRPr="000E1B44">
        <w:rPr>
          <w:rFonts w:cs="Times New Roman"/>
          <w:szCs w:val="24"/>
        </w:rPr>
        <w:t xml:space="preserve"> (13/1)</w:t>
      </w:r>
    </w:p>
    <w:p w:rsidR="006711B3" w:rsidRDefault="006711B3" w:rsidP="00E61519">
      <w:pPr>
        <w:pStyle w:val="ListParagraph"/>
        <w:numPr>
          <w:ilvl w:val="0"/>
          <w:numId w:val="13"/>
        </w:numPr>
        <w:ind w:left="426"/>
        <w:rPr>
          <w:rFonts w:cs="Times New Roman"/>
          <w:szCs w:val="24"/>
        </w:rPr>
      </w:pPr>
      <w:r w:rsidRPr="00CF3619">
        <w:rPr>
          <w:rFonts w:cs="Times New Roman"/>
          <w:szCs w:val="24"/>
        </w:rPr>
        <w:t>IF</w:t>
      </w:r>
      <w:r w:rsidRPr="007150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EKO100 in {</w:t>
      </w:r>
      <w:r w:rsidR="00F31E97">
        <w:rPr>
          <w:rFonts w:cs="Times New Roman"/>
          <w:szCs w:val="24"/>
        </w:rPr>
        <w:t>A, AB</w:t>
      </w:r>
      <w:r w:rsidRPr="007150CB">
        <w:rPr>
          <w:rFonts w:cs="Times New Roman"/>
          <w:szCs w:val="24"/>
        </w:rPr>
        <w:t xml:space="preserve">} </w:t>
      </w:r>
      <w:r w:rsidRPr="00CF3619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</w:t>
      </w:r>
      <w:r w:rsidR="00F31E97">
        <w:rPr>
          <w:rFonts w:cs="Times New Roman"/>
          <w:szCs w:val="24"/>
        </w:rPr>
        <w:t>FIS100 in {A, AB, B, BC</w:t>
      </w:r>
      <w:r w:rsidR="00E11B3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 xml:space="preserve"> </w:t>
      </w:r>
      <w:r w:rsidRPr="007150CB">
        <w:rPr>
          <w:rFonts w:cs="Times New Roman"/>
          <w:szCs w:val="24"/>
        </w:rPr>
        <w:t xml:space="preserve"> </w:t>
      </w:r>
      <w:r w:rsidRPr="00CF3619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 </w:t>
      </w:r>
      <w:r w:rsidR="00E11B31">
        <w:rPr>
          <w:rFonts w:cs="Times New Roman"/>
          <w:szCs w:val="24"/>
        </w:rPr>
        <w:t xml:space="preserve">KOM201 in {A, AB, B} </w:t>
      </w:r>
      <w:r w:rsidR="00E11B31" w:rsidRPr="00CF3619">
        <w:rPr>
          <w:rFonts w:cs="Times New Roman"/>
          <w:szCs w:val="24"/>
        </w:rPr>
        <w:t>AND</w:t>
      </w:r>
      <w:r w:rsidR="00E11B31">
        <w:rPr>
          <w:rFonts w:cs="Times New Roman"/>
          <w:szCs w:val="24"/>
        </w:rPr>
        <w:t xml:space="preserve"> MAT103 {A, AB, B} </w:t>
      </w:r>
      <w:r w:rsidR="00E11B31" w:rsidRPr="00CF3619">
        <w:rPr>
          <w:rFonts w:cs="Times New Roman"/>
          <w:szCs w:val="24"/>
        </w:rPr>
        <w:t>AND</w:t>
      </w:r>
      <w:r w:rsidR="00E11B31">
        <w:rPr>
          <w:rFonts w:cs="Times New Roman"/>
          <w:szCs w:val="24"/>
        </w:rPr>
        <w:t xml:space="preserve"> IPB112 {A, AB, BC, C, D, E} </w:t>
      </w:r>
      <w:r w:rsidRPr="00CF3619">
        <w:rPr>
          <w:rFonts w:cs="Times New Roman"/>
          <w:szCs w:val="24"/>
        </w:rPr>
        <w:t>THEN</w:t>
      </w:r>
      <w:r w:rsidRPr="007150CB">
        <w:rPr>
          <w:rFonts w:cs="Times New Roman"/>
          <w:szCs w:val="24"/>
        </w:rPr>
        <w:t xml:space="preserve">  </w:t>
      </w:r>
      <w:r w:rsidRPr="005E5A16">
        <w:rPr>
          <w:rFonts w:cs="Times New Roman"/>
          <w:szCs w:val="24"/>
        </w:rPr>
        <w:t>CLASS</w:t>
      </w:r>
      <w:r w:rsidRPr="007150CB">
        <w:rPr>
          <w:rFonts w:cs="Times New Roman"/>
          <w:szCs w:val="24"/>
        </w:rPr>
        <w:t xml:space="preserve"> = </w:t>
      </w:r>
      <w:r w:rsidR="005E5A16" w:rsidRPr="005E5A16">
        <w:rPr>
          <w:rFonts w:cs="Times New Roman"/>
          <w:szCs w:val="24"/>
        </w:rPr>
        <w:t>Low R</w:t>
      </w:r>
      <w:r w:rsidR="00E11B31" w:rsidRPr="005E5A16">
        <w:rPr>
          <w:rFonts w:cs="Times New Roman"/>
          <w:szCs w:val="24"/>
        </w:rPr>
        <w:t>isk</w:t>
      </w:r>
      <w:r w:rsidR="00E11B31">
        <w:rPr>
          <w:rFonts w:cs="Times New Roman"/>
          <w:szCs w:val="24"/>
        </w:rPr>
        <w:t xml:space="preserve"> (94</w:t>
      </w:r>
      <w:r>
        <w:rPr>
          <w:rFonts w:cs="Times New Roman"/>
          <w:szCs w:val="24"/>
        </w:rPr>
        <w:t>)</w:t>
      </w:r>
    </w:p>
    <w:p w:rsidR="00FC5F8F" w:rsidRDefault="00834EF4" w:rsidP="00C02BA7">
      <w:pPr>
        <w:ind w:firstLine="0"/>
        <w:rPr>
          <w:szCs w:val="24"/>
        </w:rPr>
      </w:pPr>
      <w:r w:rsidRPr="00834EF4">
        <w:rPr>
          <w:noProof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0" wp14:anchorId="67A891B2" wp14:editId="48EA39A6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4838065" cy="2691130"/>
                <wp:effectExtent l="0" t="0" r="635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691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017BE0">
                            <w:pPr>
                              <w:pStyle w:val="Caption"/>
                              <w:keepNext/>
                              <w:spacing w:before="0"/>
                              <w:ind w:left="979" w:hanging="979"/>
                            </w:pPr>
                            <w:r>
                              <w:t xml:space="preserve">Tabel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Tabel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14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115" w:name="_Toc482828840"/>
                            <w:r>
                              <w:t xml:space="preserve">Penggunaan atribut pada model terbaik di percobaan ke-2 dengan metode </w:t>
                            </w:r>
                            <w:r w:rsidRPr="00000978">
                              <w:rPr>
                                <w:i/>
                              </w:rPr>
                              <w:t>oversampling</w:t>
                            </w:r>
                            <w:bookmarkEnd w:id="115"/>
                          </w:p>
                          <w:tbl>
                            <w:tblPr>
                              <w:tblOverlap w:val="never"/>
                              <w:tblW w:w="35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"/>
                              <w:gridCol w:w="1432"/>
                              <w:gridCol w:w="125"/>
                              <w:gridCol w:w="1315"/>
                              <w:gridCol w:w="75"/>
                            </w:tblGrid>
                            <w:tr w:rsidR="008E188C" w:rsidRPr="00DE016F" w:rsidTr="003E512B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Nama Atribut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er</w:t>
                                  </w: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sentase Penggunaan Atribut (%)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0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EKO100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100.00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MAT103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96.20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KOM201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75.48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BIO100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70.15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IPB108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47.15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45.82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KPM130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40.30</w:t>
                                  </w:r>
                                </w:p>
                              </w:tc>
                            </w:tr>
                            <w:tr w:rsidR="008E188C" w:rsidRPr="00DE016F" w:rsidTr="003E512B">
                              <w:trPr>
                                <w:gridAfter w:val="1"/>
                                <w:wAfter w:w="75" w:type="dxa"/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suppressOverlap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31"/>
                                    <w:suppressOverlap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FIS100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suppressOverlap/>
                                    <w:jc w:val="righ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34.41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834EF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91B2" id="_x0000_s1040" type="#_x0000_t202" style="position:absolute;left:0;text-align:left;margin-left:0;margin-top:33.45pt;width:380.95pt;height:211.9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I6IgIAACU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" o:allowoverlap="f" stroked="f">
                <v:textbox>
                  <w:txbxContent>
                    <w:p w:rsidR="008E188C" w:rsidRDefault="008E188C" w:rsidP="00017BE0">
                      <w:pPr>
                        <w:pStyle w:val="Caption"/>
                        <w:keepNext/>
                        <w:spacing w:before="0"/>
                        <w:ind w:left="979" w:hanging="979"/>
                      </w:pPr>
                      <w:r>
                        <w:t xml:space="preserve">Tabel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Tabel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14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116" w:name="_Toc482828840"/>
                      <w:r>
                        <w:t xml:space="preserve">Penggunaan atribut pada model terbaik di percobaan ke-2 dengan metode </w:t>
                      </w:r>
                      <w:r w:rsidRPr="00000978">
                        <w:rPr>
                          <w:i/>
                        </w:rPr>
                        <w:t>oversampling</w:t>
                      </w:r>
                      <w:bookmarkEnd w:id="116"/>
                    </w:p>
                    <w:tbl>
                      <w:tblPr>
                        <w:tblOverlap w:val="never"/>
                        <w:tblW w:w="3517" w:type="dxa"/>
                        <w:tblLook w:val="04A0" w:firstRow="1" w:lastRow="0" w:firstColumn="1" w:lastColumn="0" w:noHBand="0" w:noVBand="1"/>
                      </w:tblPr>
                      <w:tblGrid>
                        <w:gridCol w:w="570"/>
                        <w:gridCol w:w="1432"/>
                        <w:gridCol w:w="125"/>
                        <w:gridCol w:w="1315"/>
                        <w:gridCol w:w="75"/>
                      </w:tblGrid>
                      <w:tr w:rsidR="008E188C" w:rsidRPr="00DE016F" w:rsidTr="003E512B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Nama Atribut</w:t>
                            </w:r>
                          </w:p>
                        </w:tc>
                        <w:tc>
                          <w:tcPr>
                            <w:tcW w:w="139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er</w:t>
                            </w: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sentase Penggunaan Atribut (%)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0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EKO100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100.00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MAT103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96.20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KOM201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75.48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BIO100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70.15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IPB108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47.15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IPB100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45.82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KPM130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40.30</w:t>
                            </w:r>
                          </w:p>
                        </w:tc>
                      </w:tr>
                      <w:tr w:rsidR="008E188C" w:rsidRPr="00DE016F" w:rsidTr="003E512B">
                        <w:trPr>
                          <w:gridAfter w:val="1"/>
                          <w:wAfter w:w="75" w:type="dxa"/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suppressOverlap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31"/>
                              <w:suppressOverlap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FIS100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suppressOverlap/>
                              <w:jc w:val="righ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34.41</w:t>
                            </w:r>
                          </w:p>
                        </w:tc>
                      </w:tr>
                    </w:tbl>
                    <w:p w:rsidR="008E188C" w:rsidRDefault="008E188C" w:rsidP="00834EF4">
                      <w:pPr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34EF4">
        <w:rPr>
          <w:noProof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262EE" wp14:editId="428A2532">
                <wp:simplePos x="0" y="0"/>
                <wp:positionH relativeFrom="column">
                  <wp:posOffset>2518039</wp:posOffset>
                </wp:positionH>
                <wp:positionV relativeFrom="paragraph">
                  <wp:posOffset>906145</wp:posOffset>
                </wp:positionV>
                <wp:extent cx="2380615" cy="1992630"/>
                <wp:effectExtent l="0" t="0" r="635" b="76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0"/>
                              <w:gridCol w:w="1557"/>
                              <w:gridCol w:w="1390"/>
                            </w:tblGrid>
                            <w:tr w:rsidR="008E188C" w:rsidRPr="00DE016F" w:rsidTr="00834EF4">
                              <w:trPr>
                                <w:trHeight w:val="79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Nama Atribut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Per</w:t>
                                  </w:r>
                                  <w:r w:rsidRPr="00DE016F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sentase Penggunaan Atribut (%)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156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0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MAT100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32.51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KIM101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27.38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IPB112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23.57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Pr="00DE016F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IPB107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20.15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IPB106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15.97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IPB111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</w:tcPr>
                                <w:p w:rsidR="008E188C" w:rsidRPr="008E21F9" w:rsidRDefault="008E188C" w:rsidP="00834EF4">
                                  <w:pPr>
                                    <w:jc w:val="center"/>
                                  </w:pPr>
                                  <w:r>
                                    <w:t>7.60</w:t>
                                  </w:r>
                                </w:p>
                              </w:tc>
                            </w:tr>
                            <w:tr w:rsidR="008E188C" w:rsidRPr="00DE016F" w:rsidTr="00834EF4">
                              <w:trPr>
                                <w:trHeight w:val="300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8E188C" w:rsidRDefault="008E188C" w:rsidP="00834EF4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E188C" w:rsidRPr="00E91840" w:rsidRDefault="008E188C" w:rsidP="00834EF4">
                                  <w:pPr>
                                    <w:ind w:firstLine="9"/>
                                    <w:jc w:val="left"/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</w:pPr>
                                  <w:r w:rsidRPr="00E91840">
                                    <w:rPr>
                                      <w:rFonts w:cs="Times New Roman"/>
                                      <w:color w:val="000000"/>
                                      <w:szCs w:val="24"/>
                                    </w:rPr>
                                    <w:t>AGB100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</w:tcPr>
                                <w:p w:rsidR="008E188C" w:rsidRDefault="008E188C" w:rsidP="00834EF4">
                                  <w:pPr>
                                    <w:jc w:val="center"/>
                                  </w:pPr>
                                  <w:r>
                                    <w:t>5.89</w:t>
                                  </w:r>
                                </w:p>
                              </w:tc>
                            </w:tr>
                          </w:tbl>
                          <w:p w:rsidR="008E188C" w:rsidRDefault="008E188C" w:rsidP="00834E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62EE" id="_x0000_s1041" type="#_x0000_t202" style="position:absolute;left:0;text-align:left;margin-left:198.25pt;margin-top:71.35pt;width:187.45pt;height:156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" stroked="f">
                <v:textbox>
                  <w:txbxContent>
                    <w:tbl>
                      <w:tblPr>
                        <w:tblW w:w="3517" w:type="dxa"/>
                        <w:tblLook w:val="04A0" w:firstRow="1" w:lastRow="0" w:firstColumn="1" w:lastColumn="0" w:noHBand="0" w:noVBand="1"/>
                      </w:tblPr>
                      <w:tblGrid>
                        <w:gridCol w:w="570"/>
                        <w:gridCol w:w="1557"/>
                        <w:gridCol w:w="1390"/>
                      </w:tblGrid>
                      <w:tr w:rsidR="008E188C" w:rsidRPr="00DE016F" w:rsidTr="00834EF4">
                        <w:trPr>
                          <w:trHeight w:val="79"/>
                        </w:trPr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Nama Atribut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Per</w:t>
                            </w:r>
                            <w:r w:rsidRPr="00DE016F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sentase Penggunaan Atribut (%)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156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0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MAT100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32.51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KIM101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27.38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IPB112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23.57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Pr="00DE016F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IPB107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20.15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IPB106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15.97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IPB111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</w:tcPr>
                          <w:p w:rsidR="008E188C" w:rsidRPr="008E21F9" w:rsidRDefault="008E188C" w:rsidP="00834EF4">
                            <w:pPr>
                              <w:jc w:val="center"/>
                            </w:pPr>
                            <w:r>
                              <w:t>7.60</w:t>
                            </w:r>
                          </w:p>
                        </w:tc>
                      </w:tr>
                      <w:tr w:rsidR="008E188C" w:rsidRPr="00DE016F" w:rsidTr="00834EF4">
                        <w:trPr>
                          <w:trHeight w:val="300"/>
                        </w:trPr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8E188C" w:rsidRDefault="008E188C" w:rsidP="00834EF4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E188C" w:rsidRPr="00E91840" w:rsidRDefault="008E188C" w:rsidP="00834EF4">
                            <w:pPr>
                              <w:ind w:firstLine="9"/>
                              <w:jc w:val="left"/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</w:pPr>
                            <w:r w:rsidRPr="00E91840">
                              <w:rPr>
                                <w:rFonts w:cs="Times New Roman"/>
                                <w:color w:val="000000"/>
                                <w:szCs w:val="24"/>
                              </w:rPr>
                              <w:t>AGB100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</w:tcPr>
                          <w:p w:rsidR="008E188C" w:rsidRDefault="008E188C" w:rsidP="00834EF4">
                            <w:pPr>
                              <w:jc w:val="center"/>
                            </w:pPr>
                            <w:r>
                              <w:t>5.89</w:t>
                            </w:r>
                          </w:p>
                        </w:tc>
                      </w:tr>
                    </w:tbl>
                    <w:p w:rsidR="008E188C" w:rsidRDefault="008E188C" w:rsidP="00834EF4"/>
                  </w:txbxContent>
                </v:textbox>
              </v:shape>
            </w:pict>
          </mc:Fallback>
        </mc:AlternateContent>
      </w:r>
      <w:r w:rsidR="003311DA">
        <w:rPr>
          <w:szCs w:val="24"/>
        </w:rPr>
        <w:t>Tabel 14 menyajikan p</w:t>
      </w:r>
      <w:r w:rsidR="00FC5F8F">
        <w:rPr>
          <w:szCs w:val="24"/>
        </w:rPr>
        <w:t xml:space="preserve">ersentase </w:t>
      </w:r>
      <w:r w:rsidR="003311DA">
        <w:rPr>
          <w:szCs w:val="24"/>
        </w:rPr>
        <w:t xml:space="preserve">penggunaan </w:t>
      </w:r>
      <w:r w:rsidR="00FC5F8F">
        <w:rPr>
          <w:szCs w:val="24"/>
        </w:rPr>
        <w:t>atribut pada model terbaik</w:t>
      </w:r>
      <w:r w:rsidR="00C02BA7">
        <w:rPr>
          <w:szCs w:val="24"/>
        </w:rPr>
        <w:t xml:space="preserve"> </w:t>
      </w:r>
      <w:r w:rsidR="003311DA">
        <w:rPr>
          <w:szCs w:val="24"/>
        </w:rPr>
        <w:t xml:space="preserve">di </w:t>
      </w:r>
      <w:r w:rsidR="00C02BA7">
        <w:rPr>
          <w:szCs w:val="24"/>
        </w:rPr>
        <w:t>percobaan ke-2</w:t>
      </w:r>
      <w:r w:rsidR="00FC5F8F">
        <w:rPr>
          <w:szCs w:val="24"/>
        </w:rPr>
        <w:t>.</w:t>
      </w:r>
    </w:p>
    <w:p w:rsidR="00536C69" w:rsidRDefault="008C2B2F" w:rsidP="00D07E77">
      <w:pPr>
        <w:pStyle w:val="ListParagraph"/>
        <w:keepNext/>
        <w:ind w:left="0" w:firstLine="720"/>
        <w:rPr>
          <w:noProof/>
        </w:rPr>
      </w:pPr>
      <w:r>
        <w:t xml:space="preserve">Tabel 14 menunjukkan bahwa </w:t>
      </w:r>
      <w:r w:rsidR="00936B8C">
        <w:t xml:space="preserve">mata kuliah </w:t>
      </w:r>
      <w:r w:rsidR="00E11B31">
        <w:t>EKO100</w:t>
      </w:r>
      <w:r w:rsidR="00936B8C">
        <w:t xml:space="preserve"> (</w:t>
      </w:r>
      <w:r w:rsidR="00E11B31">
        <w:t>Ekonomi Umum</w:t>
      </w:r>
      <w:r w:rsidR="00936B8C">
        <w:t xml:space="preserve">) memiliki </w:t>
      </w:r>
      <w:r w:rsidR="00442D8F">
        <w:t>persentase</w:t>
      </w:r>
      <w:r w:rsidR="00936B8C">
        <w:t xml:space="preserve"> sebesar 100% yang berarti bahwa atribut </w:t>
      </w:r>
      <w:r w:rsidR="006A22E9">
        <w:t>EKO100</w:t>
      </w:r>
      <w:r w:rsidR="00936B8C">
        <w:t xml:space="preserve"> selalu muncul pada setiap </w:t>
      </w:r>
      <w:r w:rsidR="00936B8C" w:rsidRPr="00606570">
        <w:rPr>
          <w:i/>
        </w:rPr>
        <w:t>rule</w:t>
      </w:r>
      <w:r w:rsidR="00936B8C">
        <w:rPr>
          <w:i/>
        </w:rPr>
        <w:t xml:space="preserve"> </w:t>
      </w:r>
      <w:r w:rsidR="00FC6F60">
        <w:t>yang dihasilkan</w:t>
      </w:r>
      <w:r w:rsidR="00936B8C">
        <w:t xml:space="preserve">. </w:t>
      </w:r>
      <w:r w:rsidR="002C40BC">
        <w:t>Persentase p</w:t>
      </w:r>
      <w:r w:rsidR="00536C69">
        <w:t xml:space="preserve">enggunaan atribut EKO100 (Ekonomi Umum), MAT103 (Kalkulus), KOM201 (Penerapan Komputer), dan BIO100 (Biologi Umum) pada percobaan ke-2 </w:t>
      </w:r>
      <w:r w:rsidR="002C40BC">
        <w:t xml:space="preserve">terbilang besar yang </w:t>
      </w:r>
      <w:r w:rsidR="00536C69">
        <w:t>menunjukkan per</w:t>
      </w:r>
      <w:r w:rsidR="002C40BC">
        <w:t xml:space="preserve">an </w:t>
      </w:r>
      <w:r w:rsidR="003311DA">
        <w:t>besar terhadap</w:t>
      </w:r>
      <w:r w:rsidR="002C40BC">
        <w:t xml:space="preserve"> keberhasilan mahasiswa.</w:t>
      </w:r>
    </w:p>
    <w:p w:rsidR="00F009C4" w:rsidRDefault="003311DA" w:rsidP="00D07E77">
      <w:pPr>
        <w:keepNext/>
        <w:ind w:firstLine="720"/>
        <w:rPr>
          <w:szCs w:val="24"/>
        </w:rPr>
      </w:pPr>
      <w:r w:rsidRPr="003311DA">
        <w:rPr>
          <w:i/>
          <w:szCs w:val="24"/>
        </w:rPr>
        <w:t>C</w:t>
      </w:r>
      <w:r w:rsidR="00605F78" w:rsidRPr="00E101BF">
        <w:rPr>
          <w:i/>
          <w:szCs w:val="24"/>
        </w:rPr>
        <w:t>onfusion matrix</w:t>
      </w:r>
      <w:r w:rsidR="00605F78">
        <w:rPr>
          <w:szCs w:val="24"/>
        </w:rPr>
        <w:t xml:space="preserve"> dan perhitungan </w:t>
      </w:r>
      <w:r w:rsidR="00605F78" w:rsidRPr="00E101BF">
        <w:rPr>
          <w:i/>
          <w:szCs w:val="24"/>
        </w:rPr>
        <w:t>precision</w:t>
      </w:r>
      <w:r w:rsidR="00605F78">
        <w:rPr>
          <w:szCs w:val="24"/>
        </w:rPr>
        <w:t xml:space="preserve"> dan </w:t>
      </w:r>
      <w:r w:rsidR="00605F78" w:rsidRPr="00E101BF">
        <w:rPr>
          <w:i/>
          <w:szCs w:val="24"/>
        </w:rPr>
        <w:t>recall</w:t>
      </w:r>
      <w:r w:rsidR="00605F78">
        <w:rPr>
          <w:i/>
          <w:szCs w:val="24"/>
        </w:rPr>
        <w:t xml:space="preserve"> </w:t>
      </w:r>
      <w:r>
        <w:rPr>
          <w:szCs w:val="24"/>
        </w:rPr>
        <w:t xml:space="preserve">untuk model terbaik pada percobaan ke-2 </w:t>
      </w:r>
      <w:r w:rsidR="00605F78">
        <w:rPr>
          <w:szCs w:val="24"/>
        </w:rPr>
        <w:t xml:space="preserve">dapat dilihat pada </w:t>
      </w:r>
      <w:r w:rsidR="00605F78" w:rsidRPr="0005106F">
        <w:rPr>
          <w:szCs w:val="24"/>
        </w:rPr>
        <w:t xml:space="preserve">Tabel </w:t>
      </w:r>
      <w:r w:rsidR="00E27C9B">
        <w:rPr>
          <w:szCs w:val="24"/>
        </w:rPr>
        <w:t>1</w:t>
      </w:r>
      <w:r w:rsidR="00F009C4">
        <w:rPr>
          <w:szCs w:val="24"/>
        </w:rPr>
        <w:t>5</w:t>
      </w:r>
      <w:r w:rsidR="00605F78" w:rsidRPr="0005106F">
        <w:rPr>
          <w:szCs w:val="24"/>
        </w:rPr>
        <w:t>.</w:t>
      </w:r>
      <w:r w:rsidR="00605F78">
        <w:rPr>
          <w:szCs w:val="24"/>
        </w:rPr>
        <w:t xml:space="preserve"> </w:t>
      </w:r>
      <w:r w:rsidR="00DE17C5">
        <w:rPr>
          <w:szCs w:val="24"/>
        </w:rPr>
        <w:t xml:space="preserve">Kesalahan prediksi hanya terjadi pada 10% kelas </w:t>
      </w:r>
      <w:r w:rsidR="00DE17C5" w:rsidRPr="00DE17C5">
        <w:rPr>
          <w:i/>
          <w:szCs w:val="24"/>
        </w:rPr>
        <w:t>medium risk</w:t>
      </w:r>
      <w:r w:rsidR="00DE17C5">
        <w:rPr>
          <w:szCs w:val="24"/>
        </w:rPr>
        <w:t xml:space="preserve"> dan 5.56% kelas </w:t>
      </w:r>
      <w:r w:rsidR="00DE17C5" w:rsidRPr="00DE17C5">
        <w:rPr>
          <w:i/>
          <w:szCs w:val="24"/>
        </w:rPr>
        <w:t>low risk</w:t>
      </w:r>
      <w:r w:rsidR="00DE17C5">
        <w:rPr>
          <w:szCs w:val="24"/>
        </w:rPr>
        <w:t xml:space="preserve">. </w:t>
      </w:r>
      <w:r w:rsidR="002C40BC">
        <w:rPr>
          <w:szCs w:val="24"/>
        </w:rPr>
        <w:t xml:space="preserve">Nilai </w:t>
      </w:r>
      <w:r w:rsidR="002C40BC" w:rsidRPr="002C40BC">
        <w:rPr>
          <w:i/>
          <w:szCs w:val="24"/>
        </w:rPr>
        <w:t>precision</w:t>
      </w:r>
      <w:r w:rsidR="002C40BC">
        <w:rPr>
          <w:szCs w:val="24"/>
        </w:rPr>
        <w:t xml:space="preserve"> pada </w:t>
      </w:r>
      <w:r w:rsidR="002C40BC">
        <w:rPr>
          <w:i/>
          <w:szCs w:val="24"/>
        </w:rPr>
        <w:t>m</w:t>
      </w:r>
      <w:r w:rsidR="00536C69" w:rsidRPr="006B63ED">
        <w:rPr>
          <w:i/>
          <w:szCs w:val="24"/>
        </w:rPr>
        <w:t>edium ris</w:t>
      </w:r>
      <w:r w:rsidR="00536C69">
        <w:rPr>
          <w:i/>
          <w:szCs w:val="24"/>
        </w:rPr>
        <w:t xml:space="preserve">k </w:t>
      </w:r>
      <w:r w:rsidR="00536C69">
        <w:rPr>
          <w:szCs w:val="24"/>
        </w:rPr>
        <w:t xml:space="preserve">sebesar 90.00% dengan 2 data yang </w:t>
      </w:r>
      <w:r w:rsidR="001A663D">
        <w:rPr>
          <w:szCs w:val="24"/>
        </w:rPr>
        <w:t xml:space="preserve">kelas </w:t>
      </w:r>
      <w:r w:rsidR="00DE17C5">
        <w:rPr>
          <w:szCs w:val="24"/>
        </w:rPr>
        <w:t xml:space="preserve">aktualnya </w:t>
      </w:r>
      <w:r w:rsidR="00536C69" w:rsidRPr="006B0D66">
        <w:rPr>
          <w:i/>
          <w:szCs w:val="24"/>
        </w:rPr>
        <w:t>low risk</w:t>
      </w:r>
      <w:r w:rsidR="00DE17C5">
        <w:rPr>
          <w:szCs w:val="24"/>
        </w:rPr>
        <w:t>,</w:t>
      </w:r>
      <w:r w:rsidR="00536C69">
        <w:rPr>
          <w:szCs w:val="24"/>
        </w:rPr>
        <w:t xml:space="preserve"> dan </w:t>
      </w:r>
      <w:r w:rsidR="001A663D">
        <w:rPr>
          <w:szCs w:val="24"/>
        </w:rPr>
        <w:t>nila</w:t>
      </w:r>
      <w:r w:rsidR="002C40BC">
        <w:rPr>
          <w:szCs w:val="24"/>
        </w:rPr>
        <w:t xml:space="preserve">i  </w:t>
      </w:r>
      <w:r w:rsidR="00536C69" w:rsidRPr="00A56C7F">
        <w:rPr>
          <w:i/>
          <w:szCs w:val="24"/>
        </w:rPr>
        <w:t>recall</w:t>
      </w:r>
      <w:r w:rsidR="00536C69">
        <w:rPr>
          <w:szCs w:val="24"/>
        </w:rPr>
        <w:t xml:space="preserve"> sebesar 94.73% dengan 1 data yang </w:t>
      </w:r>
      <w:r w:rsidR="00DE17C5">
        <w:rPr>
          <w:szCs w:val="24"/>
        </w:rPr>
        <w:t xml:space="preserve">salah prediksi sebagai </w:t>
      </w:r>
      <w:r w:rsidR="00536C69">
        <w:rPr>
          <w:szCs w:val="24"/>
        </w:rPr>
        <w:t xml:space="preserve">kelas </w:t>
      </w:r>
      <w:r w:rsidR="00536C69" w:rsidRPr="00DE52F7">
        <w:rPr>
          <w:i/>
          <w:szCs w:val="24"/>
        </w:rPr>
        <w:t>low risk</w:t>
      </w:r>
      <w:r w:rsidR="00536C69">
        <w:rPr>
          <w:szCs w:val="24"/>
        </w:rPr>
        <w:t xml:space="preserve">. Pada kelas </w:t>
      </w:r>
      <w:r w:rsidR="00536C69" w:rsidRPr="00A56C7F">
        <w:rPr>
          <w:i/>
          <w:szCs w:val="24"/>
        </w:rPr>
        <w:t>low risk</w:t>
      </w:r>
      <w:r w:rsidR="00DE17C5">
        <w:rPr>
          <w:szCs w:val="24"/>
        </w:rPr>
        <w:t xml:space="preserve">, </w:t>
      </w:r>
      <w:r w:rsidR="00536C69" w:rsidRPr="00A56C7F">
        <w:rPr>
          <w:i/>
          <w:szCs w:val="24"/>
        </w:rPr>
        <w:t>precision</w:t>
      </w:r>
      <w:r w:rsidR="00536C69">
        <w:rPr>
          <w:szCs w:val="24"/>
        </w:rPr>
        <w:t xml:space="preserve"> sebesar 94.44% dengan 1 data yang </w:t>
      </w:r>
      <w:r w:rsidR="00DE17C5">
        <w:rPr>
          <w:szCs w:val="24"/>
        </w:rPr>
        <w:t xml:space="preserve">seharusnya </w:t>
      </w:r>
      <w:r w:rsidR="00536C69">
        <w:rPr>
          <w:szCs w:val="24"/>
        </w:rPr>
        <w:t xml:space="preserve">kelas </w:t>
      </w:r>
      <w:r w:rsidR="00536C69">
        <w:rPr>
          <w:i/>
          <w:szCs w:val="24"/>
        </w:rPr>
        <w:t>medium risk</w:t>
      </w:r>
      <w:r w:rsidR="00DE17C5">
        <w:rPr>
          <w:szCs w:val="24"/>
        </w:rPr>
        <w:t>,</w:t>
      </w:r>
      <w:r w:rsidR="00536C69">
        <w:rPr>
          <w:i/>
          <w:szCs w:val="24"/>
        </w:rPr>
        <w:t xml:space="preserve"> </w:t>
      </w:r>
      <w:r w:rsidR="00536C69">
        <w:rPr>
          <w:szCs w:val="24"/>
        </w:rPr>
        <w:t>dan</w:t>
      </w:r>
      <w:r w:rsidR="001A663D">
        <w:rPr>
          <w:szCs w:val="24"/>
        </w:rPr>
        <w:t xml:space="preserve"> nilai</w:t>
      </w:r>
      <w:r w:rsidR="00536C69">
        <w:rPr>
          <w:szCs w:val="24"/>
        </w:rPr>
        <w:t xml:space="preserve"> </w:t>
      </w:r>
      <w:r w:rsidR="00536C69" w:rsidRPr="00DE52F7">
        <w:rPr>
          <w:i/>
          <w:szCs w:val="24"/>
        </w:rPr>
        <w:t>recall</w:t>
      </w:r>
      <w:r w:rsidR="00536C69">
        <w:rPr>
          <w:i/>
          <w:szCs w:val="24"/>
        </w:rPr>
        <w:t xml:space="preserve"> s</w:t>
      </w:r>
      <w:r w:rsidR="00536C69">
        <w:rPr>
          <w:szCs w:val="24"/>
        </w:rPr>
        <w:t xml:space="preserve">ebesar 89.47% dengan 2 data yang </w:t>
      </w:r>
      <w:r w:rsidR="001B4790">
        <w:rPr>
          <w:szCs w:val="24"/>
        </w:rPr>
        <w:t xml:space="preserve">diprediksi ke dalam </w:t>
      </w:r>
      <w:r w:rsidR="00536C69">
        <w:rPr>
          <w:szCs w:val="24"/>
        </w:rPr>
        <w:t xml:space="preserve">kelas </w:t>
      </w:r>
      <w:r w:rsidR="00536C69" w:rsidRPr="00876527">
        <w:rPr>
          <w:i/>
          <w:szCs w:val="24"/>
        </w:rPr>
        <w:t>medium risk</w:t>
      </w:r>
      <w:r w:rsidR="00536C69">
        <w:rPr>
          <w:szCs w:val="24"/>
        </w:rPr>
        <w:t xml:space="preserve">. </w:t>
      </w:r>
    </w:p>
    <w:p w:rsidR="00834EF4" w:rsidRDefault="00834EF4" w:rsidP="00D07E77">
      <w:pPr>
        <w:ind w:firstLine="720"/>
        <w:rPr>
          <w:szCs w:val="24"/>
        </w:rPr>
      </w:pPr>
      <w:r>
        <w:rPr>
          <w:szCs w:val="24"/>
        </w:rPr>
        <w:t>Percobaan terakhir dilakukan dengan 3 kelas versi 2</w:t>
      </w:r>
      <w:r w:rsidRPr="00093645">
        <w:rPr>
          <w:szCs w:val="24"/>
        </w:rPr>
        <w:t xml:space="preserve">. </w:t>
      </w:r>
      <w:r>
        <w:rPr>
          <w:szCs w:val="24"/>
        </w:rPr>
        <w:t xml:space="preserve">Berbeda dengan percobaan ke-1 dan ke-2, pohon keputusan model terbaik </w:t>
      </w:r>
      <w:r w:rsidRPr="00093645">
        <w:rPr>
          <w:szCs w:val="24"/>
        </w:rPr>
        <w:t xml:space="preserve">pada percobaan </w:t>
      </w:r>
      <w:r>
        <w:rPr>
          <w:szCs w:val="24"/>
        </w:rPr>
        <w:t>ke-3 dihasilkan dengan m</w:t>
      </w:r>
      <w:r w:rsidRPr="00093645">
        <w:rPr>
          <w:szCs w:val="24"/>
        </w:rPr>
        <w:t xml:space="preserve">etode </w:t>
      </w:r>
      <w:r>
        <w:rPr>
          <w:i/>
          <w:szCs w:val="24"/>
        </w:rPr>
        <w:t>undersampling</w:t>
      </w:r>
      <w:r w:rsidRPr="00093645">
        <w:rPr>
          <w:szCs w:val="24"/>
        </w:rPr>
        <w:t xml:space="preserve">. </w:t>
      </w:r>
      <w:r>
        <w:rPr>
          <w:szCs w:val="24"/>
        </w:rPr>
        <w:t xml:space="preserve">Pohon keputusan lengkap disajikan </w:t>
      </w:r>
      <w:r w:rsidRPr="00093645">
        <w:rPr>
          <w:szCs w:val="24"/>
        </w:rPr>
        <w:t xml:space="preserve">pada Lampiran </w:t>
      </w:r>
      <w:r>
        <w:rPr>
          <w:szCs w:val="24"/>
        </w:rPr>
        <w:t>14</w:t>
      </w:r>
      <w:r w:rsidRPr="00093645">
        <w:rPr>
          <w:szCs w:val="24"/>
        </w:rPr>
        <w:t xml:space="preserve">. </w:t>
      </w:r>
      <w:r>
        <w:rPr>
          <w:szCs w:val="24"/>
        </w:rPr>
        <w:t>Model ini menghasilkan akurasi yang tertinggi sebesar 80.77%. Akurasi semua model pada percobaan ini dapat dilihat pada Tabel 16.</w:t>
      </w:r>
    </w:p>
    <w:p w:rsidR="00834EF4" w:rsidRDefault="00834EF4" w:rsidP="001B4790">
      <w:pPr>
        <w:keepNext/>
      </w:pPr>
    </w:p>
    <w:p w:rsidR="002C40BC" w:rsidRDefault="002C40BC" w:rsidP="00283A1F"/>
    <w:p w:rsidR="00017BE0" w:rsidRDefault="00017BE0" w:rsidP="00017BE0">
      <w:pPr>
        <w:pStyle w:val="Caption"/>
        <w:keepNext/>
        <w:jc w:val="center"/>
      </w:pPr>
      <w:r>
        <w:lastRenderedPageBreak/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15</w:t>
      </w:r>
      <w:r w:rsidR="00427FBB">
        <w:rPr>
          <w:noProof/>
        </w:rPr>
        <w:fldChar w:fldCharType="end"/>
      </w:r>
      <w:r>
        <w:t xml:space="preserve"> </w:t>
      </w:r>
      <w:bookmarkStart w:id="117" w:name="_Toc477113902"/>
      <w:bookmarkStart w:id="118" w:name="_Toc482828841"/>
      <w:r>
        <w:rPr>
          <w:sz w:val="23"/>
          <w:szCs w:val="23"/>
        </w:rPr>
        <w:t xml:space="preserve">Nilai </w:t>
      </w:r>
      <w:r>
        <w:rPr>
          <w:i/>
          <w:iCs/>
          <w:sz w:val="23"/>
          <w:szCs w:val="23"/>
        </w:rPr>
        <w:t xml:space="preserve">precision </w:t>
      </w:r>
      <w:r>
        <w:rPr>
          <w:sz w:val="23"/>
          <w:szCs w:val="23"/>
        </w:rPr>
        <w:t xml:space="preserve">dan </w:t>
      </w:r>
      <w:r>
        <w:rPr>
          <w:i/>
          <w:iCs/>
          <w:sz w:val="23"/>
          <w:szCs w:val="23"/>
        </w:rPr>
        <w:t xml:space="preserve">recall </w:t>
      </w:r>
      <w:r>
        <w:t xml:space="preserve">untuk percobaan </w:t>
      </w:r>
      <w:bookmarkEnd w:id="117"/>
      <w:r>
        <w:t>ke-2</w:t>
      </w:r>
      <w:bookmarkEnd w:id="118"/>
    </w:p>
    <w:tbl>
      <w:tblPr>
        <w:tblW w:w="7263" w:type="dxa"/>
        <w:jc w:val="center"/>
        <w:tblLook w:val="04A0" w:firstRow="1" w:lastRow="0" w:firstColumn="1" w:lastColumn="0" w:noHBand="0" w:noVBand="1"/>
      </w:tblPr>
      <w:tblGrid>
        <w:gridCol w:w="1843"/>
        <w:gridCol w:w="1137"/>
        <w:gridCol w:w="1470"/>
        <w:gridCol w:w="86"/>
        <w:gridCol w:w="1313"/>
        <w:gridCol w:w="1414"/>
      </w:tblGrid>
      <w:tr w:rsidR="00605F78" w:rsidRPr="003F3E70" w:rsidTr="000C1CE2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F78" w:rsidRPr="003F3E70" w:rsidRDefault="00605F78" w:rsidP="000C1CE2">
            <w:pPr>
              <w:ind w:left="-675" w:hanging="142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                           Aktual Prediksi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        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5F78" w:rsidRPr="006B63ED" w:rsidRDefault="00605F78" w:rsidP="000C1CE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5F78" w:rsidRPr="006B63ED" w:rsidRDefault="00605F78" w:rsidP="000C1CE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risk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5F78" w:rsidRPr="006B63ED" w:rsidRDefault="00605F78" w:rsidP="000C1CE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F3E7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Class Precision 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605F78" w:rsidRPr="003F3E70" w:rsidTr="000C1CE2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F78" w:rsidRPr="006B63ED" w:rsidRDefault="00605F78" w:rsidP="000C1CE2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100.00</w:t>
            </w:r>
          </w:p>
        </w:tc>
      </w:tr>
      <w:tr w:rsidR="00605F78" w:rsidRPr="003F3E70" w:rsidTr="000C1CE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5F78" w:rsidRPr="006B63ED" w:rsidRDefault="00605F78" w:rsidP="000C1CE2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90.00</w:t>
            </w:r>
          </w:p>
        </w:tc>
      </w:tr>
      <w:tr w:rsidR="00605F78" w:rsidRPr="003F3E70" w:rsidTr="000C1CE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05F78" w:rsidRPr="006B63ED" w:rsidRDefault="00605F78" w:rsidP="000C1CE2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5F78" w:rsidRPr="003F3E70" w:rsidRDefault="00605F78" w:rsidP="000C1CE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94.44</w:t>
            </w:r>
          </w:p>
        </w:tc>
      </w:tr>
      <w:tr w:rsidR="00605F78" w:rsidRPr="003F3E70" w:rsidTr="000C1CE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05F78" w:rsidRPr="003F3E70" w:rsidRDefault="00605F78" w:rsidP="000C1CE2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F3E7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Class Recall 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100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.00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94.73</w:t>
            </w:r>
          </w:p>
        </w:tc>
        <w:tc>
          <w:tcPr>
            <w:tcW w:w="1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89.47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5F78" w:rsidRPr="003F3E70" w:rsidRDefault="00605F78" w:rsidP="000C1CE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</w:tbl>
    <w:p w:rsidR="00704E48" w:rsidRDefault="00704E48" w:rsidP="00857632">
      <w:pPr>
        <w:rPr>
          <w:szCs w:val="24"/>
        </w:rPr>
      </w:pPr>
    </w:p>
    <w:p w:rsidR="00017BE0" w:rsidRDefault="00017BE0" w:rsidP="00017BE0">
      <w:pPr>
        <w:pStyle w:val="Caption"/>
        <w:keepNext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16</w:t>
      </w:r>
      <w:r w:rsidR="00427FBB">
        <w:rPr>
          <w:noProof/>
        </w:rPr>
        <w:fldChar w:fldCharType="end"/>
      </w:r>
      <w:r>
        <w:t xml:space="preserve"> </w:t>
      </w:r>
      <w:bookmarkStart w:id="119" w:name="_Toc477113899"/>
      <w:bookmarkStart w:id="120" w:name="_Toc482828842"/>
      <w:r>
        <w:t xml:space="preserve">Akurasi untuk percobaan </w:t>
      </w:r>
      <w:bookmarkEnd w:id="119"/>
      <w:r>
        <w:t>ke-3</w:t>
      </w:r>
      <w:bookmarkEnd w:id="120"/>
    </w:p>
    <w:tbl>
      <w:tblPr>
        <w:tblW w:w="5980" w:type="dxa"/>
        <w:jc w:val="center"/>
        <w:tblLook w:val="04A0" w:firstRow="1" w:lastRow="0" w:firstColumn="1" w:lastColumn="0" w:noHBand="0" w:noVBand="1"/>
      </w:tblPr>
      <w:tblGrid>
        <w:gridCol w:w="1216"/>
        <w:gridCol w:w="1478"/>
        <w:gridCol w:w="1710"/>
        <w:gridCol w:w="1576"/>
      </w:tblGrid>
      <w:tr w:rsidR="00704E48" w:rsidRPr="000159A5" w:rsidTr="00017BE0">
        <w:trPr>
          <w:trHeight w:val="300"/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4E48" w:rsidRPr="000159A5" w:rsidRDefault="00513A77" w:rsidP="003311D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Model ke-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Tidak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  <w:r w:rsidRPr="000159A5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</w:t>
            </w: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Imbang</w:t>
            </w:r>
          </w:p>
        </w:tc>
      </w:tr>
      <w:tr w:rsidR="00704E48" w:rsidRPr="000159A5" w:rsidTr="00017BE0">
        <w:trPr>
          <w:trHeight w:val="300"/>
          <w:jc w:val="center"/>
        </w:trPr>
        <w:tc>
          <w:tcPr>
            <w:tcW w:w="121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Undersampling </w:t>
            </w: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Oversampling </w:t>
            </w: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50.00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1B4790" w:rsidRDefault="00704E48" w:rsidP="003311DA">
            <w:pPr>
              <w:ind w:firstLine="0"/>
              <w:jc w:val="right"/>
              <w:rPr>
                <w:rFonts w:cs="Times New Roman"/>
                <w:b/>
                <w:color w:val="000000"/>
                <w:szCs w:val="24"/>
              </w:rPr>
            </w:pPr>
            <w:r w:rsidRPr="001B4790">
              <w:rPr>
                <w:rFonts w:cs="Times New Roman"/>
                <w:b/>
                <w:color w:val="000000"/>
                <w:szCs w:val="24"/>
              </w:rPr>
              <w:t>80.77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51.52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55.17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68.00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72.73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68.97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56.00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62.50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58.62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76.00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60.61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66.67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68.00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45.45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65.52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40.00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65.62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68.97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72.00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63.64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48.28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64.00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56.25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58.62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76.00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72.73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70.00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65.38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63.64</w:t>
            </w:r>
          </w:p>
        </w:tc>
      </w:tr>
      <w:tr w:rsidR="00704E48" w:rsidRPr="000159A5" w:rsidTr="00017BE0">
        <w:trPr>
          <w:trHeight w:val="315"/>
          <w:jc w:val="center"/>
        </w:trPr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0159A5">
              <w:rPr>
                <w:rFonts w:eastAsia="Times New Roman" w:cs="Times New Roman"/>
                <w:color w:val="000000"/>
                <w:szCs w:val="24"/>
                <w:lang w:eastAsia="en-US"/>
              </w:rPr>
              <w:t>Rata-rata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61.08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21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66.62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4E48" w:rsidRPr="000159A5" w:rsidRDefault="00704E48" w:rsidP="003311DA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0159A5">
              <w:rPr>
                <w:rFonts w:cs="Times New Roman"/>
                <w:color w:val="000000"/>
                <w:szCs w:val="24"/>
              </w:rPr>
              <w:t>61.47</w:t>
            </w:r>
          </w:p>
        </w:tc>
      </w:tr>
    </w:tbl>
    <w:p w:rsidR="00704E48" w:rsidRDefault="00704E48" w:rsidP="00857632">
      <w:pPr>
        <w:rPr>
          <w:szCs w:val="24"/>
        </w:rPr>
      </w:pPr>
    </w:p>
    <w:p w:rsidR="006711B3" w:rsidRPr="00686A4A" w:rsidRDefault="00857632" w:rsidP="00D07E77">
      <w:pPr>
        <w:ind w:firstLine="720"/>
      </w:pPr>
      <w:r w:rsidRPr="00093645">
        <w:rPr>
          <w:szCs w:val="24"/>
        </w:rPr>
        <w:t xml:space="preserve">Pohon keputusan </w:t>
      </w:r>
      <w:r w:rsidR="00846D78">
        <w:rPr>
          <w:szCs w:val="24"/>
        </w:rPr>
        <w:t xml:space="preserve">model terbaik </w:t>
      </w:r>
      <w:r w:rsidRPr="00093645">
        <w:rPr>
          <w:szCs w:val="24"/>
        </w:rPr>
        <w:t xml:space="preserve">tersebut memiliki </w:t>
      </w:r>
      <w:r>
        <w:rPr>
          <w:szCs w:val="24"/>
        </w:rPr>
        <w:t>36</w:t>
      </w:r>
      <w:r w:rsidRPr="00093645">
        <w:rPr>
          <w:szCs w:val="24"/>
        </w:rPr>
        <w:t xml:space="preserve"> </w:t>
      </w:r>
      <w:r w:rsidRPr="00C4695B">
        <w:rPr>
          <w:i/>
          <w:szCs w:val="24"/>
        </w:rPr>
        <w:t>node</w:t>
      </w:r>
      <w:r w:rsidR="00520A4C">
        <w:rPr>
          <w:szCs w:val="24"/>
        </w:rPr>
        <w:t xml:space="preserve"> </w:t>
      </w:r>
      <w:r w:rsidR="001B4790">
        <w:rPr>
          <w:szCs w:val="24"/>
        </w:rPr>
        <w:t xml:space="preserve">dengan </w:t>
      </w:r>
      <w:r w:rsidRPr="00093645">
        <w:rPr>
          <w:szCs w:val="24"/>
        </w:rPr>
        <w:t xml:space="preserve">mata kuliah </w:t>
      </w:r>
      <w:r>
        <w:rPr>
          <w:szCs w:val="24"/>
        </w:rPr>
        <w:t>MAT103</w:t>
      </w:r>
      <w:r w:rsidRPr="00093645">
        <w:rPr>
          <w:szCs w:val="24"/>
        </w:rPr>
        <w:t xml:space="preserve"> (</w:t>
      </w:r>
      <w:r>
        <w:rPr>
          <w:szCs w:val="24"/>
        </w:rPr>
        <w:t>Kalkulus</w:t>
      </w:r>
      <w:r w:rsidRPr="00093645">
        <w:rPr>
          <w:szCs w:val="24"/>
        </w:rPr>
        <w:t xml:space="preserve">) sebagai </w:t>
      </w:r>
      <w:r w:rsidRPr="00093645">
        <w:rPr>
          <w:i/>
          <w:szCs w:val="24"/>
        </w:rPr>
        <w:t>root</w:t>
      </w:r>
      <w:r w:rsidRPr="00093645">
        <w:rPr>
          <w:rFonts w:cstheme="minorHAnsi"/>
          <w:szCs w:val="24"/>
        </w:rPr>
        <w:t xml:space="preserve">. </w:t>
      </w:r>
      <w:r w:rsidR="006711B3" w:rsidRPr="00093645">
        <w:rPr>
          <w:szCs w:val="24"/>
        </w:rPr>
        <w:t>B</w:t>
      </w:r>
      <w:r w:rsidR="00846D78">
        <w:rPr>
          <w:szCs w:val="24"/>
        </w:rPr>
        <w:t>erikut b</w:t>
      </w:r>
      <w:r w:rsidR="006711B3" w:rsidRPr="00093645">
        <w:rPr>
          <w:szCs w:val="24"/>
        </w:rPr>
        <w:t xml:space="preserve">eberapa aturan yang dihasilkan oleh pohon keputusan untuk </w:t>
      </w:r>
      <w:r w:rsidR="006711B3" w:rsidRPr="00093645">
        <w:rPr>
          <w:iCs/>
          <w:szCs w:val="24"/>
        </w:rPr>
        <w:t xml:space="preserve">percobaan </w:t>
      </w:r>
      <w:r w:rsidR="00846D78">
        <w:rPr>
          <w:iCs/>
          <w:szCs w:val="24"/>
        </w:rPr>
        <w:t>ke-3</w:t>
      </w:r>
      <w:r w:rsidR="006711B3" w:rsidRPr="00093645">
        <w:rPr>
          <w:szCs w:val="24"/>
        </w:rPr>
        <w:t>:</w:t>
      </w:r>
    </w:p>
    <w:p w:rsidR="006711B3" w:rsidRPr="007150CB" w:rsidRDefault="006711B3" w:rsidP="00E61519">
      <w:pPr>
        <w:pStyle w:val="ListParagraph"/>
        <w:numPr>
          <w:ilvl w:val="0"/>
          <w:numId w:val="14"/>
        </w:numPr>
        <w:ind w:left="567"/>
        <w:rPr>
          <w:rFonts w:cs="Times New Roman"/>
          <w:szCs w:val="24"/>
        </w:rPr>
      </w:pPr>
      <w:r w:rsidRPr="00CD048C">
        <w:rPr>
          <w:rFonts w:cs="Times New Roman"/>
          <w:szCs w:val="24"/>
        </w:rPr>
        <w:t>IF</w:t>
      </w:r>
      <w:r w:rsidRPr="007150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MAT103</w:t>
      </w:r>
      <w:r w:rsidRPr="007150CB">
        <w:rPr>
          <w:rFonts w:cs="Times New Roman"/>
          <w:szCs w:val="24"/>
        </w:rPr>
        <w:t xml:space="preserve"> in {</w:t>
      </w:r>
      <w:r>
        <w:rPr>
          <w:rFonts w:cs="Times New Roman"/>
          <w:szCs w:val="24"/>
        </w:rPr>
        <w:t>BC, C, D, E</w:t>
      </w:r>
      <w:r w:rsidRPr="007150CB">
        <w:rPr>
          <w:rFonts w:cs="Times New Roman"/>
          <w:szCs w:val="24"/>
        </w:rPr>
        <w:t xml:space="preserve">} </w:t>
      </w:r>
      <w:r w:rsidRPr="00CD048C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FIS100 in {A, C, D} </w:t>
      </w:r>
      <w:r w:rsidRPr="00CD048C">
        <w:rPr>
          <w:rFonts w:cs="Times New Roman"/>
          <w:szCs w:val="24"/>
        </w:rPr>
        <w:t>THEN</w:t>
      </w:r>
      <w:r w:rsidRPr="007150CB">
        <w:rPr>
          <w:rFonts w:cs="Times New Roman"/>
          <w:szCs w:val="24"/>
        </w:rPr>
        <w:t xml:space="preserve"> </w:t>
      </w:r>
      <w:r w:rsidRPr="000E1B44">
        <w:rPr>
          <w:rFonts w:cs="Times New Roman"/>
          <w:szCs w:val="24"/>
        </w:rPr>
        <w:t>CLASS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= High</w:t>
      </w:r>
      <w:r w:rsidR="000E1B44">
        <w:rPr>
          <w:rFonts w:cs="Times New Roman"/>
          <w:szCs w:val="24"/>
        </w:rPr>
        <w:t xml:space="preserve"> r</w:t>
      </w:r>
      <w:r>
        <w:rPr>
          <w:rFonts w:cs="Times New Roman"/>
          <w:szCs w:val="24"/>
        </w:rPr>
        <w:t>isk (58/7)</w:t>
      </w:r>
    </w:p>
    <w:p w:rsidR="006711B3" w:rsidRDefault="006711B3" w:rsidP="00E61519">
      <w:pPr>
        <w:pStyle w:val="ListParagraph"/>
        <w:numPr>
          <w:ilvl w:val="0"/>
          <w:numId w:val="14"/>
        </w:numPr>
        <w:ind w:left="567"/>
        <w:rPr>
          <w:rFonts w:cs="Times New Roman"/>
          <w:szCs w:val="24"/>
        </w:rPr>
      </w:pPr>
      <w:r w:rsidRPr="00CD048C">
        <w:rPr>
          <w:rFonts w:cs="Times New Roman"/>
          <w:szCs w:val="24"/>
        </w:rPr>
        <w:t>IF</w:t>
      </w:r>
      <w:r w:rsidRPr="007150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MAT103 in {</w:t>
      </w:r>
      <w:r w:rsidR="00605F78">
        <w:rPr>
          <w:rFonts w:cs="Times New Roman"/>
          <w:szCs w:val="24"/>
        </w:rPr>
        <w:t>A, AB, B</w:t>
      </w:r>
      <w:r w:rsidRPr="007150CB">
        <w:rPr>
          <w:rFonts w:cs="Times New Roman"/>
          <w:szCs w:val="24"/>
        </w:rPr>
        <w:t xml:space="preserve">} </w:t>
      </w:r>
      <w:r w:rsidRPr="00CD048C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</w:t>
      </w:r>
      <w:r w:rsidR="00605F78">
        <w:rPr>
          <w:rFonts w:cs="Times New Roman"/>
          <w:szCs w:val="24"/>
        </w:rPr>
        <w:t xml:space="preserve">EKO100 </w:t>
      </w:r>
      <w:r>
        <w:rPr>
          <w:rFonts w:cs="Times New Roman"/>
          <w:szCs w:val="24"/>
        </w:rPr>
        <w:t>in {</w:t>
      </w:r>
      <w:r w:rsidR="00605F78">
        <w:rPr>
          <w:rFonts w:cs="Times New Roman"/>
          <w:szCs w:val="24"/>
        </w:rPr>
        <w:t xml:space="preserve">A, </w:t>
      </w:r>
      <w:r>
        <w:rPr>
          <w:rFonts w:cs="Times New Roman"/>
          <w:szCs w:val="24"/>
        </w:rPr>
        <w:t xml:space="preserve">AB, B, BC} </w:t>
      </w:r>
      <w:r w:rsidRPr="007150CB">
        <w:rPr>
          <w:rFonts w:cs="Times New Roman"/>
          <w:szCs w:val="24"/>
        </w:rPr>
        <w:t xml:space="preserve"> </w:t>
      </w:r>
      <w:r w:rsidRPr="00CD048C">
        <w:rPr>
          <w:rFonts w:cs="Times New Roman"/>
          <w:szCs w:val="24"/>
        </w:rPr>
        <w:t>AND</w:t>
      </w:r>
      <w:r w:rsidRPr="007150CB">
        <w:rPr>
          <w:rFonts w:cs="Times New Roman"/>
          <w:szCs w:val="24"/>
        </w:rPr>
        <w:t xml:space="preserve">  </w:t>
      </w:r>
      <w:r w:rsidR="00F64765">
        <w:rPr>
          <w:rFonts w:cs="Times New Roman"/>
          <w:szCs w:val="24"/>
        </w:rPr>
        <w:t>IPB106</w:t>
      </w:r>
      <w:r>
        <w:rPr>
          <w:rFonts w:cs="Times New Roman"/>
          <w:szCs w:val="24"/>
        </w:rPr>
        <w:t xml:space="preserve"> </w:t>
      </w:r>
      <w:r w:rsidR="00F64765">
        <w:rPr>
          <w:rFonts w:cs="Times New Roman"/>
          <w:szCs w:val="24"/>
        </w:rPr>
        <w:t xml:space="preserve">in {A, AB, BC} </w:t>
      </w:r>
      <w:r w:rsidR="00F64765" w:rsidRPr="00CD048C">
        <w:rPr>
          <w:rFonts w:cs="Times New Roman"/>
          <w:szCs w:val="24"/>
        </w:rPr>
        <w:t>AND</w:t>
      </w:r>
      <w:r w:rsidR="00F64765">
        <w:rPr>
          <w:rFonts w:cs="Times New Roman"/>
          <w:szCs w:val="24"/>
        </w:rPr>
        <w:t xml:space="preserve"> FIS100 = </w:t>
      </w:r>
      <w:r>
        <w:rPr>
          <w:rFonts w:cs="Times New Roman"/>
          <w:szCs w:val="24"/>
        </w:rPr>
        <w:t xml:space="preserve"> </w:t>
      </w:r>
      <w:r w:rsidR="00F64765">
        <w:rPr>
          <w:rFonts w:cs="Times New Roman"/>
          <w:szCs w:val="24"/>
        </w:rPr>
        <w:t xml:space="preserve">AB </w:t>
      </w:r>
      <w:r w:rsidR="00F64765" w:rsidRPr="00CD048C">
        <w:rPr>
          <w:rFonts w:cs="Times New Roman"/>
          <w:szCs w:val="24"/>
        </w:rPr>
        <w:t>AND</w:t>
      </w:r>
      <w:r w:rsidR="00F64765">
        <w:rPr>
          <w:rFonts w:cs="Times New Roman"/>
          <w:i/>
          <w:szCs w:val="24"/>
        </w:rPr>
        <w:t xml:space="preserve"> </w:t>
      </w:r>
      <w:r w:rsidR="00F64765">
        <w:rPr>
          <w:rFonts w:cs="Times New Roman"/>
          <w:szCs w:val="24"/>
        </w:rPr>
        <w:t xml:space="preserve">MAT103 in {A, AB} </w:t>
      </w:r>
      <w:r w:rsidR="00F64765" w:rsidRPr="00CD048C">
        <w:rPr>
          <w:rFonts w:cs="Times New Roman"/>
          <w:szCs w:val="24"/>
        </w:rPr>
        <w:t>AND</w:t>
      </w:r>
      <w:r w:rsidR="00F64765">
        <w:rPr>
          <w:rFonts w:cs="Times New Roman"/>
          <w:szCs w:val="24"/>
        </w:rPr>
        <w:t xml:space="preserve"> IPB112 in {A, B, C, D, E} </w:t>
      </w:r>
      <w:r w:rsidRPr="00CD048C">
        <w:rPr>
          <w:rFonts w:cs="Times New Roman"/>
          <w:szCs w:val="24"/>
        </w:rPr>
        <w:t>THEN</w:t>
      </w:r>
      <w:r w:rsidRPr="007150CB">
        <w:rPr>
          <w:rFonts w:cs="Times New Roman"/>
          <w:szCs w:val="24"/>
        </w:rPr>
        <w:t xml:space="preserve"> </w:t>
      </w:r>
      <w:r w:rsidRPr="000E1B44">
        <w:rPr>
          <w:rFonts w:cs="Times New Roman"/>
          <w:szCs w:val="24"/>
        </w:rPr>
        <w:t>CLASS</w:t>
      </w:r>
      <w:r w:rsidRPr="007150CB">
        <w:rPr>
          <w:rFonts w:cs="Times New Roman"/>
          <w:szCs w:val="24"/>
        </w:rPr>
        <w:t xml:space="preserve"> = </w:t>
      </w:r>
      <w:r w:rsidR="000E1B44">
        <w:rPr>
          <w:rFonts w:cs="Times New Roman"/>
          <w:szCs w:val="24"/>
        </w:rPr>
        <w:t>Low r</w:t>
      </w:r>
      <w:r w:rsidR="00F64765">
        <w:rPr>
          <w:rFonts w:cs="Times New Roman"/>
          <w:szCs w:val="24"/>
        </w:rPr>
        <w:t>isk (36/8</w:t>
      </w:r>
      <w:r>
        <w:rPr>
          <w:rFonts w:cs="Times New Roman"/>
          <w:szCs w:val="24"/>
        </w:rPr>
        <w:t>)</w:t>
      </w:r>
    </w:p>
    <w:p w:rsidR="00704E48" w:rsidRPr="00704E48" w:rsidRDefault="00704E48" w:rsidP="00704E48">
      <w:pPr>
        <w:ind w:firstLine="0"/>
        <w:rPr>
          <w:szCs w:val="24"/>
        </w:rPr>
      </w:pPr>
      <w:r w:rsidRPr="00704E48">
        <w:rPr>
          <w:szCs w:val="24"/>
        </w:rPr>
        <w:t>Persentase penggunaan atribut pada model terbaik</w:t>
      </w:r>
      <w:r>
        <w:rPr>
          <w:szCs w:val="24"/>
        </w:rPr>
        <w:t xml:space="preserve"> pada percobaan ke-3 </w:t>
      </w:r>
      <w:r w:rsidRPr="00704E48">
        <w:rPr>
          <w:szCs w:val="24"/>
        </w:rPr>
        <w:t xml:space="preserve">dapat dilihat pada Tabel </w:t>
      </w:r>
      <w:r>
        <w:rPr>
          <w:szCs w:val="24"/>
        </w:rPr>
        <w:t>17</w:t>
      </w:r>
      <w:r w:rsidRPr="00704E48">
        <w:rPr>
          <w:szCs w:val="24"/>
        </w:rPr>
        <w:t>.</w:t>
      </w:r>
    </w:p>
    <w:p w:rsidR="00F009C4" w:rsidRDefault="001B4790" w:rsidP="00D07E77">
      <w:pPr>
        <w:ind w:firstLine="720"/>
        <w:rPr>
          <w:szCs w:val="24"/>
        </w:rPr>
      </w:pPr>
      <w:r>
        <w:t xml:space="preserve">Berbeda dengan percobaan pada 3 kelas versi 1, persentase penggunaan atribut mata kuliah MAT103 (Kalkulus) sebesar 100% yang berarti bahwa atribut MAT103 selalu muncul pada setiap </w:t>
      </w:r>
      <w:r w:rsidRPr="00606570">
        <w:rPr>
          <w:i/>
        </w:rPr>
        <w:t>rule</w:t>
      </w:r>
      <w:r>
        <w:rPr>
          <w:i/>
        </w:rPr>
        <w:t xml:space="preserve"> </w:t>
      </w:r>
      <w:r>
        <w:t>yang dihasilkan. Penggunaan atribut MAT103 (Kalkulus), FIS100 (Fisika), EKO100 (Ekonomi Umum), IPB106 (Bahasa Indonesia), dan MAT100 (Pengantar Matematika) berperan dalam pengaruh dengan keberhasilan mahasiswa PSIK tahun masuk 2012 hingga 2014.</w:t>
      </w:r>
    </w:p>
    <w:p w:rsidR="00704E48" w:rsidRDefault="001B4790" w:rsidP="00D07E77">
      <w:pPr>
        <w:ind w:firstLine="720"/>
        <w:rPr>
          <w:szCs w:val="24"/>
        </w:rPr>
      </w:pPr>
      <w:r>
        <w:rPr>
          <w:szCs w:val="24"/>
        </w:rPr>
        <w:t xml:space="preserve">Model terbaik yang dihasilkan memiliki </w:t>
      </w:r>
      <w:r w:rsidRPr="00E101BF">
        <w:rPr>
          <w:i/>
          <w:szCs w:val="24"/>
        </w:rPr>
        <w:t>confusion matrix</w:t>
      </w:r>
      <w:r>
        <w:rPr>
          <w:szCs w:val="24"/>
        </w:rPr>
        <w:t xml:space="preserve"> dengan </w:t>
      </w:r>
      <w:r w:rsidRPr="00E101BF">
        <w:rPr>
          <w:i/>
          <w:szCs w:val="24"/>
        </w:rPr>
        <w:t>precision</w:t>
      </w:r>
      <w:r>
        <w:rPr>
          <w:szCs w:val="24"/>
        </w:rPr>
        <w:t xml:space="preserve"> dan </w:t>
      </w:r>
      <w:r w:rsidRPr="00E101BF">
        <w:rPr>
          <w:i/>
          <w:szCs w:val="24"/>
        </w:rPr>
        <w:t>recall</w:t>
      </w:r>
      <w:r>
        <w:rPr>
          <w:i/>
          <w:szCs w:val="24"/>
        </w:rPr>
        <w:t xml:space="preserve"> </w:t>
      </w:r>
      <w:r>
        <w:rPr>
          <w:szCs w:val="24"/>
        </w:rPr>
        <w:t xml:space="preserve">yang dapat dilihat pada </w:t>
      </w:r>
      <w:r w:rsidRPr="0005106F">
        <w:rPr>
          <w:szCs w:val="24"/>
        </w:rPr>
        <w:t xml:space="preserve">Tabel </w:t>
      </w:r>
      <w:r>
        <w:rPr>
          <w:szCs w:val="24"/>
        </w:rPr>
        <w:t>18</w:t>
      </w:r>
      <w:r w:rsidRPr="0005106F">
        <w:rPr>
          <w:szCs w:val="24"/>
        </w:rPr>
        <w:t>.</w:t>
      </w:r>
      <w:r>
        <w:rPr>
          <w:szCs w:val="24"/>
        </w:rPr>
        <w:t xml:space="preserve"> Kelas prediksi pada kelas </w:t>
      </w:r>
      <w:r w:rsidRPr="00205B83">
        <w:rPr>
          <w:i/>
          <w:szCs w:val="24"/>
        </w:rPr>
        <w:t>high risk</w:t>
      </w:r>
      <w:r>
        <w:rPr>
          <w:szCs w:val="24"/>
        </w:rPr>
        <w:t xml:space="preserve"> memiliki nilai </w:t>
      </w:r>
      <w:r w:rsidRPr="00B725C9">
        <w:rPr>
          <w:i/>
          <w:szCs w:val="24"/>
        </w:rPr>
        <w:t>precision</w:t>
      </w:r>
      <w:r>
        <w:rPr>
          <w:szCs w:val="24"/>
        </w:rPr>
        <w:t xml:space="preserve"> sebesar 75.00% dengan memiliki 2 data yang salah </w:t>
      </w:r>
      <w:r>
        <w:rPr>
          <w:szCs w:val="24"/>
        </w:rPr>
        <w:lastRenderedPageBreak/>
        <w:t xml:space="preserve">prediksi karena 1 data seharusnya masuk ke dalam kelas </w:t>
      </w:r>
      <w:r w:rsidRPr="00876527">
        <w:rPr>
          <w:i/>
          <w:szCs w:val="24"/>
        </w:rPr>
        <w:t xml:space="preserve">low risk </w:t>
      </w:r>
      <w:r>
        <w:rPr>
          <w:szCs w:val="24"/>
        </w:rPr>
        <w:t xml:space="preserve">dan 1 data seharusnya masuk ke dalam kelas </w:t>
      </w:r>
      <w:r w:rsidRPr="00876527">
        <w:rPr>
          <w:i/>
          <w:szCs w:val="24"/>
        </w:rPr>
        <w:t>medium risk</w:t>
      </w:r>
      <w:r>
        <w:rPr>
          <w:szCs w:val="24"/>
        </w:rPr>
        <w:t xml:space="preserve">. Nilai </w:t>
      </w:r>
      <w:r>
        <w:rPr>
          <w:i/>
          <w:szCs w:val="24"/>
        </w:rPr>
        <w:t>r</w:t>
      </w:r>
      <w:r w:rsidRPr="00B725C9">
        <w:rPr>
          <w:i/>
          <w:szCs w:val="24"/>
        </w:rPr>
        <w:t>ecall</w:t>
      </w:r>
      <w:r>
        <w:rPr>
          <w:i/>
          <w:szCs w:val="24"/>
        </w:rPr>
        <w:t xml:space="preserve"> </w:t>
      </w:r>
      <w:r>
        <w:rPr>
          <w:szCs w:val="24"/>
        </w:rPr>
        <w:t xml:space="preserve">pada </w:t>
      </w:r>
      <w:r w:rsidRPr="00876527">
        <w:rPr>
          <w:i/>
          <w:szCs w:val="24"/>
        </w:rPr>
        <w:t>high risk</w:t>
      </w:r>
      <w:r>
        <w:rPr>
          <w:szCs w:val="24"/>
        </w:rPr>
        <w:t xml:space="preserve"> sebesar 100% yang berarti bahwa kelas prediksi sesuai dengan kelas aktual. Kelas </w:t>
      </w:r>
      <w:r>
        <w:rPr>
          <w:i/>
          <w:szCs w:val="24"/>
        </w:rPr>
        <w:t>m</w:t>
      </w:r>
      <w:r w:rsidRPr="006B63ED">
        <w:rPr>
          <w:i/>
          <w:szCs w:val="24"/>
        </w:rPr>
        <w:t>edium ris</w:t>
      </w:r>
      <w:r>
        <w:rPr>
          <w:i/>
          <w:szCs w:val="24"/>
        </w:rPr>
        <w:t xml:space="preserve">k </w:t>
      </w:r>
      <w:r>
        <w:rPr>
          <w:szCs w:val="24"/>
        </w:rPr>
        <w:t>menghasilkan</w:t>
      </w:r>
      <w:r>
        <w:rPr>
          <w:i/>
          <w:szCs w:val="24"/>
        </w:rPr>
        <w:t xml:space="preserve"> </w:t>
      </w:r>
      <w:r w:rsidRPr="00A56C7F">
        <w:rPr>
          <w:i/>
          <w:szCs w:val="24"/>
        </w:rPr>
        <w:t>precision</w:t>
      </w:r>
      <w:r>
        <w:rPr>
          <w:szCs w:val="24"/>
        </w:rPr>
        <w:t xml:space="preserve"> </w:t>
      </w:r>
      <w:r w:rsidR="00E418C1">
        <w:rPr>
          <w:szCs w:val="24"/>
        </w:rPr>
        <w:t xml:space="preserve">dan </w:t>
      </w:r>
      <w:r w:rsidR="00E418C1">
        <w:rPr>
          <w:i/>
          <w:szCs w:val="24"/>
        </w:rPr>
        <w:t xml:space="preserve">recall </w:t>
      </w:r>
      <w:r>
        <w:rPr>
          <w:szCs w:val="24"/>
        </w:rPr>
        <w:t xml:space="preserve">sebesar 80.00% dengan 2 data yang seharusnya kelas </w:t>
      </w:r>
      <w:r w:rsidRPr="006B0D66">
        <w:rPr>
          <w:i/>
          <w:szCs w:val="24"/>
        </w:rPr>
        <w:t>low risk</w:t>
      </w:r>
      <w:r>
        <w:rPr>
          <w:szCs w:val="24"/>
        </w:rPr>
        <w:t xml:space="preserve"> dan </w:t>
      </w:r>
      <w:r w:rsidR="000D09B7">
        <w:rPr>
          <w:szCs w:val="24"/>
        </w:rPr>
        <w:t xml:space="preserve">masing-masing 1 </w:t>
      </w:r>
      <w:r>
        <w:rPr>
          <w:szCs w:val="24"/>
        </w:rPr>
        <w:t xml:space="preserve">data </w:t>
      </w:r>
      <w:r w:rsidR="000D09B7">
        <w:rPr>
          <w:i/>
          <w:szCs w:val="24"/>
        </w:rPr>
        <w:t xml:space="preserve">medium risk </w:t>
      </w:r>
      <w:r>
        <w:rPr>
          <w:szCs w:val="24"/>
        </w:rPr>
        <w:t xml:space="preserve">yang salah prediksi </w:t>
      </w:r>
      <w:r w:rsidR="000D09B7">
        <w:rPr>
          <w:szCs w:val="24"/>
        </w:rPr>
        <w:t xml:space="preserve">ke </w:t>
      </w:r>
      <w:r>
        <w:rPr>
          <w:szCs w:val="24"/>
        </w:rPr>
        <w:t xml:space="preserve">kelas </w:t>
      </w:r>
      <w:r w:rsidRPr="00876527">
        <w:rPr>
          <w:i/>
          <w:szCs w:val="24"/>
        </w:rPr>
        <w:t>low risk</w:t>
      </w:r>
      <w:r>
        <w:rPr>
          <w:szCs w:val="24"/>
        </w:rPr>
        <w:t xml:space="preserve"> dan </w:t>
      </w:r>
      <w:r>
        <w:rPr>
          <w:i/>
          <w:szCs w:val="24"/>
        </w:rPr>
        <w:t xml:space="preserve">high risk. </w:t>
      </w:r>
      <w:r w:rsidRPr="001A663D">
        <w:rPr>
          <w:szCs w:val="24"/>
        </w:rPr>
        <w:t>Kelas</w:t>
      </w:r>
      <w:r>
        <w:rPr>
          <w:i/>
          <w:szCs w:val="24"/>
        </w:rPr>
        <w:t xml:space="preserve"> l</w:t>
      </w:r>
      <w:r w:rsidRPr="00A56C7F">
        <w:rPr>
          <w:i/>
          <w:szCs w:val="24"/>
        </w:rPr>
        <w:t>ow risk</w:t>
      </w:r>
      <w:r>
        <w:rPr>
          <w:szCs w:val="24"/>
        </w:rPr>
        <w:t xml:space="preserve"> menghasilkan</w:t>
      </w:r>
      <w:r>
        <w:rPr>
          <w:i/>
          <w:szCs w:val="24"/>
        </w:rPr>
        <w:t xml:space="preserve"> </w:t>
      </w:r>
      <w:r w:rsidRPr="00A56C7F">
        <w:rPr>
          <w:i/>
          <w:szCs w:val="24"/>
        </w:rPr>
        <w:t>precision</w:t>
      </w:r>
      <w:r>
        <w:rPr>
          <w:szCs w:val="24"/>
        </w:rPr>
        <w:t xml:space="preserve"> sebesar 87.50% dengan memiliki 1 data yang seharusnya kelas </w:t>
      </w:r>
      <w:r w:rsidRPr="006B0D66">
        <w:rPr>
          <w:i/>
          <w:szCs w:val="24"/>
        </w:rPr>
        <w:t>low risk</w:t>
      </w:r>
      <w:r>
        <w:rPr>
          <w:i/>
          <w:szCs w:val="24"/>
        </w:rPr>
        <w:t>. R</w:t>
      </w:r>
      <w:r w:rsidRPr="00B725C9">
        <w:rPr>
          <w:i/>
          <w:szCs w:val="24"/>
        </w:rPr>
        <w:t>ecall</w:t>
      </w:r>
      <w:r>
        <w:rPr>
          <w:i/>
          <w:szCs w:val="24"/>
        </w:rPr>
        <w:t xml:space="preserve"> </w:t>
      </w:r>
      <w:r>
        <w:rPr>
          <w:szCs w:val="24"/>
        </w:rPr>
        <w:t xml:space="preserve">pada kelas </w:t>
      </w:r>
      <w:r>
        <w:rPr>
          <w:i/>
          <w:szCs w:val="24"/>
        </w:rPr>
        <w:t>low</w:t>
      </w:r>
      <w:r w:rsidRPr="00876527">
        <w:rPr>
          <w:i/>
          <w:szCs w:val="24"/>
        </w:rPr>
        <w:t xml:space="preserve"> risk</w:t>
      </w:r>
      <w:r>
        <w:rPr>
          <w:szCs w:val="24"/>
        </w:rPr>
        <w:t xml:space="preserve"> sebesar 70.00% dengan memiliki 3 data yang salah prediksi karena 1 data masuk ke dalam kelas </w:t>
      </w:r>
      <w:r>
        <w:rPr>
          <w:i/>
          <w:szCs w:val="24"/>
        </w:rPr>
        <w:t xml:space="preserve">medium </w:t>
      </w:r>
      <w:r w:rsidRPr="00876527">
        <w:rPr>
          <w:i/>
          <w:szCs w:val="24"/>
        </w:rPr>
        <w:t>risk</w:t>
      </w:r>
      <w:r>
        <w:rPr>
          <w:szCs w:val="24"/>
        </w:rPr>
        <w:t xml:space="preserve"> dan 2 data masuk ke dalam kelas </w:t>
      </w:r>
      <w:r>
        <w:rPr>
          <w:i/>
          <w:szCs w:val="24"/>
        </w:rPr>
        <w:t>high risk</w:t>
      </w:r>
      <w:r>
        <w:rPr>
          <w:szCs w:val="24"/>
        </w:rPr>
        <w:t>.</w:t>
      </w:r>
    </w:p>
    <w:p w:rsidR="00017BE0" w:rsidRDefault="00017BE0" w:rsidP="00D07E77">
      <w:pPr>
        <w:ind w:firstLine="720"/>
        <w:rPr>
          <w:szCs w:val="24"/>
        </w:rPr>
      </w:pPr>
    </w:p>
    <w:p w:rsidR="00017BE0" w:rsidRDefault="00017BE0" w:rsidP="00FE5D06">
      <w:pPr>
        <w:pStyle w:val="Caption"/>
        <w:keepNext/>
        <w:spacing w:before="0"/>
        <w:ind w:left="1350" w:hanging="932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17</w:t>
      </w:r>
      <w:r w:rsidR="00427FBB">
        <w:rPr>
          <w:noProof/>
        </w:rPr>
        <w:fldChar w:fldCharType="end"/>
      </w:r>
      <w:r>
        <w:t xml:space="preserve"> </w:t>
      </w:r>
      <w:bookmarkStart w:id="121" w:name="_Toc482828843"/>
      <w:r>
        <w:t xml:space="preserve">Penggunaan atribut pada model terbaik di percobaan ke-3 dengan metode </w:t>
      </w:r>
      <w:r>
        <w:rPr>
          <w:i/>
        </w:rPr>
        <w:t>undersampling</w:t>
      </w:r>
      <w:bookmarkEnd w:id="121"/>
    </w:p>
    <w:tbl>
      <w:tblPr>
        <w:tblpPr w:leftFromText="180" w:rightFromText="180" w:vertAnchor="text" w:horzAnchor="page" w:tblpX="2169" w:tblpY="-43"/>
        <w:tblOverlap w:val="never"/>
        <w:tblW w:w="3517" w:type="dxa"/>
        <w:tblLook w:val="04A0" w:firstRow="1" w:lastRow="0" w:firstColumn="1" w:lastColumn="0" w:noHBand="0" w:noVBand="1"/>
      </w:tblPr>
      <w:tblGrid>
        <w:gridCol w:w="570"/>
        <w:gridCol w:w="1432"/>
        <w:gridCol w:w="125"/>
        <w:gridCol w:w="1315"/>
        <w:gridCol w:w="75"/>
      </w:tblGrid>
      <w:tr w:rsidR="00F009C4" w:rsidRPr="00F009C4" w:rsidTr="00E01977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9C4" w:rsidRPr="00F009C4" w:rsidRDefault="00F009C4" w:rsidP="00E0197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No.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9C4" w:rsidRPr="00DE016F" w:rsidRDefault="00F009C4" w:rsidP="00E0197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Nama Atribut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09C4" w:rsidRPr="00DE016F" w:rsidRDefault="00F009C4" w:rsidP="00442D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P</w:t>
            </w:r>
            <w:r w:rsidR="00442D8F">
              <w:rPr>
                <w:rFonts w:eastAsia="Times New Roman" w:cs="Times New Roman"/>
                <w:color w:val="000000"/>
                <w:szCs w:val="24"/>
                <w:lang w:eastAsia="en-US"/>
              </w:rPr>
              <w:t>er</w:t>
            </w: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sentase Penggunaan Atribut (%)</w:t>
            </w:r>
          </w:p>
        </w:tc>
      </w:tr>
      <w:tr w:rsidR="00F009C4" w:rsidRPr="00F009C4" w:rsidTr="00E01977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MAT103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100.00</w:t>
            </w:r>
          </w:p>
        </w:tc>
      </w:tr>
      <w:tr w:rsidR="00F009C4" w:rsidRPr="00F009C4" w:rsidTr="00E01977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FIS100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92.04</w:t>
            </w:r>
          </w:p>
        </w:tc>
      </w:tr>
      <w:tr w:rsidR="00F009C4" w:rsidRPr="00F009C4" w:rsidTr="00E01977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EKO100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58.41</w:t>
            </w:r>
          </w:p>
        </w:tc>
      </w:tr>
      <w:tr w:rsidR="00F009C4" w:rsidRPr="00F009C4" w:rsidTr="00E01977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nil"/>
              <w:left w:val="nil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IPB106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58.41</w:t>
            </w:r>
          </w:p>
        </w:tc>
      </w:tr>
      <w:tr w:rsidR="00F009C4" w:rsidRPr="00F009C4" w:rsidTr="00F009C4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nil"/>
              <w:left w:val="nil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MAT100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21.24</w:t>
            </w:r>
          </w:p>
        </w:tc>
      </w:tr>
      <w:tr w:rsidR="00F009C4" w:rsidRPr="00F009C4" w:rsidTr="00F009C4">
        <w:trPr>
          <w:gridAfter w:val="1"/>
          <w:wAfter w:w="75" w:type="dxa"/>
          <w:trHeight w:val="300"/>
        </w:trPr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9C4" w:rsidRP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F009C4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ind w:firstLine="31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IPB112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19.03</w:t>
            </w:r>
          </w:p>
        </w:tc>
      </w:tr>
    </w:tbl>
    <w:tbl>
      <w:tblPr>
        <w:tblpPr w:leftFromText="180" w:rightFromText="180" w:vertAnchor="text" w:horzAnchor="page" w:tblpX="6038" w:tblpY="-47"/>
        <w:tblW w:w="3517" w:type="dxa"/>
        <w:tblLook w:val="04A0" w:firstRow="1" w:lastRow="0" w:firstColumn="1" w:lastColumn="0" w:noHBand="0" w:noVBand="1"/>
      </w:tblPr>
      <w:tblGrid>
        <w:gridCol w:w="570"/>
        <w:gridCol w:w="1557"/>
        <w:gridCol w:w="1390"/>
      </w:tblGrid>
      <w:tr w:rsidR="00F009C4" w:rsidRPr="00DE016F" w:rsidTr="00F009C4">
        <w:trPr>
          <w:trHeight w:val="79"/>
        </w:trPr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09C4" w:rsidRPr="00DE016F" w:rsidRDefault="00F009C4" w:rsidP="00F009C4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No.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009C4" w:rsidRPr="00DE016F" w:rsidRDefault="00F009C4" w:rsidP="00F009C4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Nama Atribut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009C4" w:rsidRPr="00DE016F" w:rsidRDefault="00F009C4" w:rsidP="00442D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P</w:t>
            </w:r>
            <w:r w:rsidR="00442D8F">
              <w:rPr>
                <w:rFonts w:eastAsia="Times New Roman" w:cs="Times New Roman"/>
                <w:color w:val="000000"/>
                <w:szCs w:val="24"/>
                <w:lang w:eastAsia="en-US"/>
              </w:rPr>
              <w:t>er</w:t>
            </w:r>
            <w:r w:rsidRPr="00DE016F">
              <w:rPr>
                <w:rFonts w:eastAsia="Times New Roman" w:cs="Times New Roman"/>
                <w:color w:val="000000"/>
                <w:szCs w:val="24"/>
                <w:lang w:eastAsia="en-US"/>
              </w:rPr>
              <w:t>sentase Penggunaan Atribut (%)</w:t>
            </w:r>
          </w:p>
        </w:tc>
      </w:tr>
      <w:tr w:rsidR="00F009C4" w:rsidRPr="00DE016F" w:rsidTr="00E01977">
        <w:trPr>
          <w:trHeight w:val="156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9C4" w:rsidRPr="00DE016F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0"/>
              <w:jc w:val="lef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BIO100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12.83</w:t>
            </w:r>
          </w:p>
        </w:tc>
      </w:tr>
      <w:tr w:rsidR="00F009C4" w:rsidRPr="00DE016F" w:rsidTr="00E019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9C4" w:rsidRPr="00DE016F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IPB111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10.18</w:t>
            </w:r>
          </w:p>
        </w:tc>
      </w:tr>
      <w:tr w:rsidR="00F009C4" w:rsidRPr="00DE016F" w:rsidTr="00E01977">
        <w:trPr>
          <w:trHeight w:val="300"/>
        </w:trPr>
        <w:tc>
          <w:tcPr>
            <w:tcW w:w="570" w:type="dxa"/>
            <w:tcBorders>
              <w:top w:val="nil"/>
              <w:left w:val="nil"/>
              <w:right w:val="nil"/>
            </w:tcBorders>
          </w:tcPr>
          <w:p w:rsidR="00F009C4" w:rsidRPr="00DE016F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KOM201</w:t>
            </w:r>
          </w:p>
        </w:tc>
        <w:tc>
          <w:tcPr>
            <w:tcW w:w="13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8.85</w:t>
            </w:r>
          </w:p>
        </w:tc>
      </w:tr>
      <w:tr w:rsidR="00F009C4" w:rsidRPr="00DE016F" w:rsidTr="00E019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F009C4" w:rsidRPr="00DE016F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ind w:firstLine="31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IPB107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3.10</w:t>
            </w:r>
          </w:p>
        </w:tc>
      </w:tr>
      <w:tr w:rsidR="00F009C4" w:rsidRPr="00DE016F" w:rsidTr="00E01977">
        <w:trPr>
          <w:trHeight w:val="300"/>
        </w:trPr>
        <w:tc>
          <w:tcPr>
            <w:tcW w:w="570" w:type="dxa"/>
            <w:tcBorders>
              <w:top w:val="nil"/>
              <w:left w:val="nil"/>
              <w:right w:val="nil"/>
            </w:tcBorders>
          </w:tcPr>
          <w:p w:rsid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11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ind w:firstLine="31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IPB100</w:t>
            </w:r>
          </w:p>
        </w:tc>
        <w:tc>
          <w:tcPr>
            <w:tcW w:w="13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2.65</w:t>
            </w:r>
          </w:p>
        </w:tc>
      </w:tr>
      <w:tr w:rsidR="00F009C4" w:rsidRPr="00DE016F" w:rsidTr="00E019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9C4" w:rsidRDefault="00F009C4" w:rsidP="00F009C4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ind w:firstLine="31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KPM130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009C4" w:rsidRPr="00F009C4" w:rsidRDefault="00F009C4" w:rsidP="00F009C4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F009C4">
              <w:rPr>
                <w:rFonts w:cs="Times New Roman"/>
                <w:color w:val="000000"/>
                <w:szCs w:val="24"/>
              </w:rPr>
              <w:t>1.77</w:t>
            </w:r>
          </w:p>
        </w:tc>
      </w:tr>
    </w:tbl>
    <w:p w:rsidR="00704E48" w:rsidRDefault="00704E48" w:rsidP="00605F78"/>
    <w:p w:rsidR="00017BE0" w:rsidRDefault="00017BE0" w:rsidP="00017BE0">
      <w:pPr>
        <w:pStyle w:val="Caption"/>
        <w:keepNext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18</w:t>
      </w:r>
      <w:r w:rsidR="00427FBB">
        <w:rPr>
          <w:noProof/>
        </w:rPr>
        <w:fldChar w:fldCharType="end"/>
      </w:r>
      <w:r>
        <w:t xml:space="preserve"> </w:t>
      </w:r>
      <w:bookmarkStart w:id="122" w:name="_Toc477113903"/>
      <w:bookmarkStart w:id="123" w:name="_Toc482828844"/>
      <w:r>
        <w:rPr>
          <w:sz w:val="23"/>
          <w:szCs w:val="23"/>
        </w:rPr>
        <w:t xml:space="preserve">Nilai </w:t>
      </w:r>
      <w:r>
        <w:rPr>
          <w:i/>
          <w:iCs/>
          <w:sz w:val="23"/>
          <w:szCs w:val="23"/>
        </w:rPr>
        <w:t xml:space="preserve">precision </w:t>
      </w:r>
      <w:r>
        <w:rPr>
          <w:sz w:val="23"/>
          <w:szCs w:val="23"/>
        </w:rPr>
        <w:t xml:space="preserve">dan </w:t>
      </w:r>
      <w:r>
        <w:rPr>
          <w:i/>
          <w:iCs/>
          <w:sz w:val="23"/>
          <w:szCs w:val="23"/>
        </w:rPr>
        <w:t xml:space="preserve">recall </w:t>
      </w:r>
      <w:r>
        <w:t xml:space="preserve">untuk percobaan </w:t>
      </w:r>
      <w:bookmarkEnd w:id="122"/>
      <w:r>
        <w:t>ke-3</w:t>
      </w:r>
      <w:bookmarkEnd w:id="123"/>
    </w:p>
    <w:tbl>
      <w:tblPr>
        <w:tblW w:w="7263" w:type="dxa"/>
        <w:jc w:val="center"/>
        <w:tblLook w:val="04A0" w:firstRow="1" w:lastRow="0" w:firstColumn="1" w:lastColumn="0" w:noHBand="0" w:noVBand="1"/>
      </w:tblPr>
      <w:tblGrid>
        <w:gridCol w:w="1843"/>
        <w:gridCol w:w="1137"/>
        <w:gridCol w:w="1470"/>
        <w:gridCol w:w="1399"/>
        <w:gridCol w:w="1414"/>
      </w:tblGrid>
      <w:tr w:rsidR="00096270" w:rsidRPr="003F3E70" w:rsidTr="00B56636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270" w:rsidRPr="006B63ED" w:rsidRDefault="00B56636" w:rsidP="00B56636">
            <w:pPr>
              <w:ind w:left="-817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                      Aktual Prediksi</w:t>
            </w: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        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6270" w:rsidRPr="006B63ED" w:rsidRDefault="00096270" w:rsidP="00214F3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6270" w:rsidRPr="006B63ED" w:rsidRDefault="00096270" w:rsidP="00214F3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6270" w:rsidRPr="006B63ED" w:rsidRDefault="00096270" w:rsidP="00214F3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6270" w:rsidRPr="003F3E70" w:rsidRDefault="00096270" w:rsidP="00214F3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F3E7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Class Precision 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</w:tr>
      <w:tr w:rsidR="00096270" w:rsidRPr="003F3E70" w:rsidTr="00214F32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270" w:rsidRPr="006B63ED" w:rsidRDefault="00096270" w:rsidP="00C143F1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75.00</w:t>
            </w:r>
          </w:p>
        </w:tc>
      </w:tr>
      <w:tr w:rsidR="00096270" w:rsidRPr="003F3E70" w:rsidTr="00214F3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270" w:rsidRPr="006B63ED" w:rsidRDefault="00096270" w:rsidP="00C143F1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80.00</w:t>
            </w:r>
          </w:p>
        </w:tc>
      </w:tr>
      <w:tr w:rsidR="00096270" w:rsidRPr="003F3E70" w:rsidTr="00214F3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6270" w:rsidRPr="006B63ED" w:rsidRDefault="00096270" w:rsidP="00C143F1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</w:t>
            </w:r>
            <w:r w:rsidR="006B63ED"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 r</w:t>
            </w:r>
            <w:r w:rsidRPr="006B63ED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isk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270" w:rsidRPr="003F3E70" w:rsidRDefault="00096270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F3E70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87.50</w:t>
            </w:r>
          </w:p>
        </w:tc>
      </w:tr>
      <w:tr w:rsidR="00096270" w:rsidRPr="003F3E70" w:rsidTr="00214F32">
        <w:trPr>
          <w:trHeight w:val="300"/>
          <w:jc w:val="center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96270" w:rsidRPr="003F3E70" w:rsidRDefault="00096270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F3E70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 xml:space="preserve">Class Recall 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100</w:t>
            </w:r>
            <w:r w:rsidRPr="003F3E70">
              <w:rPr>
                <w:rFonts w:eastAsia="Times New Roman" w:cs="Times New Roman"/>
                <w:color w:val="000000"/>
                <w:szCs w:val="24"/>
                <w:lang w:eastAsia="en-US"/>
              </w:rPr>
              <w:t>.00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80.00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70.00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6270" w:rsidRPr="003F3E70" w:rsidRDefault="00096270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</w:tbl>
    <w:p w:rsidR="001A663D" w:rsidRDefault="001A663D" w:rsidP="009002A3">
      <w:pPr>
        <w:rPr>
          <w:szCs w:val="24"/>
        </w:rPr>
      </w:pPr>
    </w:p>
    <w:p w:rsidR="001A663D" w:rsidRDefault="00C26A2F" w:rsidP="00D07E77">
      <w:pPr>
        <w:ind w:firstLine="720"/>
        <w:rPr>
          <w:szCs w:val="24"/>
        </w:rPr>
      </w:pPr>
      <w:r>
        <w:rPr>
          <w:szCs w:val="24"/>
        </w:rPr>
        <w:t xml:space="preserve">Rata-rata akurasi </w:t>
      </w:r>
      <w:r w:rsidR="000D09B7">
        <w:rPr>
          <w:szCs w:val="24"/>
        </w:rPr>
        <w:t xml:space="preserve">dan simpangan baku </w:t>
      </w:r>
      <w:r>
        <w:rPr>
          <w:szCs w:val="24"/>
        </w:rPr>
        <w:t xml:space="preserve">dari semua </w:t>
      </w:r>
      <w:r w:rsidR="00CC37F3">
        <w:rPr>
          <w:szCs w:val="24"/>
        </w:rPr>
        <w:t xml:space="preserve">percobaan </w:t>
      </w:r>
      <w:r w:rsidR="00F419B9">
        <w:rPr>
          <w:szCs w:val="24"/>
        </w:rPr>
        <w:t xml:space="preserve">dapat dilihat pada Gambar </w:t>
      </w:r>
      <w:r w:rsidR="00F60C52">
        <w:rPr>
          <w:szCs w:val="24"/>
        </w:rPr>
        <w:t>2</w:t>
      </w:r>
      <w:r w:rsidR="00E8361B">
        <w:rPr>
          <w:szCs w:val="24"/>
        </w:rPr>
        <w:t xml:space="preserve">. </w:t>
      </w:r>
      <w:r w:rsidR="00CC37F3">
        <w:rPr>
          <w:szCs w:val="24"/>
        </w:rPr>
        <w:t xml:space="preserve">Rata-rata akurasi tertinggi dicapai oleh percobaan </w:t>
      </w:r>
      <w:r w:rsidR="00FE2AB4">
        <w:rPr>
          <w:szCs w:val="24"/>
        </w:rPr>
        <w:t>ke-2 (3 kelas versi 1)</w:t>
      </w:r>
      <w:r w:rsidR="00CC37F3">
        <w:rPr>
          <w:szCs w:val="24"/>
        </w:rPr>
        <w:t xml:space="preserve"> dengan metode </w:t>
      </w:r>
      <w:r w:rsidR="00CC37F3" w:rsidRPr="00CC37F3">
        <w:rPr>
          <w:i/>
          <w:szCs w:val="24"/>
        </w:rPr>
        <w:t>oversampling</w:t>
      </w:r>
      <w:r w:rsidR="00CC37F3">
        <w:rPr>
          <w:szCs w:val="24"/>
        </w:rPr>
        <w:t xml:space="preserve">. </w:t>
      </w:r>
      <w:r w:rsidR="003E291C">
        <w:rPr>
          <w:szCs w:val="24"/>
        </w:rPr>
        <w:t xml:space="preserve">Percobaan tersebut juga memiliki simpangan baku terkecil yang menunjukkan akurasi model-model dalam percobaan tersebut cukup konsisten. </w:t>
      </w:r>
    </w:p>
    <w:p w:rsidR="00BE5047" w:rsidRDefault="00BE5047" w:rsidP="00D07E77">
      <w:pPr>
        <w:ind w:firstLine="720"/>
        <w:rPr>
          <w:rFonts w:cstheme="minorHAnsi"/>
        </w:rPr>
      </w:pPr>
      <w:r>
        <w:rPr>
          <w:szCs w:val="24"/>
        </w:rPr>
        <w:t>Hasil akurasi terbaik dari semua p</w:t>
      </w:r>
      <w:r w:rsidRPr="006136AD">
        <w:rPr>
          <w:szCs w:val="24"/>
        </w:rPr>
        <w:t xml:space="preserve">ercobaan </w:t>
      </w:r>
      <w:r>
        <w:rPr>
          <w:szCs w:val="24"/>
        </w:rPr>
        <w:t xml:space="preserve">dapat dilihat </w:t>
      </w:r>
      <w:r w:rsidRPr="006136AD">
        <w:rPr>
          <w:szCs w:val="24"/>
        </w:rPr>
        <w:t>pada Tabel 1</w:t>
      </w:r>
      <w:r>
        <w:rPr>
          <w:szCs w:val="24"/>
        </w:rPr>
        <w:t>9</w:t>
      </w:r>
      <w:r w:rsidRPr="006136AD">
        <w:rPr>
          <w:szCs w:val="24"/>
        </w:rPr>
        <w:t xml:space="preserve">. </w:t>
      </w:r>
      <w:r w:rsidR="003E291C">
        <w:rPr>
          <w:szCs w:val="24"/>
        </w:rPr>
        <w:t xml:space="preserve">Dari 3 percobaan (masing-masing dengan 10 model) yang dilakukan, salah satu model pada </w:t>
      </w:r>
      <w:r>
        <w:rPr>
          <w:szCs w:val="24"/>
        </w:rPr>
        <w:t xml:space="preserve">percobaan ke-2 </w:t>
      </w:r>
      <w:r>
        <w:rPr>
          <w:rFonts w:cstheme="minorHAnsi"/>
        </w:rPr>
        <w:t xml:space="preserve">(3 kelas versi 1) dengan metode </w:t>
      </w:r>
      <w:r w:rsidRPr="009002A3">
        <w:rPr>
          <w:rFonts w:cstheme="minorHAnsi"/>
          <w:i/>
        </w:rPr>
        <w:t>oversampling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memiliki akurasi yang terbesar yaitu 94.92%. Potongan pohon keputusan pada percobaan ke-2 dengan </w:t>
      </w:r>
      <w:r w:rsidRPr="009002A3">
        <w:rPr>
          <w:rFonts w:cstheme="minorHAnsi"/>
          <w:i/>
        </w:rPr>
        <w:t>oversampling</w:t>
      </w:r>
      <w:r>
        <w:rPr>
          <w:rFonts w:cstheme="minorHAnsi"/>
          <w:i/>
        </w:rPr>
        <w:t xml:space="preserve"> </w:t>
      </w:r>
      <w:r w:rsidRPr="00A777A4">
        <w:rPr>
          <w:rFonts w:cstheme="minorHAnsi"/>
        </w:rPr>
        <w:t>dapat dilihat pada</w:t>
      </w:r>
      <w:r w:rsidR="00CC37F3">
        <w:rPr>
          <w:rFonts w:cstheme="minorHAnsi"/>
        </w:rPr>
        <w:t xml:space="preserve"> </w:t>
      </w:r>
      <w:r>
        <w:rPr>
          <w:rFonts w:cstheme="minorHAnsi"/>
        </w:rPr>
        <w:t>Gambar 3.</w:t>
      </w:r>
    </w:p>
    <w:p w:rsidR="00BE5047" w:rsidRDefault="00BE5047" w:rsidP="001A663D">
      <w:pPr>
        <w:rPr>
          <w:szCs w:val="24"/>
        </w:rPr>
      </w:pPr>
    </w:p>
    <w:p w:rsidR="00BE5047" w:rsidRDefault="00BE5047" w:rsidP="001A663D">
      <w:pPr>
        <w:rPr>
          <w:szCs w:val="24"/>
        </w:rPr>
      </w:pPr>
    </w:p>
    <w:p w:rsidR="00BE5047" w:rsidRDefault="00BE5047" w:rsidP="001A663D">
      <w:pPr>
        <w:rPr>
          <w:szCs w:val="24"/>
        </w:rPr>
      </w:pPr>
    </w:p>
    <w:p w:rsidR="00BE5047" w:rsidRDefault="00BE5047" w:rsidP="001A663D">
      <w:pPr>
        <w:rPr>
          <w:szCs w:val="24"/>
        </w:rPr>
      </w:pPr>
    </w:p>
    <w:p w:rsidR="00F419B9" w:rsidRDefault="00F419B9" w:rsidP="00E01977">
      <w:pPr>
        <w:keepNext/>
        <w:ind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8C1B5BF" wp14:editId="4A663E46">
            <wp:extent cx="4951730" cy="2733675"/>
            <wp:effectExtent l="0" t="0" r="127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419B9" w:rsidRDefault="00F419B9" w:rsidP="00F419B9">
      <w:pPr>
        <w:pStyle w:val="Caption"/>
        <w:spacing w:after="0"/>
        <w:jc w:val="center"/>
        <w:rPr>
          <w:szCs w:val="24"/>
        </w:rPr>
      </w:pPr>
      <w:r>
        <w:t xml:space="preserve">Gambar </w:t>
      </w:r>
      <w:r w:rsidR="00427FBB">
        <w:fldChar w:fldCharType="begin"/>
      </w:r>
      <w:r w:rsidR="00427FBB">
        <w:instrText xml:space="preserve"> SEQ Gambar \* ARABIC </w:instrText>
      </w:r>
      <w:r w:rsidR="00427FBB">
        <w:fldChar w:fldCharType="separate"/>
      </w:r>
      <w:r w:rsidR="00DB6C90">
        <w:rPr>
          <w:noProof/>
        </w:rPr>
        <w:t>2</w:t>
      </w:r>
      <w:r w:rsidR="00427FBB">
        <w:rPr>
          <w:noProof/>
        </w:rPr>
        <w:fldChar w:fldCharType="end"/>
      </w:r>
      <w:r>
        <w:t xml:space="preserve"> </w:t>
      </w:r>
      <w:bookmarkStart w:id="124" w:name="_Toc482686538"/>
      <w:r>
        <w:t>Rata-rata akurasi dari setiap kategori kelas</w:t>
      </w:r>
      <w:bookmarkEnd w:id="124"/>
    </w:p>
    <w:p w:rsidR="009D3023" w:rsidRDefault="009D3023" w:rsidP="00FE2AB4">
      <w:pPr>
        <w:rPr>
          <w:rFonts w:cstheme="minorHAnsi"/>
        </w:rPr>
      </w:pPr>
    </w:p>
    <w:p w:rsidR="00017BE0" w:rsidRDefault="00017BE0" w:rsidP="00017BE0">
      <w:pPr>
        <w:pStyle w:val="Caption"/>
        <w:keepNext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19</w:t>
      </w:r>
      <w:r w:rsidR="00427FBB">
        <w:rPr>
          <w:noProof/>
        </w:rPr>
        <w:fldChar w:fldCharType="end"/>
      </w:r>
      <w:r>
        <w:t xml:space="preserve"> </w:t>
      </w:r>
      <w:bookmarkStart w:id="125" w:name="_Toc477113900"/>
      <w:bookmarkStart w:id="126" w:name="_Toc482828845"/>
      <w:r w:rsidRPr="00885378">
        <w:rPr>
          <w:rFonts w:cs="Times New Roman"/>
        </w:rPr>
        <w:t xml:space="preserve">Hasil akurasi terbaik untuk </w:t>
      </w:r>
      <w:r>
        <w:rPr>
          <w:rFonts w:cs="Times New Roman"/>
        </w:rPr>
        <w:t xml:space="preserve">semua </w:t>
      </w:r>
      <w:r w:rsidRPr="00885378">
        <w:rPr>
          <w:rFonts w:cs="Times New Roman"/>
        </w:rPr>
        <w:t>percobaan</w:t>
      </w:r>
      <w:bookmarkEnd w:id="125"/>
      <w:bookmarkEnd w:id="126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842"/>
        <w:gridCol w:w="1701"/>
      </w:tblGrid>
      <w:tr w:rsidR="009C7B66" w:rsidRPr="00885378" w:rsidTr="009C7B66">
        <w:trPr>
          <w:trHeight w:val="30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9C7B6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Percobaan ke-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885378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Data 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Tidak Imbang (%)</w:t>
            </w:r>
          </w:p>
          <w:p w:rsidR="009C7B66" w:rsidRPr="00885378" w:rsidRDefault="009C7B66" w:rsidP="003E512B">
            <w:pPr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Data Imbang</w:t>
            </w:r>
          </w:p>
        </w:tc>
      </w:tr>
      <w:tr w:rsidR="009C7B66" w:rsidRPr="00885378" w:rsidTr="009C7B66">
        <w:trPr>
          <w:trHeight w:val="300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  <w:lang w:eastAsia="en-US"/>
              </w:rPr>
              <w:t xml:space="preserve">Undersampling </w:t>
            </w:r>
            <w:r w:rsidRPr="009B2F78">
              <w:rPr>
                <w:rFonts w:eastAsia="Times New Roman" w:cs="Times New Roman"/>
                <w:iCs/>
                <w:color w:val="000000"/>
                <w:szCs w:val="24"/>
                <w:lang w:eastAsia="en-US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B66" w:rsidRPr="00885378" w:rsidRDefault="009C7B66" w:rsidP="003E512B">
            <w:pPr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en-US"/>
              </w:rPr>
            </w:pPr>
            <w:r w:rsidRPr="00885378">
              <w:rPr>
                <w:rFonts w:eastAsia="Times New Roman" w:cs="Times New Roman"/>
                <w:i/>
                <w:iCs/>
                <w:color w:val="000000"/>
                <w:szCs w:val="24"/>
                <w:lang w:eastAsia="en-US"/>
              </w:rPr>
              <w:t>Oversampling</w:t>
            </w:r>
            <w:r>
              <w:rPr>
                <w:rFonts w:eastAsia="Times New Roman" w:cs="Times New Roman"/>
                <w:i/>
                <w:iCs/>
                <w:color w:val="000000"/>
                <w:szCs w:val="24"/>
                <w:lang w:eastAsia="en-US"/>
              </w:rPr>
              <w:t xml:space="preserve"> </w:t>
            </w:r>
            <w:r w:rsidRPr="009B2F78">
              <w:rPr>
                <w:rFonts w:eastAsia="Times New Roman" w:cs="Times New Roman"/>
                <w:iCs/>
                <w:color w:val="000000"/>
                <w:szCs w:val="24"/>
                <w:lang w:eastAsia="en-US"/>
              </w:rPr>
              <w:t>(%)</w:t>
            </w:r>
          </w:p>
        </w:tc>
      </w:tr>
      <w:tr w:rsidR="009D3023" w:rsidRPr="00885378" w:rsidTr="009C7B66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89.66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94.77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23" w:rsidRPr="009C7B66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C7B66">
              <w:rPr>
                <w:rFonts w:eastAsia="Times New Roman" w:cs="Times New Roman"/>
                <w:color w:val="000000"/>
                <w:szCs w:val="24"/>
                <w:lang w:eastAsia="en-US"/>
              </w:rPr>
              <w:t>94.87</w:t>
            </w:r>
          </w:p>
        </w:tc>
      </w:tr>
      <w:tr w:rsidR="009D3023" w:rsidRPr="00885378" w:rsidTr="009C7B66">
        <w:trPr>
          <w:trHeight w:val="300"/>
          <w:jc w:val="center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86.21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D3023" w:rsidRPr="009C7B66" w:rsidRDefault="009D3023" w:rsidP="003E512B">
            <w:pPr>
              <w:ind w:firstLine="0"/>
              <w:jc w:val="right"/>
              <w:rPr>
                <w:rFonts w:eastAsia="Times New Roman" w:cs="Times New Roman"/>
                <w:b/>
                <w:color w:val="000000"/>
                <w:szCs w:val="24"/>
                <w:lang w:eastAsia="en-US"/>
              </w:rPr>
            </w:pPr>
            <w:r w:rsidRPr="009C7B66">
              <w:rPr>
                <w:rFonts w:eastAsia="Times New Roman" w:cs="Times New Roman"/>
                <w:b/>
                <w:color w:val="000000"/>
                <w:szCs w:val="24"/>
                <w:lang w:eastAsia="en-US"/>
              </w:rPr>
              <w:t>94.92</w:t>
            </w:r>
          </w:p>
        </w:tc>
      </w:tr>
      <w:tr w:rsidR="009D3023" w:rsidRPr="00885378" w:rsidTr="009C7B66">
        <w:trPr>
          <w:trHeight w:val="300"/>
          <w:jc w:val="center"/>
        </w:trPr>
        <w:tc>
          <w:tcPr>
            <w:tcW w:w="1276" w:type="dxa"/>
            <w:shd w:val="clear" w:color="auto" w:fill="auto"/>
            <w:noWrap/>
            <w:vAlign w:val="center"/>
          </w:tcPr>
          <w:p w:rsidR="009D3023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70.00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80.77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D3023" w:rsidRPr="00885378" w:rsidRDefault="009D3023" w:rsidP="003E512B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65.62</w:t>
            </w:r>
          </w:p>
        </w:tc>
      </w:tr>
    </w:tbl>
    <w:p w:rsidR="009D3023" w:rsidRDefault="009D3023" w:rsidP="009D3023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8"/>
      </w:tblGrid>
      <w:tr w:rsidR="007D7BEA" w:rsidTr="007D7BEA">
        <w:trPr>
          <w:jc w:val="center"/>
        </w:trPr>
        <w:tc>
          <w:tcPr>
            <w:tcW w:w="7928" w:type="dxa"/>
          </w:tcPr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EKO100 in {A,AB}: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FIS100 = C: MediumRisk (13/1)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FIS100 in {A,AB,B,BC}: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KOM201 in {BC,D}: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:...AGB100 in {A,B}: MediumRisk (6)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   AGB100 = AB: LowRisk (1)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KOM201 in {A,AB,B}: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MAT103 in {A,AB,B}:</w:t>
            </w:r>
          </w:p>
          <w:p w:rsidR="007D7BEA" w:rsidRPr="00EC4343" w:rsidRDefault="007D7BEA" w:rsidP="007D7BEA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:...IPB112 in {A,AB,BC,C,D,E}: LowRisk (94)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EKO100 in {B,BC,C,D,E}: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:...BIO100 in {A,AB,B,BC,E}: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MAT103 = D:</w:t>
            </w:r>
          </w:p>
          <w:p w:rsidR="007D7BEA" w:rsidRPr="00EC4343" w:rsidRDefault="007D7BEA" w:rsidP="007D7BEA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:...IPB111 in {A,AB,C}: HighRisk (11)</w:t>
            </w:r>
          </w:p>
          <w:p w:rsidR="007D7BEA" w:rsidRDefault="007D7BEA" w:rsidP="007D7BEA">
            <w:pPr>
              <w:ind w:firstLine="0"/>
              <w:rPr>
                <w:rFonts w:cstheme="minorHAnsi"/>
              </w:rPr>
            </w:pPr>
            <w:r w:rsidRPr="00EC4343">
              <w:rPr>
                <w:rFonts w:ascii="Courier New" w:hAnsi="Courier New" w:cs="Courier New"/>
              </w:rPr>
              <w:t xml:space="preserve">    :   :   IPB111 in {B,BC}: MediumRisk (10)</w:t>
            </w:r>
          </w:p>
        </w:tc>
      </w:tr>
    </w:tbl>
    <w:p w:rsidR="007D7BEA" w:rsidRPr="009002A3" w:rsidRDefault="007D7BEA" w:rsidP="007D7BEA">
      <w:pPr>
        <w:pStyle w:val="Caption"/>
        <w:spacing w:after="0"/>
        <w:ind w:left="993" w:hanging="993"/>
        <w:rPr>
          <w:szCs w:val="24"/>
        </w:rPr>
      </w:pPr>
      <w:bookmarkStart w:id="127" w:name="_Toc479366475"/>
      <w:bookmarkStart w:id="128" w:name="_Toc479399305"/>
      <w:r>
        <w:t xml:space="preserve">Gambar </w:t>
      </w:r>
      <w:r w:rsidR="00427FBB">
        <w:fldChar w:fldCharType="begin"/>
      </w:r>
      <w:r w:rsidR="00427FBB">
        <w:instrText xml:space="preserve"> SEQ Gambar \* ARABIC </w:instrText>
      </w:r>
      <w:r w:rsidR="00427FBB">
        <w:fldChar w:fldCharType="separate"/>
      </w:r>
      <w:r w:rsidR="00DB6C90">
        <w:rPr>
          <w:noProof/>
        </w:rPr>
        <w:t>3</w:t>
      </w:r>
      <w:r w:rsidR="00427FBB">
        <w:rPr>
          <w:noProof/>
        </w:rPr>
        <w:fldChar w:fldCharType="end"/>
      </w:r>
      <w:r>
        <w:t xml:space="preserve"> </w:t>
      </w:r>
      <w:bookmarkStart w:id="129" w:name="_Toc479236419"/>
      <w:bookmarkStart w:id="130" w:name="_Toc482686539"/>
      <w:r>
        <w:t xml:space="preserve">Potongan pohon keputusan percobaan ke-2 dengan metode </w:t>
      </w:r>
      <w:r w:rsidRPr="00D61BC6">
        <w:rPr>
          <w:i/>
        </w:rPr>
        <w:t>oversampling</w:t>
      </w:r>
      <w:bookmarkEnd w:id="127"/>
      <w:bookmarkEnd w:id="128"/>
      <w:bookmarkEnd w:id="129"/>
      <w:bookmarkEnd w:id="130"/>
    </w:p>
    <w:p w:rsidR="009D3023" w:rsidRDefault="009D3023" w:rsidP="00FE2AB4">
      <w:pPr>
        <w:rPr>
          <w:rFonts w:cstheme="minorHAnsi"/>
        </w:rPr>
      </w:pPr>
    </w:p>
    <w:p w:rsidR="00D16E5B" w:rsidRDefault="003E291C" w:rsidP="00D07E77">
      <w:pPr>
        <w:autoSpaceDE w:val="0"/>
        <w:autoSpaceDN w:val="0"/>
        <w:adjustRightInd w:val="0"/>
        <w:ind w:firstLine="720"/>
        <w:rPr>
          <w:szCs w:val="24"/>
        </w:rPr>
      </w:pPr>
      <w:r>
        <w:rPr>
          <w:rFonts w:cs="Times New Roman"/>
          <w:szCs w:val="24"/>
        </w:rPr>
        <w:t xml:space="preserve">Kurva </w:t>
      </w:r>
      <w:r w:rsidRPr="003E291C">
        <w:rPr>
          <w:rFonts w:cs="Times New Roman"/>
          <w:i/>
          <w:szCs w:val="24"/>
        </w:rPr>
        <w:t>precision</w:t>
      </w:r>
      <w:r>
        <w:rPr>
          <w:rFonts w:cs="Times New Roman"/>
          <w:szCs w:val="24"/>
        </w:rPr>
        <w:t xml:space="preserve"> dan </w:t>
      </w:r>
      <w:r w:rsidRPr="003E291C">
        <w:rPr>
          <w:rFonts w:cs="Times New Roman"/>
          <w:i/>
          <w:szCs w:val="24"/>
        </w:rPr>
        <w:t>recall</w:t>
      </w:r>
      <w:r>
        <w:rPr>
          <w:rFonts w:cs="Times New Roman"/>
          <w:szCs w:val="24"/>
        </w:rPr>
        <w:t xml:space="preserve"> dengan model terbaik tersebut </w:t>
      </w:r>
      <w:r w:rsidR="000D09B7">
        <w:rPr>
          <w:rFonts w:cs="Times New Roman"/>
          <w:szCs w:val="24"/>
        </w:rPr>
        <w:t xml:space="preserve">dapat dilihat pada Gambar 4. </w:t>
      </w:r>
      <w:r w:rsidR="000D09B7">
        <w:rPr>
          <w:szCs w:val="24"/>
        </w:rPr>
        <w:t xml:space="preserve">Ketiga kelas memiliki nilai area </w:t>
      </w:r>
      <w:r w:rsidR="000D09B7" w:rsidRPr="00352EFD">
        <w:rPr>
          <w:i/>
          <w:szCs w:val="24"/>
        </w:rPr>
        <w:t>precision recall</w:t>
      </w:r>
      <w:r w:rsidR="000D09B7">
        <w:rPr>
          <w:i/>
          <w:szCs w:val="24"/>
        </w:rPr>
        <w:t xml:space="preserve"> </w:t>
      </w:r>
      <w:r w:rsidR="000D09B7">
        <w:rPr>
          <w:szCs w:val="24"/>
        </w:rPr>
        <w:t>yang mendekati 1</w:t>
      </w:r>
      <w:r w:rsidR="00605A9B">
        <w:rPr>
          <w:szCs w:val="24"/>
        </w:rPr>
        <w:t>.00</w:t>
      </w:r>
      <w:r w:rsidR="000D09B7">
        <w:rPr>
          <w:szCs w:val="24"/>
        </w:rPr>
        <w:t xml:space="preserve"> yang berarti </w:t>
      </w:r>
      <w:r>
        <w:rPr>
          <w:szCs w:val="24"/>
        </w:rPr>
        <w:t xml:space="preserve">model tersebut </w:t>
      </w:r>
      <w:r w:rsidR="000D09B7">
        <w:rPr>
          <w:szCs w:val="24"/>
        </w:rPr>
        <w:t xml:space="preserve">memiliki </w:t>
      </w:r>
      <w:r>
        <w:rPr>
          <w:szCs w:val="24"/>
        </w:rPr>
        <w:t xml:space="preserve">kinerja </w:t>
      </w:r>
      <w:r w:rsidR="000D09B7">
        <w:rPr>
          <w:szCs w:val="24"/>
        </w:rPr>
        <w:t xml:space="preserve">yang baik. Kurva </w:t>
      </w:r>
      <w:r w:rsidR="000D09B7" w:rsidRPr="00150D9E">
        <w:rPr>
          <w:i/>
          <w:szCs w:val="24"/>
        </w:rPr>
        <w:t>precision</w:t>
      </w:r>
      <w:r w:rsidR="000D09B7">
        <w:rPr>
          <w:i/>
          <w:szCs w:val="24"/>
        </w:rPr>
        <w:t xml:space="preserve"> </w:t>
      </w:r>
      <w:r w:rsidR="000D09B7">
        <w:rPr>
          <w:szCs w:val="24"/>
        </w:rPr>
        <w:t xml:space="preserve">dan </w:t>
      </w:r>
      <w:r w:rsidR="000D09B7" w:rsidRPr="00150D9E">
        <w:rPr>
          <w:i/>
          <w:szCs w:val="24"/>
        </w:rPr>
        <w:t>recall</w:t>
      </w:r>
      <w:r w:rsidR="000D09B7">
        <w:rPr>
          <w:i/>
          <w:szCs w:val="24"/>
        </w:rPr>
        <w:t xml:space="preserve"> </w:t>
      </w:r>
      <w:r>
        <w:rPr>
          <w:szCs w:val="24"/>
        </w:rPr>
        <w:lastRenderedPageBreak/>
        <w:t xml:space="preserve">untuk model terbaik pada </w:t>
      </w:r>
      <w:r w:rsidR="000D09B7">
        <w:rPr>
          <w:szCs w:val="24"/>
        </w:rPr>
        <w:t>percobaan ke-1 dan ke-3 dapat dilihat pada Lampiran 18 dan 19.</w:t>
      </w:r>
      <w:r w:rsidR="00D16E5B">
        <w:rPr>
          <w:szCs w:val="24"/>
        </w:rPr>
        <w:t xml:space="preserve"> R</w:t>
      </w:r>
      <w:r w:rsidR="00D16E5B" w:rsidRPr="00F33B44">
        <w:rPr>
          <w:szCs w:val="24"/>
        </w:rPr>
        <w:t xml:space="preserve">ata-rata </w:t>
      </w:r>
      <w:r w:rsidR="00D16E5B">
        <w:rPr>
          <w:szCs w:val="24"/>
        </w:rPr>
        <w:t xml:space="preserve">area </w:t>
      </w:r>
      <w:r w:rsidR="00D16E5B" w:rsidRPr="00F33B44">
        <w:rPr>
          <w:i/>
          <w:iCs/>
          <w:szCs w:val="24"/>
        </w:rPr>
        <w:t xml:space="preserve">precision recall </w:t>
      </w:r>
      <w:r w:rsidR="00D16E5B">
        <w:rPr>
          <w:iCs/>
          <w:szCs w:val="24"/>
        </w:rPr>
        <w:t xml:space="preserve">semua percobaan mencapai nilai </w:t>
      </w:r>
      <w:r w:rsidR="00D16E5B">
        <w:rPr>
          <w:szCs w:val="24"/>
        </w:rPr>
        <w:t xml:space="preserve">di atas 90% </w:t>
      </w:r>
      <w:r w:rsidR="006D2413" w:rsidRPr="007D7BEA"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0" wp14:anchorId="1CCB79A8" wp14:editId="4506F008">
                <wp:simplePos x="0" y="0"/>
                <wp:positionH relativeFrom="margin">
                  <wp:posOffset>230505</wp:posOffset>
                </wp:positionH>
                <wp:positionV relativeFrom="paragraph">
                  <wp:posOffset>610235</wp:posOffset>
                </wp:positionV>
                <wp:extent cx="4564380" cy="3968115"/>
                <wp:effectExtent l="0" t="0" r="7620" b="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396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7D7B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</w:pPr>
                            <w:r w:rsidRPr="009A1CC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288A5BF" wp14:editId="3F4B5865">
                                  <wp:extent cx="4551150" cy="3338422"/>
                                  <wp:effectExtent l="0" t="0" r="1905" b="0"/>
                                  <wp:docPr id="26" name="Picture 26" descr="C:\Users\ASUS K43TA\Desktop\SIDANG SEMINAR\2 SIDANG\Gambar PR Curve\3k_v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ASUS K43TA\Desktop\SIDANG SEMINAR\2 SIDANG\Gambar PR Curve\3k_v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32" t="10957" r="63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3176" cy="3339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188C" w:rsidRPr="00B950E3" w:rsidRDefault="008E188C" w:rsidP="00B950E3">
                            <w:pPr>
                              <w:pStyle w:val="Caption"/>
                              <w:ind w:left="1077" w:hanging="1077"/>
                              <w:jc w:val="both"/>
                              <w:rPr>
                                <w:i/>
                              </w:rPr>
                            </w:pPr>
                            <w:bookmarkStart w:id="131" w:name="_Toc479366476"/>
                            <w:bookmarkStart w:id="132" w:name="_Toc479399306"/>
                            <w:r>
                              <w:t xml:space="preserve">Gambar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Gambar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4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Start w:id="133" w:name="_Toc479236420"/>
                            <w:bookmarkStart w:id="134" w:name="_Toc482686540"/>
                            <w:r>
                              <w:t xml:space="preserve">Kurva </w:t>
                            </w:r>
                            <w:r>
                              <w:rPr>
                                <w:i/>
                              </w:rPr>
                              <w:t>precision r</w:t>
                            </w:r>
                            <w:r w:rsidRPr="00150D9E">
                              <w:rPr>
                                <w:i/>
                              </w:rPr>
                              <w:t>ecall</w:t>
                            </w:r>
                            <w:r>
                              <w:t xml:space="preserve"> pada model terbaik percobaan ke-2 dengan metode </w:t>
                            </w:r>
                            <w:r w:rsidRPr="004E0421">
                              <w:rPr>
                                <w:i/>
                              </w:rPr>
                              <w:t>oversampling</w:t>
                            </w:r>
                            <w:bookmarkEnd w:id="131"/>
                            <w:bookmarkEnd w:id="132"/>
                            <w:bookmarkEnd w:id="133"/>
                            <w:bookmarkEnd w:id="13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79A8" id="_x0000_s1042" type="#_x0000_t202" style="position:absolute;left:0;text-align:left;margin-left:18.15pt;margin-top:48.05pt;width:359.4pt;height:3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NeJQIAACUEAAAOAAAAZHJzL2Uyb0RvYy54bWysU9uO2yAQfa/Uf0C8N469SZp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" o:allowoverlap="f" stroked="f">
                <v:textbox>
                  <w:txbxContent>
                    <w:p w:rsidR="008E188C" w:rsidRDefault="008E188C" w:rsidP="007D7BEA">
                      <w:pPr>
                        <w:autoSpaceDE w:val="0"/>
                        <w:autoSpaceDN w:val="0"/>
                        <w:adjustRightInd w:val="0"/>
                        <w:ind w:firstLine="0"/>
                        <w:jc w:val="center"/>
                      </w:pPr>
                      <w:r w:rsidRPr="009A1CC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288A5BF" wp14:editId="3F4B5865">
                            <wp:extent cx="4551150" cy="3338422"/>
                            <wp:effectExtent l="0" t="0" r="1905" b="0"/>
                            <wp:docPr id="26" name="Picture 26" descr="C:\Users\ASUS K43TA\Desktop\SIDANG SEMINAR\2 SIDANG\Gambar PR Curve\3k_v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ASUS K43TA\Desktop\SIDANG SEMINAR\2 SIDANG\Gambar PR Curve\3k_v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32" t="10957" r="63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53176" cy="3339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188C" w:rsidRPr="00B950E3" w:rsidRDefault="008E188C" w:rsidP="00B950E3">
                      <w:pPr>
                        <w:pStyle w:val="Caption"/>
                        <w:ind w:left="1077" w:hanging="1077"/>
                        <w:jc w:val="both"/>
                        <w:rPr>
                          <w:i/>
                        </w:rPr>
                      </w:pPr>
                      <w:bookmarkStart w:id="135" w:name="_Toc479366476"/>
                      <w:bookmarkStart w:id="136" w:name="_Toc479399306"/>
                      <w:r>
                        <w:t xml:space="preserve">Gambar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Gambar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4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Start w:id="137" w:name="_Toc479236420"/>
                      <w:bookmarkStart w:id="138" w:name="_Toc482686540"/>
                      <w:r>
                        <w:t xml:space="preserve">Kurva </w:t>
                      </w:r>
                      <w:r>
                        <w:rPr>
                          <w:i/>
                        </w:rPr>
                        <w:t>precision r</w:t>
                      </w:r>
                      <w:r w:rsidRPr="00150D9E">
                        <w:rPr>
                          <w:i/>
                        </w:rPr>
                        <w:t>ecall</w:t>
                      </w:r>
                      <w:r>
                        <w:t xml:space="preserve"> pada model terbaik percobaan ke-2 dengan metode </w:t>
                      </w:r>
                      <w:r w:rsidRPr="004E0421">
                        <w:rPr>
                          <w:i/>
                        </w:rPr>
                        <w:t>oversampling</w:t>
                      </w:r>
                      <w:bookmarkEnd w:id="135"/>
                      <w:bookmarkEnd w:id="136"/>
                      <w:bookmarkEnd w:id="137"/>
                      <w:bookmarkEnd w:id="13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6E5B">
        <w:rPr>
          <w:szCs w:val="24"/>
        </w:rPr>
        <w:t>(</w:t>
      </w:r>
      <w:r w:rsidR="00D16E5B">
        <w:rPr>
          <w:i/>
          <w:szCs w:val="24"/>
        </w:rPr>
        <w:t>lihat</w:t>
      </w:r>
      <w:r w:rsidR="00D16E5B">
        <w:rPr>
          <w:szCs w:val="24"/>
        </w:rPr>
        <w:t xml:space="preserve"> Gambar 5)</w:t>
      </w:r>
      <w:r w:rsidR="00D16E5B" w:rsidRPr="00F33B44">
        <w:rPr>
          <w:szCs w:val="24"/>
        </w:rPr>
        <w:t xml:space="preserve">. </w:t>
      </w:r>
    </w:p>
    <w:p w:rsidR="00F33B44" w:rsidRDefault="00F33B44" w:rsidP="007D7BEA">
      <w:pPr>
        <w:autoSpaceDE w:val="0"/>
        <w:autoSpaceDN w:val="0"/>
        <w:adjustRightInd w:val="0"/>
        <w:ind w:firstLine="420"/>
      </w:pPr>
      <w:r>
        <w:rPr>
          <w:noProof/>
          <w:lang w:eastAsia="en-US"/>
        </w:rPr>
        <w:drawing>
          <wp:inline distT="0" distB="0" distL="0" distR="0" wp14:anchorId="3633401E" wp14:editId="672F973D">
            <wp:extent cx="4705985" cy="2605177"/>
            <wp:effectExtent l="0" t="0" r="18415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33B44" w:rsidRPr="005419D3" w:rsidRDefault="00F33B44" w:rsidP="00F33B44">
      <w:pPr>
        <w:pStyle w:val="Caption"/>
        <w:jc w:val="center"/>
        <w:rPr>
          <w:szCs w:val="24"/>
        </w:rPr>
      </w:pPr>
      <w:r>
        <w:t xml:space="preserve">Gambar </w:t>
      </w:r>
      <w:r w:rsidR="00427FBB">
        <w:fldChar w:fldCharType="begin"/>
      </w:r>
      <w:r w:rsidR="00427FBB">
        <w:instrText xml:space="preserve"> SEQ Gambar \* ARABIC </w:instrText>
      </w:r>
      <w:r w:rsidR="00427FBB">
        <w:fldChar w:fldCharType="separate"/>
      </w:r>
      <w:r w:rsidR="00DB6C90">
        <w:rPr>
          <w:noProof/>
        </w:rPr>
        <w:t>5</w:t>
      </w:r>
      <w:r w:rsidR="00427FBB">
        <w:rPr>
          <w:noProof/>
        </w:rPr>
        <w:fldChar w:fldCharType="end"/>
      </w:r>
      <w:r>
        <w:t xml:space="preserve"> </w:t>
      </w:r>
      <w:bookmarkStart w:id="139" w:name="_Toc482686541"/>
      <w:r>
        <w:t xml:space="preserve">Rata-rata area </w:t>
      </w:r>
      <w:r w:rsidRPr="00F325E5">
        <w:rPr>
          <w:i/>
        </w:rPr>
        <w:t>precision recall</w:t>
      </w:r>
      <w:r>
        <w:rPr>
          <w:i/>
        </w:rPr>
        <w:t xml:space="preserve"> </w:t>
      </w:r>
      <w:r>
        <w:t>setiap kategori kelas</w:t>
      </w:r>
      <w:bookmarkEnd w:id="139"/>
    </w:p>
    <w:p w:rsidR="00150D9E" w:rsidRDefault="00150D9E" w:rsidP="00D07E77">
      <w:pPr>
        <w:autoSpaceDE w:val="0"/>
        <w:autoSpaceDN w:val="0"/>
        <w:adjustRightInd w:val="0"/>
        <w:ind w:firstLine="720"/>
        <w:rPr>
          <w:szCs w:val="24"/>
        </w:rPr>
      </w:pPr>
      <w:r>
        <w:rPr>
          <w:szCs w:val="24"/>
        </w:rPr>
        <w:t>Kurva</w:t>
      </w:r>
      <w:r w:rsidR="00CF2793">
        <w:rPr>
          <w:szCs w:val="24"/>
        </w:rPr>
        <w:t xml:space="preserve"> </w:t>
      </w:r>
      <w:r>
        <w:rPr>
          <w:szCs w:val="24"/>
        </w:rPr>
        <w:t>ROC</w:t>
      </w:r>
      <w:r w:rsidR="00CF2793">
        <w:rPr>
          <w:szCs w:val="24"/>
        </w:rPr>
        <w:t xml:space="preserve"> </w:t>
      </w:r>
      <w:r w:rsidR="00D16E5B">
        <w:rPr>
          <w:szCs w:val="24"/>
        </w:rPr>
        <w:t xml:space="preserve">untuk model terbaik di </w:t>
      </w:r>
      <w:r w:rsidR="00CF2793">
        <w:rPr>
          <w:szCs w:val="24"/>
        </w:rPr>
        <w:t xml:space="preserve">percobaan </w:t>
      </w:r>
      <w:r w:rsidR="00914F38">
        <w:rPr>
          <w:szCs w:val="24"/>
        </w:rPr>
        <w:t>ke-2</w:t>
      </w:r>
      <w:r w:rsidR="005419D3">
        <w:rPr>
          <w:szCs w:val="24"/>
        </w:rPr>
        <w:t xml:space="preserve"> disajikan pada Gambar </w:t>
      </w:r>
      <w:r w:rsidR="00F33B44">
        <w:rPr>
          <w:szCs w:val="24"/>
        </w:rPr>
        <w:t>6</w:t>
      </w:r>
      <w:r w:rsidR="00CF2793">
        <w:rPr>
          <w:szCs w:val="24"/>
        </w:rPr>
        <w:t xml:space="preserve">. </w:t>
      </w:r>
      <w:r w:rsidR="005419D3">
        <w:rPr>
          <w:szCs w:val="24"/>
        </w:rPr>
        <w:t xml:space="preserve">Nilai AUC yang dihasilkan pada setiap kelas memiliki nilai yang mendekati </w:t>
      </w:r>
      <w:r w:rsidR="00605A9B">
        <w:rPr>
          <w:szCs w:val="24"/>
        </w:rPr>
        <w:t>1.00</w:t>
      </w:r>
      <w:r w:rsidR="00D16E5B">
        <w:rPr>
          <w:szCs w:val="24"/>
        </w:rPr>
        <w:t xml:space="preserve"> menunjukkan kinerja yang </w:t>
      </w:r>
      <w:r w:rsidR="005419D3">
        <w:rPr>
          <w:szCs w:val="24"/>
        </w:rPr>
        <w:t xml:space="preserve">baik. Kurva </w:t>
      </w:r>
      <w:r w:rsidR="00CC2E2B">
        <w:rPr>
          <w:szCs w:val="24"/>
        </w:rPr>
        <w:t>ROC</w:t>
      </w:r>
      <w:r w:rsidR="005419D3">
        <w:rPr>
          <w:i/>
          <w:szCs w:val="24"/>
        </w:rPr>
        <w:t xml:space="preserve"> </w:t>
      </w:r>
      <w:r w:rsidR="005419D3">
        <w:rPr>
          <w:szCs w:val="24"/>
        </w:rPr>
        <w:t xml:space="preserve">pada percobaan </w:t>
      </w:r>
      <w:r w:rsidR="00914F38">
        <w:rPr>
          <w:szCs w:val="24"/>
        </w:rPr>
        <w:t xml:space="preserve">ke-1 dan ke-3 </w:t>
      </w:r>
      <w:r w:rsidR="005419D3">
        <w:rPr>
          <w:szCs w:val="24"/>
        </w:rPr>
        <w:t xml:space="preserve">dapat dilihat pada Lampiran </w:t>
      </w:r>
      <w:r w:rsidR="006E3F81">
        <w:rPr>
          <w:szCs w:val="24"/>
        </w:rPr>
        <w:t>20</w:t>
      </w:r>
      <w:r w:rsidR="005419D3">
        <w:rPr>
          <w:szCs w:val="24"/>
        </w:rPr>
        <w:t xml:space="preserve"> dan </w:t>
      </w:r>
      <w:r w:rsidR="006E3F81">
        <w:rPr>
          <w:szCs w:val="24"/>
        </w:rPr>
        <w:t>21.</w:t>
      </w:r>
    </w:p>
    <w:p w:rsidR="005419D3" w:rsidRDefault="00B950E3" w:rsidP="00D07E77">
      <w:pPr>
        <w:tabs>
          <w:tab w:val="left" w:pos="2304"/>
        </w:tabs>
        <w:ind w:firstLine="720"/>
        <w:rPr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E3F4CF" wp14:editId="74339C36">
                <wp:simplePos x="0" y="0"/>
                <wp:positionH relativeFrom="margin">
                  <wp:posOffset>199390</wp:posOffset>
                </wp:positionH>
                <wp:positionV relativeFrom="paragraph">
                  <wp:posOffset>7620</wp:posOffset>
                </wp:positionV>
                <wp:extent cx="4589145" cy="3639820"/>
                <wp:effectExtent l="0" t="0" r="1905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363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B950E3">
                            <w:pPr>
                              <w:keepNext/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</w:pPr>
                            <w:r w:rsidRPr="009A1CC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21111F9" wp14:editId="03EB3848">
                                  <wp:extent cx="4414345" cy="3096260"/>
                                  <wp:effectExtent l="0" t="0" r="5715" b="8890"/>
                                  <wp:docPr id="28" name="Picture 28" descr="C:\Users\ASUS K43TA\Desktop\SIDANG SEMINAR\2 SIDANG\Gambar ROC\roc_3k_v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ASUS K43TA\Desktop\SIDANG SEMINAR\2 SIDANG\Gambar ROC\roc_3k_v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33" t="10676" r="67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5693" cy="3097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188C" w:rsidRDefault="008E188C" w:rsidP="00B950E3">
                            <w:pPr>
                              <w:pStyle w:val="Caption"/>
                              <w:ind w:left="1077" w:hanging="1077"/>
                              <w:jc w:val="both"/>
                              <w:rPr>
                                <w:i/>
                              </w:rPr>
                            </w:pPr>
                            <w:bookmarkStart w:id="140" w:name="_Toc479366477"/>
                            <w:bookmarkStart w:id="141" w:name="_Toc479399307"/>
                            <w:r>
                              <w:t xml:space="preserve">Gambar </w:t>
                            </w:r>
                            <w:r w:rsidR="00427FBB">
                              <w:fldChar w:fldCharType="begin"/>
                            </w:r>
                            <w:r w:rsidR="00427FBB">
                              <w:instrText xml:space="preserve"> SEQ Gambar \* ARABIC </w:instrText>
                            </w:r>
                            <w:r w:rsidR="00427FBB">
                              <w:fldChar w:fldCharType="separate"/>
                            </w:r>
                            <w:r w:rsidR="00DB6C90">
                              <w:rPr>
                                <w:noProof/>
                              </w:rPr>
                              <w:t>6</w:t>
                            </w:r>
                            <w:r w:rsidR="00427F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bookmarkStart w:id="142" w:name="_Toc479236421"/>
                            <w:bookmarkStart w:id="143" w:name="_Toc482686542"/>
                            <w:r>
                              <w:t xml:space="preserve">Kurva </w:t>
                            </w:r>
                            <w:r w:rsidRPr="00150D9E">
                              <w:t xml:space="preserve">ROC </w:t>
                            </w:r>
                            <w:r>
                              <w:t xml:space="preserve">pada model terbaik percobaan ke-2 dengan metode </w:t>
                            </w:r>
                            <w:r w:rsidRPr="004E0421">
                              <w:rPr>
                                <w:i/>
                              </w:rPr>
                              <w:t>oversampling</w:t>
                            </w:r>
                            <w:bookmarkEnd w:id="140"/>
                            <w:bookmarkEnd w:id="141"/>
                            <w:bookmarkEnd w:id="142"/>
                            <w:bookmarkEnd w:id="14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F4CF" id="_x0000_s1043" type="#_x0000_t202" style="position:absolute;left:0;text-align:left;margin-left:15.7pt;margin-top:.6pt;width:361.35pt;height:286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" stroked="f">
                <v:textbox>
                  <w:txbxContent>
                    <w:p w:rsidR="008E188C" w:rsidRDefault="008E188C" w:rsidP="00B950E3">
                      <w:pPr>
                        <w:keepNext/>
                        <w:autoSpaceDE w:val="0"/>
                        <w:autoSpaceDN w:val="0"/>
                        <w:adjustRightInd w:val="0"/>
                        <w:ind w:firstLine="0"/>
                        <w:jc w:val="center"/>
                      </w:pPr>
                      <w:r w:rsidRPr="009A1CC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21111F9" wp14:editId="03EB3848">
                            <wp:extent cx="4414345" cy="3096260"/>
                            <wp:effectExtent l="0" t="0" r="5715" b="8890"/>
                            <wp:docPr id="28" name="Picture 28" descr="C:\Users\ASUS K43TA\Desktop\SIDANG SEMINAR\2 SIDANG\Gambar ROC\roc_3k_v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ASUS K43TA\Desktop\SIDANG SEMINAR\2 SIDANG\Gambar ROC\roc_3k_v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33" t="10676" r="67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15693" cy="3097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188C" w:rsidRDefault="008E188C" w:rsidP="00B950E3">
                      <w:pPr>
                        <w:pStyle w:val="Caption"/>
                        <w:ind w:left="1077" w:hanging="1077"/>
                        <w:jc w:val="both"/>
                        <w:rPr>
                          <w:i/>
                        </w:rPr>
                      </w:pPr>
                      <w:bookmarkStart w:id="144" w:name="_Toc479366477"/>
                      <w:bookmarkStart w:id="145" w:name="_Toc479399307"/>
                      <w:r>
                        <w:t xml:space="preserve">Gambar </w:t>
                      </w:r>
                      <w:r w:rsidR="00427FBB">
                        <w:fldChar w:fldCharType="begin"/>
                      </w:r>
                      <w:r w:rsidR="00427FBB">
                        <w:instrText xml:space="preserve"> SEQ Gambar \* ARABIC </w:instrText>
                      </w:r>
                      <w:r w:rsidR="00427FBB">
                        <w:fldChar w:fldCharType="separate"/>
                      </w:r>
                      <w:r w:rsidR="00DB6C90">
                        <w:rPr>
                          <w:noProof/>
                        </w:rPr>
                        <w:t>6</w:t>
                      </w:r>
                      <w:r w:rsidR="00427FB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bookmarkStart w:id="146" w:name="_Toc479236421"/>
                      <w:bookmarkStart w:id="147" w:name="_Toc482686542"/>
                      <w:r>
                        <w:t xml:space="preserve">Kurva </w:t>
                      </w:r>
                      <w:r w:rsidRPr="00150D9E">
                        <w:t xml:space="preserve">ROC </w:t>
                      </w:r>
                      <w:r>
                        <w:t xml:space="preserve">pada model terbaik percobaan ke-2 dengan metode </w:t>
                      </w:r>
                      <w:r w:rsidRPr="004E0421">
                        <w:rPr>
                          <w:i/>
                        </w:rPr>
                        <w:t>oversampling</w:t>
                      </w:r>
                      <w:bookmarkEnd w:id="144"/>
                      <w:bookmarkEnd w:id="145"/>
                      <w:bookmarkEnd w:id="146"/>
                      <w:bookmarkEnd w:id="14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19D3">
        <w:t xml:space="preserve">Kurva </w:t>
      </w:r>
      <w:r w:rsidR="006E3F81" w:rsidRPr="006E3F81">
        <w:t>ROC</w:t>
      </w:r>
      <w:r w:rsidR="005419D3">
        <w:rPr>
          <w:i/>
        </w:rPr>
        <w:t xml:space="preserve"> </w:t>
      </w:r>
      <w:r w:rsidR="005419D3">
        <w:t xml:space="preserve">dari semua percobaan memiliki rata-rata </w:t>
      </w:r>
      <w:r w:rsidR="006E3F81" w:rsidRPr="006E3F81">
        <w:t>nilai</w:t>
      </w:r>
      <w:r w:rsidR="006E3F81">
        <w:rPr>
          <w:i/>
        </w:rPr>
        <w:t xml:space="preserve"> </w:t>
      </w:r>
      <w:r w:rsidR="006E3F81">
        <w:t>AUC</w:t>
      </w:r>
      <w:r w:rsidR="005419D3">
        <w:rPr>
          <w:i/>
        </w:rPr>
        <w:t xml:space="preserve"> </w:t>
      </w:r>
      <w:r w:rsidR="005419D3">
        <w:t xml:space="preserve">yang bagus dengan dapat dilihat pada Gambar </w:t>
      </w:r>
      <w:r w:rsidR="001B7827">
        <w:t>7</w:t>
      </w:r>
      <w:r w:rsidR="005419D3">
        <w:t xml:space="preserve">. </w:t>
      </w:r>
      <w:r w:rsidR="00605A9B">
        <w:t>P</w:t>
      </w:r>
      <w:r w:rsidR="00914F38">
        <w:rPr>
          <w:szCs w:val="24"/>
        </w:rPr>
        <w:t xml:space="preserve">ercobaan ke-1 </w:t>
      </w:r>
      <w:r w:rsidR="00605A9B">
        <w:rPr>
          <w:szCs w:val="24"/>
        </w:rPr>
        <w:t xml:space="preserve">dan ke-2 memiliki kinerja yang konsisten, terlihat dari </w:t>
      </w:r>
      <w:r w:rsidR="006D2413">
        <w:rPr>
          <w:szCs w:val="24"/>
        </w:rPr>
        <w:t>simpangan baku</w:t>
      </w:r>
      <w:r w:rsidR="00CC2E2B">
        <w:rPr>
          <w:szCs w:val="24"/>
        </w:rPr>
        <w:t xml:space="preserve"> </w:t>
      </w:r>
      <w:r w:rsidR="00605A9B">
        <w:rPr>
          <w:szCs w:val="24"/>
        </w:rPr>
        <w:t>yang kecil.</w:t>
      </w:r>
    </w:p>
    <w:p w:rsidR="00F33B44" w:rsidRDefault="00F33B44" w:rsidP="005419D3">
      <w:pPr>
        <w:rPr>
          <w:szCs w:val="24"/>
        </w:rPr>
      </w:pPr>
    </w:p>
    <w:p w:rsidR="005419D3" w:rsidRDefault="00102637" w:rsidP="005419D3">
      <w:pPr>
        <w:keepNext/>
        <w:autoSpaceDE w:val="0"/>
        <w:autoSpaceDN w:val="0"/>
        <w:adjustRightInd w:val="0"/>
        <w:ind w:firstLine="420"/>
        <w:jc w:val="center"/>
      </w:pPr>
      <w:r>
        <w:rPr>
          <w:noProof/>
          <w:lang w:eastAsia="en-US"/>
        </w:rPr>
        <w:drawing>
          <wp:inline distT="0" distB="0" distL="0" distR="0" wp14:anchorId="073F9B3D" wp14:editId="2E33389F">
            <wp:extent cx="4796155" cy="2268748"/>
            <wp:effectExtent l="0" t="0" r="4445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02637" w:rsidRDefault="005419D3" w:rsidP="001B7827">
      <w:pPr>
        <w:pStyle w:val="Caption"/>
        <w:spacing w:after="0"/>
        <w:jc w:val="center"/>
      </w:pPr>
      <w:r>
        <w:t xml:space="preserve">Gambar </w:t>
      </w:r>
      <w:r w:rsidR="00427FBB">
        <w:fldChar w:fldCharType="begin"/>
      </w:r>
      <w:r w:rsidR="00427FBB">
        <w:instrText xml:space="preserve"> SEQ Gambar \* ARABIC </w:instrText>
      </w:r>
      <w:r w:rsidR="00427FBB">
        <w:fldChar w:fldCharType="separate"/>
      </w:r>
      <w:r w:rsidR="00DB6C90">
        <w:rPr>
          <w:noProof/>
        </w:rPr>
        <w:t>7</w:t>
      </w:r>
      <w:r w:rsidR="00427FBB">
        <w:rPr>
          <w:noProof/>
        </w:rPr>
        <w:fldChar w:fldCharType="end"/>
      </w:r>
      <w:r>
        <w:t xml:space="preserve"> </w:t>
      </w:r>
      <w:bookmarkStart w:id="148" w:name="_Toc482686543"/>
      <w:r w:rsidR="00887ABB">
        <w:t>R</w:t>
      </w:r>
      <w:r>
        <w:t>ata-rata AUC setiap kategori kelas</w:t>
      </w:r>
      <w:bookmarkEnd w:id="148"/>
    </w:p>
    <w:p w:rsidR="00F419B9" w:rsidRDefault="00F419B9" w:rsidP="00F419B9"/>
    <w:p w:rsidR="001B7827" w:rsidRPr="00F419B9" w:rsidRDefault="001B7827" w:rsidP="00F419B9"/>
    <w:p w:rsidR="00EC05D8" w:rsidRPr="004677D3" w:rsidRDefault="009134EB" w:rsidP="00EC05D8">
      <w:pPr>
        <w:pStyle w:val="Heading2"/>
      </w:pPr>
      <w:bookmarkStart w:id="149" w:name="_Toc482000833"/>
      <w:r>
        <w:t>Keterhubungan</w:t>
      </w:r>
      <w:r w:rsidR="00EC05D8">
        <w:t xml:space="preserve"> Mata Kuliah </w:t>
      </w:r>
      <w:r>
        <w:t xml:space="preserve">dan </w:t>
      </w:r>
      <w:r w:rsidR="00EC05D8">
        <w:t>Prasyarat</w:t>
      </w:r>
      <w:r>
        <w:t>nya</w:t>
      </w:r>
      <w:bookmarkEnd w:id="149"/>
    </w:p>
    <w:p w:rsidR="00BB3574" w:rsidRDefault="00914F38" w:rsidP="00D07E77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Keterhubungan mata kuliah dan prasyaratnya pada </w:t>
      </w:r>
      <w:r w:rsidR="00200C87">
        <w:rPr>
          <w:rFonts w:cs="Times New Roman"/>
          <w:szCs w:val="24"/>
        </w:rPr>
        <w:t xml:space="preserve">kurikulum PSIK untuk mahasiswa tahun masuk </w:t>
      </w:r>
      <w:r w:rsidRPr="00DD298C">
        <w:rPr>
          <w:rFonts w:cs="Times New Roman"/>
          <w:szCs w:val="24"/>
        </w:rPr>
        <w:t>2012</w:t>
      </w:r>
      <w:r>
        <w:rPr>
          <w:rFonts w:cs="Times New Roman"/>
          <w:szCs w:val="24"/>
        </w:rPr>
        <w:t xml:space="preserve"> dapat dilihat pada Tabel 20</w:t>
      </w:r>
      <w:r w:rsidRPr="00DD298C">
        <w:rPr>
          <w:rFonts w:cs="Times New Roman"/>
          <w:szCs w:val="24"/>
        </w:rPr>
        <w:t xml:space="preserve">. </w:t>
      </w:r>
      <w:r w:rsidR="00CA7E0F">
        <w:rPr>
          <w:rFonts w:cs="Times New Roman"/>
          <w:szCs w:val="24"/>
        </w:rPr>
        <w:t xml:space="preserve">Beberapa mata kuliah dapat membentuk suatu rangkaian prasyarat. Sebagai contoh, MAT100 menjadi prasyarat MAT221 yang kemudian menjadi prasyarat KOM208. Suatu mata kuliah juga dapat memiliki lebih dari 1 prasyarat, misalnya KOM205 dan STK211 menjadi </w:t>
      </w:r>
      <w:r w:rsidR="00CA7E0F">
        <w:rPr>
          <w:rFonts w:cs="Times New Roman"/>
          <w:szCs w:val="24"/>
        </w:rPr>
        <w:lastRenderedPageBreak/>
        <w:t>prasyarat untuk KOM332. Penelitian ini melihat keterhubungan mata kuliah dalam suatu rangkaian sehingga KOM332 dianggap sebagai 2 rangkaian yaitu KOM205 ke KOM332 dan STK211 ke KOM332.</w:t>
      </w:r>
    </w:p>
    <w:p w:rsidR="00CA7E0F" w:rsidRDefault="00CA7E0F" w:rsidP="00995AA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Rangkaian </w:t>
      </w:r>
      <w:r w:rsidR="00BB3574">
        <w:rPr>
          <w:rFonts w:cs="Times New Roman"/>
          <w:szCs w:val="24"/>
        </w:rPr>
        <w:t>Mata K</w:t>
      </w:r>
      <w:r w:rsidR="00200C87">
        <w:rPr>
          <w:rFonts w:cs="Times New Roman"/>
          <w:szCs w:val="24"/>
        </w:rPr>
        <w:t xml:space="preserve">uliah </w:t>
      </w:r>
      <w:r>
        <w:rPr>
          <w:rFonts w:cs="Times New Roman"/>
          <w:szCs w:val="24"/>
        </w:rPr>
        <w:t>(R</w:t>
      </w:r>
      <w:r w:rsidR="00200C87">
        <w:rPr>
          <w:rFonts w:cs="Times New Roman"/>
          <w:szCs w:val="24"/>
        </w:rPr>
        <w:t>MK)</w:t>
      </w:r>
      <w:r w:rsidR="00914F38">
        <w:rPr>
          <w:rFonts w:cs="Times New Roman"/>
          <w:szCs w:val="24"/>
        </w:rPr>
        <w:t xml:space="preserve"> ke-1 hingga ke-</w:t>
      </w:r>
      <w:r w:rsidR="00914F38" w:rsidRPr="00DD298C">
        <w:rPr>
          <w:rFonts w:cs="Times New Roman"/>
          <w:szCs w:val="24"/>
        </w:rPr>
        <w:t xml:space="preserve">8 adalah </w:t>
      </w:r>
      <w:r>
        <w:rPr>
          <w:rFonts w:cs="Times New Roman"/>
          <w:szCs w:val="24"/>
        </w:rPr>
        <w:t>rangkaian yang terdiri atas lebih dari 2</w:t>
      </w:r>
      <w:r w:rsidR="00914F38" w:rsidRPr="00DD298C">
        <w:rPr>
          <w:rFonts w:cs="Times New Roman"/>
          <w:szCs w:val="24"/>
        </w:rPr>
        <w:t xml:space="preserve"> mata kuliah</w:t>
      </w:r>
      <w:r w:rsidR="00914F38">
        <w:rPr>
          <w:rFonts w:cs="Times New Roman"/>
          <w:szCs w:val="24"/>
        </w:rPr>
        <w:t xml:space="preserve">, sedangkan </w:t>
      </w:r>
      <w:r>
        <w:rPr>
          <w:rFonts w:cs="Times New Roman"/>
          <w:szCs w:val="24"/>
        </w:rPr>
        <w:t>R</w:t>
      </w:r>
      <w:r w:rsidR="00200C87">
        <w:rPr>
          <w:rFonts w:cs="Times New Roman"/>
          <w:szCs w:val="24"/>
        </w:rPr>
        <w:t>MK</w:t>
      </w:r>
      <w:r w:rsidR="00914F38">
        <w:rPr>
          <w:rFonts w:cs="Times New Roman"/>
          <w:szCs w:val="24"/>
        </w:rPr>
        <w:t xml:space="preserve"> ke-9 hingga ke-16</w:t>
      </w:r>
      <w:r w:rsidR="00914F38" w:rsidRPr="00DD298C">
        <w:rPr>
          <w:rFonts w:cs="Times New Roman"/>
          <w:szCs w:val="24"/>
        </w:rPr>
        <w:t xml:space="preserve"> adalah </w:t>
      </w:r>
      <w:r>
        <w:rPr>
          <w:rFonts w:cs="Times New Roman"/>
          <w:szCs w:val="24"/>
        </w:rPr>
        <w:t>rangkaian</w:t>
      </w:r>
      <w:r w:rsidR="00914F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dengan 2 </w:t>
      </w:r>
      <w:r w:rsidR="00914F38">
        <w:rPr>
          <w:rFonts w:cstheme="minorHAnsi"/>
        </w:rPr>
        <w:t>mata kuliah</w:t>
      </w:r>
      <w:r w:rsidR="00914F38" w:rsidRPr="00DD298C">
        <w:rPr>
          <w:rFonts w:cs="Times New Roman"/>
          <w:szCs w:val="24"/>
        </w:rPr>
        <w:t>.</w:t>
      </w:r>
    </w:p>
    <w:p w:rsidR="00CF356B" w:rsidRDefault="00914F38" w:rsidP="00017BE0">
      <w:pPr>
        <w:autoSpaceDE w:val="0"/>
        <w:autoSpaceDN w:val="0"/>
        <w:adjustRightInd w:val="0"/>
        <w:ind w:firstLine="420"/>
      </w:pPr>
      <w:r>
        <w:rPr>
          <w:rFonts w:cs="Times New Roman"/>
          <w:szCs w:val="24"/>
        </w:rPr>
        <w:t xml:space="preserve"> </w:t>
      </w:r>
    </w:p>
    <w:p w:rsidR="00017BE0" w:rsidRDefault="00017BE0" w:rsidP="00017BE0">
      <w:pPr>
        <w:pStyle w:val="Caption"/>
        <w:keepNext/>
        <w:spacing w:before="0"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20</w:t>
      </w:r>
      <w:r w:rsidR="00427FBB">
        <w:rPr>
          <w:noProof/>
        </w:rPr>
        <w:fldChar w:fldCharType="end"/>
      </w:r>
      <w:r>
        <w:t xml:space="preserve"> </w:t>
      </w:r>
      <w:bookmarkStart w:id="150" w:name="_Toc477113905"/>
      <w:bookmarkStart w:id="151" w:name="_Toc482828846"/>
      <w:r>
        <w:t>Prasyarat mata kuliah tahun masuk 2012</w:t>
      </w:r>
      <w:bookmarkEnd w:id="150"/>
      <w:bookmarkEnd w:id="151"/>
    </w:p>
    <w:tbl>
      <w:tblPr>
        <w:tblW w:w="5709" w:type="dxa"/>
        <w:jc w:val="center"/>
        <w:tblLook w:val="04A0" w:firstRow="1" w:lastRow="0" w:firstColumn="1" w:lastColumn="0" w:noHBand="0" w:noVBand="1"/>
      </w:tblPr>
      <w:tblGrid>
        <w:gridCol w:w="993"/>
        <w:gridCol w:w="1215"/>
        <w:gridCol w:w="1227"/>
        <w:gridCol w:w="1137"/>
        <w:gridCol w:w="1137"/>
      </w:tblGrid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A7E0F" w:rsidP="000E3BE6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</w:t>
            </w:r>
            <w:r w:rsidR="00200C87">
              <w:rPr>
                <w:rFonts w:eastAsia="Times New Roman" w:cs="Times New Roman"/>
                <w:szCs w:val="24"/>
                <w:lang w:eastAsia="en-US"/>
              </w:rPr>
              <w:t xml:space="preserve">MK </w:t>
            </w:r>
            <w:r w:rsidR="00CF356B">
              <w:rPr>
                <w:rFonts w:eastAsia="Times New Roman" w:cs="Times New Roman"/>
                <w:szCs w:val="24"/>
                <w:lang w:eastAsia="en-US"/>
              </w:rPr>
              <w:t>ke-</w:t>
            </w:r>
          </w:p>
        </w:tc>
        <w:tc>
          <w:tcPr>
            <w:tcW w:w="3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0E3BE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Faktor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914F38" w:rsidP="000E3BE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Kelas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MAT221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KOM208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KOM312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KOM323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MAT221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KOM323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MAT217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MAT321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KOM331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KOM334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MAT215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KOM301</w:t>
            </w:r>
          </w:p>
        </w:tc>
      </w:tr>
      <w:tr w:rsidR="00CF356B" w:rsidRPr="003C5B40" w:rsidTr="00204D7D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56B" w:rsidRPr="003C5B40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KOM312</w:t>
            </w:r>
          </w:p>
        </w:tc>
      </w:tr>
      <w:tr w:rsidR="00CF356B" w:rsidRPr="003C5B40" w:rsidTr="00204D7D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CF356B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MAT217</w:t>
            </w:r>
          </w:p>
        </w:tc>
        <w:tc>
          <w:tcPr>
            <w:tcW w:w="113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DA2298" w:rsidRPr="003C5B40" w:rsidTr="00204D7D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A2298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2298" w:rsidRPr="00AD0AEF" w:rsidRDefault="00DA2298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A2298" w:rsidRPr="00AD0AEF" w:rsidRDefault="00DA2298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1137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A2298" w:rsidRPr="003C5B40" w:rsidRDefault="00DA2298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A2298" w:rsidRPr="003C5B40" w:rsidRDefault="00DA2298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71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KOM204</w:t>
            </w: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71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MAT321</w:t>
            </w: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88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KOM205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KOM335</w:t>
            </w: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71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KOM205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KOM332</w:t>
            </w: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71"/>
          <w:jc w:val="center"/>
        </w:trPr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STK202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KOM322</w:t>
            </w: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CF356B" w:rsidRPr="003C5B40" w:rsidTr="00204D7D">
        <w:trPr>
          <w:trHeight w:val="211"/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356B" w:rsidRPr="003C5B40" w:rsidRDefault="00DA2298" w:rsidP="00C143F1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16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AD0AEF">
              <w:rPr>
                <w:rFonts w:eastAsia="Times New Roman" w:cs="Times New Roman"/>
                <w:color w:val="000000"/>
                <w:szCs w:val="24"/>
                <w:lang w:eastAsia="en-US"/>
              </w:rPr>
              <w:t>STK211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F356B" w:rsidRPr="00AD0AEF" w:rsidRDefault="00CF356B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KOM332</w:t>
            </w:r>
          </w:p>
        </w:tc>
        <w:tc>
          <w:tcPr>
            <w:tcW w:w="113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356B" w:rsidRPr="003C5B40" w:rsidRDefault="00CF356B" w:rsidP="000E3BE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</w:tbl>
    <w:p w:rsidR="009D3023" w:rsidRDefault="009D3023" w:rsidP="00914F38">
      <w:pPr>
        <w:autoSpaceDE w:val="0"/>
        <w:autoSpaceDN w:val="0"/>
        <w:adjustRightInd w:val="0"/>
        <w:ind w:firstLine="420"/>
        <w:rPr>
          <w:rFonts w:cstheme="minorHAnsi"/>
        </w:rPr>
      </w:pPr>
    </w:p>
    <w:p w:rsidR="00914F38" w:rsidRDefault="00CA7E0F" w:rsidP="00D07E77">
      <w:pPr>
        <w:autoSpaceDE w:val="0"/>
        <w:autoSpaceDN w:val="0"/>
        <w:adjustRightInd w:val="0"/>
        <w:ind w:firstLine="720"/>
        <w:rPr>
          <w:rFonts w:cstheme="minorHAnsi"/>
        </w:rPr>
      </w:pPr>
      <w:r>
        <w:rPr>
          <w:rFonts w:cstheme="minorHAnsi"/>
        </w:rPr>
        <w:t xml:space="preserve">RMK </w:t>
      </w:r>
      <w:r w:rsidR="00914F38">
        <w:rPr>
          <w:rFonts w:cstheme="minorHAnsi"/>
        </w:rPr>
        <w:t>ke-1 hingga ke-8 di</w:t>
      </w:r>
      <w:r w:rsidR="002D5496">
        <w:rPr>
          <w:rFonts w:cstheme="minorHAnsi"/>
        </w:rPr>
        <w:t xml:space="preserve">olah menggunakan </w:t>
      </w:r>
      <w:r w:rsidR="00200C87">
        <w:rPr>
          <w:rFonts w:cstheme="minorHAnsi"/>
        </w:rPr>
        <w:t>algoritme</w:t>
      </w:r>
      <w:r w:rsidR="002D5496">
        <w:rPr>
          <w:rFonts w:cstheme="minorHAnsi"/>
        </w:rPr>
        <w:t xml:space="preserve"> C5.0</w:t>
      </w:r>
      <w:r w:rsidR="00200C87">
        <w:rPr>
          <w:rFonts w:cstheme="minorHAnsi"/>
        </w:rPr>
        <w:t xml:space="preserve"> dengan data asli serta dengan metode </w:t>
      </w:r>
      <w:r w:rsidR="00200C87" w:rsidRPr="00200C87">
        <w:rPr>
          <w:rFonts w:cstheme="minorHAnsi"/>
          <w:i/>
        </w:rPr>
        <w:t>undersampling</w:t>
      </w:r>
      <w:r w:rsidR="00200C87">
        <w:rPr>
          <w:rFonts w:cstheme="minorHAnsi"/>
        </w:rPr>
        <w:t xml:space="preserve"> dan </w:t>
      </w:r>
      <w:r w:rsidR="00200C87" w:rsidRPr="00200C87">
        <w:rPr>
          <w:rFonts w:cstheme="minorHAnsi"/>
          <w:i/>
        </w:rPr>
        <w:t>oversampling</w:t>
      </w:r>
      <w:r w:rsidR="00200C87">
        <w:rPr>
          <w:rFonts w:cstheme="minorHAnsi"/>
        </w:rPr>
        <w:t>.</w:t>
      </w:r>
      <w:r w:rsidR="00914F38">
        <w:rPr>
          <w:rFonts w:cstheme="minorHAnsi"/>
        </w:rPr>
        <w:t xml:space="preserve"> </w:t>
      </w:r>
      <w:r w:rsidR="00200C87">
        <w:rPr>
          <w:rFonts w:cstheme="minorHAnsi"/>
        </w:rPr>
        <w:t>A</w:t>
      </w:r>
      <w:r w:rsidR="00914F38">
        <w:rPr>
          <w:rFonts w:cstheme="minorHAnsi"/>
        </w:rPr>
        <w:t xml:space="preserve">kurasi </w:t>
      </w:r>
      <w:r w:rsidR="00200C87">
        <w:rPr>
          <w:rFonts w:cstheme="minorHAnsi"/>
        </w:rPr>
        <w:t xml:space="preserve">terbaik untuk masing-masing </w:t>
      </w:r>
      <w:r>
        <w:rPr>
          <w:rFonts w:cstheme="minorHAnsi"/>
        </w:rPr>
        <w:t>RMK</w:t>
      </w:r>
      <w:r w:rsidR="00200C87">
        <w:rPr>
          <w:rFonts w:cstheme="minorHAnsi"/>
        </w:rPr>
        <w:t xml:space="preserve"> disajikan pada Tabel 21. </w:t>
      </w:r>
      <w:r>
        <w:rPr>
          <w:rFonts w:cstheme="minorHAnsi"/>
        </w:rPr>
        <w:t xml:space="preserve">RMK </w:t>
      </w:r>
      <w:r w:rsidR="002D5496">
        <w:rPr>
          <w:rFonts w:cstheme="minorHAnsi"/>
        </w:rPr>
        <w:t xml:space="preserve">ke-9 hingga ke-16 diolah menggunakan korelasi Spearman </w:t>
      </w:r>
      <w:r w:rsidR="00200C87">
        <w:rPr>
          <w:rFonts w:cstheme="minorHAnsi"/>
        </w:rPr>
        <w:t xml:space="preserve">dengan hasil yang disajikan </w:t>
      </w:r>
      <w:r w:rsidR="002D5496">
        <w:rPr>
          <w:rFonts w:cstheme="minorHAnsi"/>
        </w:rPr>
        <w:t>pada Tabel 22.</w:t>
      </w:r>
    </w:p>
    <w:p w:rsidR="00CB51B6" w:rsidRDefault="00CB51B6" w:rsidP="00D07E77">
      <w:pPr>
        <w:autoSpaceDE w:val="0"/>
        <w:autoSpaceDN w:val="0"/>
        <w:adjustRightInd w:val="0"/>
        <w:ind w:firstLine="720"/>
        <w:rPr>
          <w:rFonts w:cstheme="minorHAnsi"/>
        </w:rPr>
      </w:pPr>
    </w:p>
    <w:p w:rsidR="00CB51B6" w:rsidRDefault="00CB51B6" w:rsidP="00FE5D06">
      <w:pPr>
        <w:pStyle w:val="Caption"/>
        <w:keepNext/>
        <w:spacing w:before="0"/>
        <w:jc w:val="center"/>
      </w:pPr>
      <w:r>
        <w:t xml:space="preserve">Tabel </w:t>
      </w:r>
      <w:r w:rsidR="00427FBB">
        <w:fldChar w:fldCharType="begin"/>
      </w:r>
      <w:r w:rsidR="00427FBB">
        <w:instrText xml:space="preserve"> SEQ Tabel \* ARABIC </w:instrText>
      </w:r>
      <w:r w:rsidR="00427FBB">
        <w:fldChar w:fldCharType="separate"/>
      </w:r>
      <w:r w:rsidR="00DB6C90">
        <w:rPr>
          <w:noProof/>
        </w:rPr>
        <w:t>21</w:t>
      </w:r>
      <w:r w:rsidR="00427FBB">
        <w:rPr>
          <w:noProof/>
        </w:rPr>
        <w:fldChar w:fldCharType="end"/>
      </w:r>
      <w:r>
        <w:t xml:space="preserve"> </w:t>
      </w:r>
      <w:bookmarkStart w:id="152" w:name="_Toc477113906"/>
      <w:bookmarkStart w:id="153" w:name="_Toc482828847"/>
      <w:r>
        <w:t>Akurasi terbaik masing-masing RMK</w:t>
      </w:r>
      <w:bookmarkEnd w:id="152"/>
      <w:bookmarkEnd w:id="153"/>
    </w:p>
    <w:tbl>
      <w:tblPr>
        <w:tblW w:w="7658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137"/>
        <w:gridCol w:w="1835"/>
        <w:gridCol w:w="1137"/>
        <w:gridCol w:w="1160"/>
        <w:gridCol w:w="1538"/>
      </w:tblGrid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0807" w:rsidRPr="00381A6B" w:rsidRDefault="00CA7E0F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R</w:t>
            </w:r>
            <w:r w:rsidR="00AE0807">
              <w:rPr>
                <w:rFonts w:eastAsia="Times New Roman" w:cs="Times New Roman"/>
                <w:color w:val="000000"/>
                <w:szCs w:val="24"/>
                <w:lang w:eastAsia="en-US"/>
              </w:rPr>
              <w:t>MK ke-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0807" w:rsidRPr="00AE0807" w:rsidRDefault="00AE0807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Kelas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0807" w:rsidRPr="00381A6B" w:rsidRDefault="00AE0807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Metode </w:t>
            </w:r>
            <w:r w:rsidRPr="00983507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Balancing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0807" w:rsidRPr="00381A6B" w:rsidRDefault="00AE0807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R</w:t>
            </w:r>
            <w:r w:rsidRPr="00FB45B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oot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0807" w:rsidRPr="00381A6B" w:rsidRDefault="00AE0807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Akurasi (%)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0807" w:rsidRPr="00381A6B" w:rsidRDefault="00AE0807" w:rsidP="00AE080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Pohon Keputusan</w:t>
            </w: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KOM208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Undersampling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MAT221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92.31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22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88.24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23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KOM323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KOM207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80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.00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24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KOM323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81.82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25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MAT321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100</w:t>
            </w: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.00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26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KOM334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Undersampling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81.82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27</w:t>
            </w:r>
          </w:p>
        </w:tc>
      </w:tr>
      <w:tr w:rsidR="00AE0807" w:rsidRPr="00381A6B" w:rsidTr="00204D7D">
        <w:trPr>
          <w:trHeight w:val="268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KOM301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MAT215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86.67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28</w:t>
            </w:r>
          </w:p>
        </w:tc>
      </w:tr>
      <w:tr w:rsidR="00AE0807" w:rsidRPr="00381A6B" w:rsidTr="00204D7D">
        <w:trPr>
          <w:trHeight w:val="315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807" w:rsidRPr="003C5B40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C5B40">
              <w:rPr>
                <w:rFonts w:eastAsia="Times New Roman" w:cs="Times New Roman"/>
                <w:color w:val="000000"/>
                <w:szCs w:val="24"/>
                <w:lang w:eastAsia="en-US"/>
              </w:rPr>
              <w:t>KOM312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81A6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Oversampling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807" w:rsidRPr="00381A6B" w:rsidRDefault="00AE0807" w:rsidP="00AE080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807" w:rsidRPr="00381A6B" w:rsidRDefault="00AE0807" w:rsidP="00AE0807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78.95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807" w:rsidRPr="00381A6B" w:rsidRDefault="00AE0807" w:rsidP="00AE0807">
            <w:pPr>
              <w:ind w:left="-108"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Lampiran 29</w:t>
            </w:r>
          </w:p>
        </w:tc>
      </w:tr>
    </w:tbl>
    <w:p w:rsidR="00914F38" w:rsidRDefault="00F8704F" w:rsidP="00F8704F">
      <w:pPr>
        <w:tabs>
          <w:tab w:val="left" w:pos="0"/>
        </w:tabs>
        <w:ind w:firstLine="0"/>
        <w:rPr>
          <w:rFonts w:cstheme="minorHAnsi"/>
        </w:rPr>
      </w:pPr>
      <w:r>
        <w:rPr>
          <w:rFonts w:cstheme="minorHAnsi"/>
        </w:rPr>
        <w:tab/>
      </w:r>
    </w:p>
    <w:p w:rsidR="00493A11" w:rsidRDefault="00F04EF6" w:rsidP="00D07E77">
      <w:pPr>
        <w:ind w:firstLine="720"/>
        <w:rPr>
          <w:rFonts w:cstheme="minorHAnsi"/>
        </w:rPr>
      </w:pPr>
      <w:r w:rsidRPr="00204D7D">
        <w:rPr>
          <w:rFonts w:cstheme="minorHAns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0" wp14:anchorId="58593ABC" wp14:editId="722F1D74">
                <wp:simplePos x="0" y="0"/>
                <wp:positionH relativeFrom="column">
                  <wp:posOffset>-59055</wp:posOffset>
                </wp:positionH>
                <wp:positionV relativeFrom="paragraph">
                  <wp:posOffset>1158240</wp:posOffset>
                </wp:positionV>
                <wp:extent cx="5089525" cy="462915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462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8C" w:rsidRDefault="008E188C" w:rsidP="00CB51B6">
                            <w:pPr>
                              <w:pStyle w:val="Caption"/>
                              <w:keepNext/>
                              <w:spacing w:before="0"/>
                              <w:ind w:left="1350" w:hanging="925"/>
                            </w:pPr>
                            <w:r>
                              <w:t xml:space="preserve">Tabel 22 </w:t>
                            </w:r>
                            <w:bookmarkStart w:id="154" w:name="_Toc477113907"/>
                            <w:r>
                              <w:t>Korelasi RMK dengan 2 mata kuliah pada kurikulum mahasiswa tahun masuk 2012</w:t>
                            </w:r>
                            <w:bookmarkEnd w:id="154"/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1246"/>
                              <w:gridCol w:w="2551"/>
                              <w:gridCol w:w="1448"/>
                              <w:gridCol w:w="1701"/>
                            </w:tblGrid>
                            <w:tr w:rsidR="008E188C" w:rsidRPr="008B5C36" w:rsidTr="002B7F9E">
                              <w:trPr>
                                <w:trHeight w:val="6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RMK ke-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Kode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8E188C" w:rsidRPr="00AE59E7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AE59E7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Nama Mata Kuliah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i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Spearman Correlation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8E188C" w:rsidRPr="00AE0807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Tingkat Keterhubungan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MAT100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Pengantar Matematika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0.839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Sangat tinggi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:rsidR="008E188C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</w:tcPr>
                                <w:p w:rsidR="008E188C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MAT103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Kalkulus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MAT103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Kalkulus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761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Tinggi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MAT217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Kalkulus Lanjut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Algoritme dan Pemrograman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0.455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Cukup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KOM204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Bahasa Pemrograman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Algoritme dan Pemrograman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0.308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Rendah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MAT321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Analisis Numerik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KOM205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tabs>
                                      <w:tab w:val="right" w:pos="2335"/>
                                    </w:tabs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Basis Data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0.447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Cukup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KOM335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Sistem Informasi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KOM205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Basis Data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0.492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Cukup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KOM332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Data Mining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STK202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9D61E8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Pengantar Hitung Peluang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0.399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Rendah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KOM322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Metode Kuantitatif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E188C" w:rsidRPr="00E36875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 w:val="restart"/>
                                </w:tcPr>
                                <w:p w:rsidR="008E188C" w:rsidRPr="00E36875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E36875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</w:pPr>
                                  <w:r w:rsidRPr="00E36875"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  <w:t>STK211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auto"/>
                                  <w:noWrap/>
                                </w:tcPr>
                                <w:p w:rsidR="008E188C" w:rsidRPr="00E36875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Metode Statistika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</w:tcPr>
                                <w:p w:rsidR="008E188C" w:rsidRPr="00E36875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</w:pPr>
                                  <w:r w:rsidRPr="00E36875"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  <w:t>0.486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E188C" w:rsidRPr="00E36875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 w:themeColor="text1"/>
                                      <w:szCs w:val="24"/>
                                      <w:lang w:eastAsia="en-US"/>
                                    </w:rPr>
                                    <w:t>Cukup</w:t>
                                  </w:r>
                                </w:p>
                              </w:tc>
                            </w:tr>
                            <w:tr w:rsidR="008E188C" w:rsidRPr="008B5C36" w:rsidTr="002B7F9E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 w:rsidRPr="008B5C36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KOM332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  <w:t>Data Mining</w:t>
                                  </w:r>
                                </w:p>
                              </w:tc>
                              <w:tc>
                                <w:tcPr>
                                  <w:tcW w:w="144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righ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E188C" w:rsidRPr="008B5C36" w:rsidRDefault="008E188C" w:rsidP="00204D7D">
                                  <w:pPr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188C" w:rsidRPr="008B3E43" w:rsidRDefault="008E188C" w:rsidP="00F04EF6">
                            <w:pPr>
                              <w:ind w:firstLine="0"/>
                              <w:rPr>
                                <w:rFonts w:cstheme="minorHAns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3ABC" id="_x0000_s1044" type="#_x0000_t202" style="position:absolute;left:0;text-align:left;margin-left:-4.65pt;margin-top:91.2pt;width:400.75pt;height:36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" o:allowoverlap="f" stroked="f">
                <v:textbox>
                  <w:txbxContent>
                    <w:p w:rsidR="008E188C" w:rsidRDefault="008E188C" w:rsidP="00CB51B6">
                      <w:pPr>
                        <w:pStyle w:val="Caption"/>
                        <w:keepNext/>
                        <w:spacing w:before="0"/>
                        <w:ind w:left="1350" w:hanging="925"/>
                      </w:pPr>
                      <w:r>
                        <w:t xml:space="preserve">Tabel 22 </w:t>
                      </w:r>
                      <w:bookmarkStart w:id="155" w:name="_Toc477113907"/>
                      <w:r>
                        <w:t>Korelasi RMK dengan 2 mata kuliah pada kurikulum mahasiswa tahun masuk 2012</w:t>
                      </w:r>
                      <w:bookmarkEnd w:id="155"/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1246"/>
                        <w:gridCol w:w="2551"/>
                        <w:gridCol w:w="1448"/>
                        <w:gridCol w:w="1701"/>
                      </w:tblGrid>
                      <w:tr w:rsidR="008E188C" w:rsidRPr="008B5C36" w:rsidTr="002B7F9E">
                        <w:trPr>
                          <w:trHeight w:val="600"/>
                          <w:jc w:val="center"/>
                        </w:trPr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RMK ke-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Kode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8E188C" w:rsidRPr="00AE59E7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AE59E7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Nama Mata Kuliah</w:t>
                            </w:r>
                          </w:p>
                        </w:tc>
                        <w:tc>
                          <w:tcPr>
                            <w:tcW w:w="144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i/>
                                <w:color w:val="000000"/>
                                <w:szCs w:val="24"/>
                                <w:lang w:eastAsia="en-US"/>
                              </w:rPr>
                              <w:t>Spearman Correlation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8E188C" w:rsidRPr="00AE0807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Tingkat Keterhubungan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MAT100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Pengantar Matematika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0.839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Sangat tinggi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:rsidR="008E188C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</w:tcPr>
                          <w:p w:rsidR="008E188C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MAT103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Kalkulus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MAT103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Kalkulus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761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Tinggi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MAT217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Kalkulus Lanjut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KOM202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Algoritme dan Pemrograman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0.455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Cukup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KOM204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Bahasa Pemrograman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KOM202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Algoritme dan Pemrograman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0.308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Rendah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MAT321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Analisis Numerik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KOM205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tabs>
                                <w:tab w:val="right" w:pos="2335"/>
                              </w:tabs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Basis Data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0.447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Cukup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KOM335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Sistem Informasi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KOM205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Basis Data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0.492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Cukup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KOM332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Data Mining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STK202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9D61E8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Pengantar Hitung Peluang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0.399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Rendah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KOM322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Metode Kuantitatif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8E188C" w:rsidRPr="00E36875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 w:val="restart"/>
                          </w:tcPr>
                          <w:p w:rsidR="008E188C" w:rsidRPr="00E36875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auto"/>
                            <w:noWrap/>
                            <w:hideMark/>
                          </w:tcPr>
                          <w:p w:rsidR="008E188C" w:rsidRPr="00E36875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</w:pPr>
                            <w:r w:rsidRPr="00E36875"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  <w:t>STK211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auto"/>
                            <w:noWrap/>
                          </w:tcPr>
                          <w:p w:rsidR="008E188C" w:rsidRPr="00E36875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Metode Statistika</w:t>
                            </w:r>
                          </w:p>
                        </w:tc>
                        <w:tc>
                          <w:tcPr>
                            <w:tcW w:w="1448" w:type="dxa"/>
                          </w:tcPr>
                          <w:p w:rsidR="008E188C" w:rsidRPr="00E36875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</w:pPr>
                            <w:r w:rsidRPr="00E36875"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  <w:t>0.486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E188C" w:rsidRPr="00E36875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szCs w:val="24"/>
                                <w:lang w:eastAsia="en-US"/>
                              </w:rPr>
                              <w:t>Cukup</w:t>
                            </w:r>
                          </w:p>
                        </w:tc>
                      </w:tr>
                      <w:tr w:rsidR="008E188C" w:rsidRPr="008B5C36" w:rsidTr="002B7F9E">
                        <w:trPr>
                          <w:trHeight w:val="300"/>
                          <w:jc w:val="center"/>
                        </w:trPr>
                        <w:tc>
                          <w:tcPr>
                            <w:tcW w:w="851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24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 w:rsidRPr="008B5C36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KOM332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  <w:t>Data Mining</w:t>
                            </w:r>
                          </w:p>
                        </w:tc>
                        <w:tc>
                          <w:tcPr>
                            <w:tcW w:w="144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</w:tcPr>
                          <w:p w:rsidR="008E188C" w:rsidRPr="008B5C36" w:rsidRDefault="008E188C" w:rsidP="00204D7D">
                            <w:pPr>
                              <w:ind w:firstLine="0"/>
                              <w:jc w:val="left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:rsidR="008E188C" w:rsidRPr="008B3E43" w:rsidRDefault="008E188C" w:rsidP="00F04EF6">
                      <w:pPr>
                        <w:ind w:firstLine="0"/>
                        <w:rPr>
                          <w:rFonts w:cstheme="minorHAnsi"/>
                          <w:lang w:val="id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6E7D">
        <w:rPr>
          <w:rFonts w:cstheme="minorHAnsi"/>
        </w:rPr>
        <w:t>K</w:t>
      </w:r>
      <w:r w:rsidR="00CA7E0F">
        <w:rPr>
          <w:rFonts w:cstheme="minorHAnsi"/>
        </w:rPr>
        <w:t>eseluruhan R</w:t>
      </w:r>
      <w:r w:rsidR="00E16E7D">
        <w:rPr>
          <w:rFonts w:cstheme="minorHAnsi"/>
        </w:rPr>
        <w:t>MK menghasilkan akurasi lebih dari 80%, kecuali</w:t>
      </w:r>
      <w:r w:rsidR="00CA7E0F">
        <w:rPr>
          <w:rFonts w:cstheme="minorHAnsi"/>
        </w:rPr>
        <w:t xml:space="preserve"> R</w:t>
      </w:r>
      <w:r w:rsidR="00E16E7D">
        <w:rPr>
          <w:rFonts w:cstheme="minorHAnsi"/>
        </w:rPr>
        <w:t>MK ke-8 yang memiliki akurasi 78.95%. Hasil terbaik ditunjukkan ol</w:t>
      </w:r>
      <w:r w:rsidR="00CA7E0F">
        <w:rPr>
          <w:rFonts w:cstheme="minorHAnsi"/>
        </w:rPr>
        <w:t>eh R</w:t>
      </w:r>
      <w:r w:rsidR="00E16E7D">
        <w:rPr>
          <w:rFonts w:cstheme="minorHAnsi"/>
        </w:rPr>
        <w:t xml:space="preserve">MK ke-5 yang menggunakan metode </w:t>
      </w:r>
      <w:r w:rsidR="00E16E7D" w:rsidRPr="00E16E7D">
        <w:rPr>
          <w:rFonts w:cstheme="minorHAnsi"/>
          <w:i/>
        </w:rPr>
        <w:t>oversampling</w:t>
      </w:r>
      <w:r w:rsidR="00E16E7D">
        <w:rPr>
          <w:rFonts w:cstheme="minorHAnsi"/>
        </w:rPr>
        <w:t xml:space="preserve"> dengan akurasi 100%</w:t>
      </w:r>
      <w:r w:rsidR="00D4385E">
        <w:rPr>
          <w:rFonts w:cstheme="minorHAnsi"/>
        </w:rPr>
        <w:t>.</w:t>
      </w:r>
      <w:r w:rsidR="00511CB4">
        <w:rPr>
          <w:rFonts w:cstheme="minorHAnsi"/>
        </w:rPr>
        <w:t xml:space="preserve"> Hal ini menunjukkan keterhubungan yang sangat erat antara MAT321 (Analisis Numerik) dengan prasyaratnya, terutama MAT103 (Kalkulus).</w:t>
      </w:r>
      <w:r w:rsidR="00E16E7D">
        <w:rPr>
          <w:rFonts w:cstheme="minorHAnsi"/>
        </w:rPr>
        <w:t xml:space="preserve"> </w:t>
      </w:r>
      <w:r w:rsidR="00493A11">
        <w:rPr>
          <w:rFonts w:cstheme="minorHAnsi"/>
        </w:rPr>
        <w:t>Kedua mata kuliah tersebut diampu oleh Departemen Matematika, FMIPA IPB.</w:t>
      </w:r>
    </w:p>
    <w:p w:rsidR="00493A11" w:rsidRPr="00493A11" w:rsidRDefault="00CA7E0F" w:rsidP="00D07E77">
      <w:pPr>
        <w:ind w:firstLine="720"/>
        <w:rPr>
          <w:rFonts w:cstheme="minorHAnsi"/>
        </w:rPr>
      </w:pPr>
      <w:r>
        <w:rPr>
          <w:rFonts w:cstheme="minorHAnsi"/>
        </w:rPr>
        <w:t>Untuk R</w:t>
      </w:r>
      <w:r w:rsidR="00493A11">
        <w:rPr>
          <w:rFonts w:cstheme="minorHAnsi"/>
        </w:rPr>
        <w:t xml:space="preserve">MK dengan mata kuliah kelas yang diampu oleh PSIK, </w:t>
      </w:r>
      <w:r>
        <w:rPr>
          <w:rFonts w:cstheme="minorHAnsi"/>
        </w:rPr>
        <w:t>R</w:t>
      </w:r>
      <w:r w:rsidR="00493A11">
        <w:rPr>
          <w:rFonts w:cstheme="minorHAnsi"/>
        </w:rPr>
        <w:t xml:space="preserve">MK ke-1 dengan metode </w:t>
      </w:r>
      <w:r w:rsidR="00493A11" w:rsidRPr="00493A11">
        <w:rPr>
          <w:rFonts w:cstheme="minorHAnsi"/>
          <w:i/>
        </w:rPr>
        <w:t>undersampling</w:t>
      </w:r>
      <w:r w:rsidR="00493A11">
        <w:rPr>
          <w:rFonts w:cstheme="minorHAnsi"/>
        </w:rPr>
        <w:t xml:space="preserve"> menghasilkan akurasi tertinggi sebesar 92.31%. Mata kuliah MAT221 (Matematika Diskret) menjadi </w:t>
      </w:r>
      <w:r w:rsidR="00493A11" w:rsidRPr="00493A11">
        <w:rPr>
          <w:rFonts w:cstheme="minorHAnsi"/>
          <w:i/>
        </w:rPr>
        <w:t>root</w:t>
      </w:r>
      <w:r w:rsidR="00493A11">
        <w:rPr>
          <w:rFonts w:cstheme="minorHAnsi"/>
          <w:i/>
        </w:rPr>
        <w:t xml:space="preserve"> </w:t>
      </w:r>
      <w:r w:rsidR="00493A11">
        <w:rPr>
          <w:rFonts w:cstheme="minorHAnsi"/>
        </w:rPr>
        <w:t>untuk KOM208 (Teori Bahasa dan Otomata). Keterhubungan ini menunjukkan eratnya teori komputasi dengan matematika.</w:t>
      </w:r>
      <w:r>
        <w:rPr>
          <w:rFonts w:cstheme="minorHAnsi"/>
        </w:rPr>
        <w:t xml:space="preserve"> Hal ini juga ditunjukkan oleh R</w:t>
      </w:r>
      <w:r w:rsidR="00493A11">
        <w:rPr>
          <w:rFonts w:cstheme="minorHAnsi"/>
        </w:rPr>
        <w:t>MK ke-4 dan ke-7.</w:t>
      </w:r>
    </w:p>
    <w:p w:rsidR="00761053" w:rsidRDefault="00761053" w:rsidP="00D07E77">
      <w:pPr>
        <w:ind w:firstLine="720"/>
        <w:rPr>
          <w:rFonts w:cstheme="minorHAnsi"/>
        </w:rPr>
      </w:pPr>
      <w:r>
        <w:rPr>
          <w:rFonts w:cstheme="minorHAnsi"/>
        </w:rPr>
        <w:t>Semua RMK dengan 2 mata kuliah menunjukkan adanya hubungan walaupun tidak semuanya tinggi. Hubungan tertinggi ditunjukkan oleh MAT100 (Pengantar Matematika) dan MAT103 (Kalkulus).</w:t>
      </w:r>
    </w:p>
    <w:p w:rsidR="003A13B1" w:rsidRPr="00761053" w:rsidRDefault="00761053" w:rsidP="00D07E77">
      <w:pPr>
        <w:ind w:firstLine="720"/>
        <w:rPr>
          <w:rFonts w:cstheme="minorHAnsi"/>
        </w:rPr>
      </w:pPr>
      <w:r>
        <w:rPr>
          <w:rFonts w:cstheme="minorHAnsi"/>
        </w:rPr>
        <w:t xml:space="preserve">MAT100 dan MAT103 menjadi </w:t>
      </w:r>
      <w:r w:rsidRPr="00761053">
        <w:rPr>
          <w:rFonts w:cstheme="minorHAnsi"/>
          <w:i/>
        </w:rPr>
        <w:t>root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pada RMK ke-4 dan ke-5. </w:t>
      </w:r>
      <w:r w:rsidR="0032497C">
        <w:rPr>
          <w:rFonts w:cstheme="minorHAnsi"/>
        </w:rPr>
        <w:t>Selain itu, MAT103 memiliki persentase penggunaan atribut yang tinggi (&gt; 96%) di semua model prediksi dengan akurasi tertinggi. Ini menunjukkan pentingnya MAT103</w:t>
      </w:r>
      <w:r>
        <w:rPr>
          <w:rFonts w:cstheme="minorHAnsi"/>
        </w:rPr>
        <w:t xml:space="preserve"> dalam capaian akademik mahasiswa PSIK</w:t>
      </w:r>
      <w:r w:rsidR="0032497C">
        <w:rPr>
          <w:rFonts w:cstheme="minorHAnsi"/>
        </w:rPr>
        <w:t>. Berdasarkan tingginya hubungan MAT100 dan MAT103, MAT100 dapat menjadi penanda awal keberhasilan mahasiswa PSIK karena mata kuliah tersebut diambil di semester 1.</w:t>
      </w:r>
    </w:p>
    <w:p w:rsidR="003A13B1" w:rsidRDefault="003A13B1" w:rsidP="00F8704F">
      <w:pPr>
        <w:tabs>
          <w:tab w:val="left" w:pos="0"/>
        </w:tabs>
        <w:ind w:firstLine="0"/>
        <w:rPr>
          <w:rFonts w:cstheme="minorHAnsi"/>
        </w:rPr>
      </w:pPr>
    </w:p>
    <w:p w:rsidR="008E2FC1" w:rsidRPr="00045FA0" w:rsidRDefault="008E2FC1" w:rsidP="008E2FC1">
      <w:pPr>
        <w:pStyle w:val="Heading1"/>
      </w:pPr>
      <w:bookmarkStart w:id="156" w:name="_Toc477098757"/>
      <w:bookmarkStart w:id="157" w:name="_Toc478126418"/>
      <w:bookmarkStart w:id="158" w:name="_Toc482000834"/>
      <w:r w:rsidRPr="00045FA0">
        <w:lastRenderedPageBreak/>
        <w:t>SIMPULAN DAN SARAN</w:t>
      </w:r>
      <w:bookmarkEnd w:id="156"/>
      <w:bookmarkEnd w:id="157"/>
      <w:bookmarkEnd w:id="158"/>
    </w:p>
    <w:p w:rsidR="008E2FC1" w:rsidRPr="00C11AED" w:rsidRDefault="008E2FC1" w:rsidP="008E2FC1">
      <w:pPr>
        <w:pStyle w:val="Heading2"/>
        <w:rPr>
          <w:lang w:val="id-ID"/>
        </w:rPr>
      </w:pPr>
      <w:bookmarkStart w:id="159" w:name="_Toc477098758"/>
      <w:bookmarkStart w:id="160" w:name="_Toc478126419"/>
      <w:bookmarkStart w:id="161" w:name="_Toc482000835"/>
      <w:r>
        <w:rPr>
          <w:lang w:val="id-ID"/>
        </w:rPr>
        <w:t>Simpulan</w:t>
      </w:r>
      <w:bookmarkEnd w:id="159"/>
      <w:bookmarkEnd w:id="160"/>
      <w:bookmarkEnd w:id="161"/>
    </w:p>
    <w:p w:rsidR="00353F5E" w:rsidRDefault="008E2FC1" w:rsidP="008E2FC1">
      <w:pPr>
        <w:ind w:firstLine="420"/>
        <w:rPr>
          <w:szCs w:val="24"/>
        </w:rPr>
      </w:pPr>
      <w:r>
        <w:rPr>
          <w:szCs w:val="24"/>
        </w:rPr>
        <w:tab/>
        <w:t xml:space="preserve">  </w:t>
      </w:r>
    </w:p>
    <w:p w:rsidR="0032497C" w:rsidRDefault="00E67CAA" w:rsidP="00D07E77">
      <w:pPr>
        <w:ind w:firstLine="720"/>
        <w:rPr>
          <w:rFonts w:cs="Times New Roman"/>
          <w:szCs w:val="24"/>
        </w:rPr>
      </w:pPr>
      <w:r>
        <w:rPr>
          <w:szCs w:val="24"/>
        </w:rPr>
        <w:t xml:space="preserve">Penelitian ini menghasilkan </w:t>
      </w:r>
      <w:r w:rsidR="0032497C">
        <w:rPr>
          <w:szCs w:val="24"/>
        </w:rPr>
        <w:t xml:space="preserve">model prediksi capaian akademik </w:t>
      </w:r>
      <w:r w:rsidR="005D2A1A">
        <w:rPr>
          <w:szCs w:val="24"/>
        </w:rPr>
        <w:t xml:space="preserve">mahasiswa PSIK IPB </w:t>
      </w:r>
      <w:r w:rsidR="0032497C">
        <w:rPr>
          <w:szCs w:val="24"/>
        </w:rPr>
        <w:t xml:space="preserve">berupa </w:t>
      </w:r>
      <w:r w:rsidR="005D2A1A">
        <w:rPr>
          <w:szCs w:val="24"/>
        </w:rPr>
        <w:t>pohon keputusan</w:t>
      </w:r>
      <w:r w:rsidR="00A57ED5">
        <w:rPr>
          <w:szCs w:val="24"/>
        </w:rPr>
        <w:t xml:space="preserve"> dengan algoritme C5.0</w:t>
      </w:r>
      <w:r w:rsidR="008E2FC1" w:rsidRPr="00CB365F">
        <w:rPr>
          <w:rFonts w:cs="Times New Roman"/>
          <w:szCs w:val="24"/>
        </w:rPr>
        <w:t>.</w:t>
      </w:r>
      <w:r w:rsidR="006C5287">
        <w:rPr>
          <w:rFonts w:cs="Times New Roman"/>
          <w:szCs w:val="24"/>
        </w:rPr>
        <w:t xml:space="preserve"> </w:t>
      </w:r>
      <w:r w:rsidR="0032497C">
        <w:rPr>
          <w:rFonts w:cs="Times New Roman"/>
          <w:szCs w:val="24"/>
        </w:rPr>
        <w:t>M</w:t>
      </w:r>
      <w:r w:rsidR="006C5287">
        <w:rPr>
          <w:rFonts w:cs="Times New Roman"/>
          <w:szCs w:val="24"/>
        </w:rPr>
        <w:t xml:space="preserve">odel percobaan </w:t>
      </w:r>
      <w:r w:rsidR="002D5496">
        <w:rPr>
          <w:rFonts w:cs="Times New Roman"/>
          <w:szCs w:val="24"/>
        </w:rPr>
        <w:t>ke-2 (</w:t>
      </w:r>
      <w:r w:rsidR="006C5287">
        <w:rPr>
          <w:rFonts w:cs="Times New Roman"/>
          <w:szCs w:val="24"/>
        </w:rPr>
        <w:t>3 kelas versi 1</w:t>
      </w:r>
      <w:r w:rsidR="002D5496">
        <w:rPr>
          <w:rFonts w:cs="Times New Roman"/>
          <w:szCs w:val="24"/>
        </w:rPr>
        <w:t>)</w:t>
      </w:r>
      <w:r w:rsidR="006C5287">
        <w:rPr>
          <w:rFonts w:cs="Times New Roman"/>
          <w:szCs w:val="24"/>
        </w:rPr>
        <w:t xml:space="preserve"> </w:t>
      </w:r>
      <w:r w:rsidR="0032497C">
        <w:rPr>
          <w:rFonts w:cs="Times New Roman"/>
          <w:szCs w:val="24"/>
        </w:rPr>
        <w:t xml:space="preserve">dengan menggunakan metode </w:t>
      </w:r>
      <w:r w:rsidR="0032497C" w:rsidRPr="002D5496">
        <w:rPr>
          <w:rFonts w:cs="Times New Roman"/>
          <w:i/>
          <w:szCs w:val="24"/>
        </w:rPr>
        <w:t>oversampling</w:t>
      </w:r>
      <w:r w:rsidR="0032497C">
        <w:rPr>
          <w:rFonts w:cs="Times New Roman"/>
          <w:szCs w:val="24"/>
        </w:rPr>
        <w:t xml:space="preserve"> menghasilkan</w:t>
      </w:r>
      <w:r w:rsidR="006C5287">
        <w:rPr>
          <w:rFonts w:cs="Times New Roman"/>
          <w:szCs w:val="24"/>
        </w:rPr>
        <w:t xml:space="preserve"> akurasi tertinggi </w:t>
      </w:r>
      <w:r w:rsidR="009D3023">
        <w:rPr>
          <w:rFonts w:cs="Times New Roman"/>
          <w:szCs w:val="24"/>
        </w:rPr>
        <w:t>sebesar 94.92</w:t>
      </w:r>
      <w:r w:rsidR="009D3023" w:rsidRPr="00CB365F">
        <w:rPr>
          <w:rFonts w:cs="Times New Roman"/>
          <w:szCs w:val="24"/>
        </w:rPr>
        <w:t>%</w:t>
      </w:r>
      <w:r w:rsidR="0032497C">
        <w:rPr>
          <w:rFonts w:cs="Times New Roman"/>
          <w:szCs w:val="24"/>
        </w:rPr>
        <w:t>.</w:t>
      </w:r>
    </w:p>
    <w:p w:rsidR="0023424D" w:rsidRDefault="0032497C" w:rsidP="00D07E77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EKO100 (Ekonomi Umum), MAT103 (Kalkulus), dan KOM201 (Penerapan Komputer) memiliki persentasi penggunaan atribut tertinggi dalam model tersebut sebesar masing-masing 100%, 96.20%, dan 75.48%.</w:t>
      </w:r>
      <w:r>
        <w:rPr>
          <w:sz w:val="23"/>
          <w:szCs w:val="23"/>
        </w:rPr>
        <w:t xml:space="preserve"> Hal tersebut </w:t>
      </w:r>
      <w:r w:rsidR="00AA7DED">
        <w:t xml:space="preserve">menunjukkan peran </w:t>
      </w:r>
      <w:r>
        <w:t>ketiga mata kuliah terhadap</w:t>
      </w:r>
      <w:r w:rsidR="00AA7DED">
        <w:t xml:space="preserve"> </w:t>
      </w:r>
      <w:r>
        <w:t xml:space="preserve">capaian akademik </w:t>
      </w:r>
      <w:r w:rsidR="00AA7DED">
        <w:t>mahasiswa PSIK tahun masuk 2012 hingga 2014 di tingkat 2</w:t>
      </w:r>
      <w:r w:rsidR="0023424D">
        <w:rPr>
          <w:rFonts w:cs="Times New Roman"/>
          <w:szCs w:val="24"/>
        </w:rPr>
        <w:t>.</w:t>
      </w:r>
    </w:p>
    <w:p w:rsidR="009B6524" w:rsidRPr="000D27CE" w:rsidRDefault="0023424D" w:rsidP="00D07E77">
      <w:pPr>
        <w:ind w:firstLine="720"/>
      </w:pPr>
      <w:r>
        <w:rPr>
          <w:rFonts w:cs="Times New Roman"/>
          <w:szCs w:val="24"/>
        </w:rPr>
        <w:t xml:space="preserve">Walaupun MAT100 (Pengantar Matematika) memiliki persentase penggunaan atribut relatif kecil (&lt; 33%), mata kuliah tersebut memiliki keterhubungan yang kuat dengan MAT103 dan menjadi </w:t>
      </w:r>
      <w:r w:rsidRPr="0023424D">
        <w:rPr>
          <w:rFonts w:cs="Times New Roman"/>
          <w:i/>
          <w:szCs w:val="24"/>
        </w:rPr>
        <w:t>root</w:t>
      </w:r>
      <w:r>
        <w:rPr>
          <w:rFonts w:cs="Times New Roman"/>
          <w:szCs w:val="24"/>
        </w:rPr>
        <w:t xml:space="preserve"> untuk mata kuliah KOM323 (Sistem Pakar). Dengan posisinya yang diambil di semester 1, capaian di MAT100 dapat menjadi penanda awal capaian akademik mahasiswa PSIK IPB.</w:t>
      </w:r>
      <w:r w:rsidR="009B6524">
        <w:rPr>
          <w:rFonts w:cs="Times New Roman"/>
          <w:szCs w:val="24"/>
        </w:rPr>
        <w:t xml:space="preserve"> </w:t>
      </w:r>
    </w:p>
    <w:p w:rsidR="008E2FC1" w:rsidRDefault="008E2FC1" w:rsidP="008E2FC1">
      <w:pPr>
        <w:rPr>
          <w:rFonts w:cstheme="minorHAnsi"/>
        </w:rPr>
      </w:pPr>
      <w:r>
        <w:rPr>
          <w:rFonts w:cstheme="minorHAnsi"/>
        </w:rPr>
        <w:t xml:space="preserve">  </w:t>
      </w:r>
    </w:p>
    <w:p w:rsidR="008E2FC1" w:rsidRDefault="008E2FC1" w:rsidP="008E2FC1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8E2FC1" w:rsidRDefault="008E2FC1" w:rsidP="008E2FC1">
      <w:pPr>
        <w:pStyle w:val="Heading2"/>
        <w:rPr>
          <w:lang w:val="id-ID"/>
        </w:rPr>
      </w:pPr>
      <w:bookmarkStart w:id="162" w:name="_Toc477098759"/>
      <w:bookmarkStart w:id="163" w:name="_Toc478126420"/>
      <w:bookmarkStart w:id="164" w:name="_Toc482000836"/>
      <w:r>
        <w:rPr>
          <w:lang w:val="id-ID"/>
        </w:rPr>
        <w:t>Saran</w:t>
      </w:r>
      <w:bookmarkEnd w:id="162"/>
      <w:bookmarkEnd w:id="163"/>
      <w:bookmarkEnd w:id="164"/>
    </w:p>
    <w:p w:rsidR="008E2FC1" w:rsidRPr="00881C66" w:rsidRDefault="003D3914" w:rsidP="00D07E77">
      <w:pPr>
        <w:ind w:firstLine="720"/>
        <w:rPr>
          <w:rFonts w:cstheme="minorHAnsi"/>
        </w:rPr>
      </w:pPr>
      <w:r w:rsidRPr="003D3914">
        <w:rPr>
          <w:szCs w:val="24"/>
          <w:lang w:val="id-ID"/>
        </w:rPr>
        <w:t xml:space="preserve">Pengolahan data penelitian ini mengandalkan Microsoft Excel sehingga </w:t>
      </w:r>
      <w:r w:rsidR="0023424D">
        <w:rPr>
          <w:szCs w:val="24"/>
        </w:rPr>
        <w:t xml:space="preserve">data </w:t>
      </w:r>
      <w:r w:rsidRPr="003D3914">
        <w:rPr>
          <w:szCs w:val="24"/>
          <w:lang w:val="id-ID"/>
        </w:rPr>
        <w:t xml:space="preserve">belum </w:t>
      </w:r>
      <w:r w:rsidR="0023424D">
        <w:rPr>
          <w:szCs w:val="24"/>
        </w:rPr>
        <w:t>dapat ditambahkan dengan efisien</w:t>
      </w:r>
      <w:r w:rsidRPr="003D3914">
        <w:rPr>
          <w:szCs w:val="24"/>
          <w:lang w:val="id-ID"/>
        </w:rPr>
        <w:t>.</w:t>
      </w:r>
      <w:r w:rsidR="0023424D">
        <w:rPr>
          <w:szCs w:val="24"/>
        </w:rPr>
        <w:t xml:space="preserve"> Oleh sebab itu,</w:t>
      </w:r>
      <w:r w:rsidRPr="003D3914">
        <w:rPr>
          <w:szCs w:val="24"/>
          <w:lang w:val="id-ID"/>
        </w:rPr>
        <w:t xml:space="preserve"> penelitian selanjutnya diharapkan dapat membuat sistem </w:t>
      </w:r>
      <w:r w:rsidR="0023424D">
        <w:rPr>
          <w:szCs w:val="24"/>
        </w:rPr>
        <w:t>untuk pengolahan data agar lebih banyak data yang dapat diolah dengan fokus pada kurikulum untuk mahasiswa tahun masuk 2014 dan setelahnya.</w:t>
      </w:r>
    </w:p>
    <w:p w:rsidR="008E2FC1" w:rsidRDefault="008E2FC1" w:rsidP="00B465A4">
      <w:pPr>
        <w:tabs>
          <w:tab w:val="left" w:pos="0"/>
        </w:tabs>
        <w:ind w:firstLine="0"/>
        <w:rPr>
          <w:rFonts w:cstheme="minorHAnsi"/>
        </w:rPr>
      </w:pPr>
    </w:p>
    <w:p w:rsidR="008E2FC1" w:rsidRDefault="008E2FC1" w:rsidP="00B465A4">
      <w:pPr>
        <w:tabs>
          <w:tab w:val="left" w:pos="0"/>
        </w:tabs>
        <w:ind w:firstLine="0"/>
        <w:rPr>
          <w:rFonts w:cstheme="minorHAnsi"/>
        </w:rPr>
      </w:pPr>
    </w:p>
    <w:p w:rsidR="00881C66" w:rsidRDefault="00881C66" w:rsidP="00B465A4">
      <w:pPr>
        <w:tabs>
          <w:tab w:val="left" w:pos="0"/>
        </w:tabs>
        <w:ind w:firstLine="0"/>
        <w:rPr>
          <w:rFonts w:cstheme="minorHAnsi"/>
        </w:rPr>
      </w:pPr>
    </w:p>
    <w:p w:rsidR="00F32F98" w:rsidRDefault="00F32F98" w:rsidP="00F32F98">
      <w:pPr>
        <w:pStyle w:val="Heading1"/>
      </w:pPr>
      <w:bookmarkStart w:id="165" w:name="_Toc477098760"/>
      <w:bookmarkStart w:id="166" w:name="_Toc482000837"/>
      <w:r>
        <w:t>DAFTAR PUSTAKA</w:t>
      </w:r>
      <w:bookmarkEnd w:id="165"/>
      <w:bookmarkEnd w:id="166"/>
    </w:p>
    <w:p w:rsidR="00F32F98" w:rsidRPr="00120FD0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 w:rsidRPr="00120FD0">
        <w:rPr>
          <w:rFonts w:cs="Times New Roman"/>
          <w:color w:val="000000" w:themeColor="text1"/>
          <w:szCs w:val="24"/>
        </w:rPr>
        <w:t xml:space="preserve">Al-Barrak M A, Al-Razgan M. 2016. </w:t>
      </w:r>
      <w:r w:rsidRPr="008F07E0">
        <w:rPr>
          <w:rFonts w:cs="Times New Roman"/>
          <w:color w:val="000000" w:themeColor="text1"/>
          <w:szCs w:val="24"/>
        </w:rPr>
        <w:t>Predicting Students Final GPA Using Decision Trees: A Case Study</w:t>
      </w:r>
      <w:r w:rsidRPr="00120FD0">
        <w:rPr>
          <w:rFonts w:cs="Times New Roman"/>
          <w:color w:val="000000" w:themeColor="text1"/>
          <w:szCs w:val="24"/>
        </w:rPr>
        <w:t xml:space="preserve">. </w:t>
      </w:r>
      <w:r w:rsidRPr="00120FD0">
        <w:rPr>
          <w:rFonts w:cs="Times New Roman"/>
          <w:i/>
          <w:color w:val="000000" w:themeColor="text1"/>
          <w:szCs w:val="24"/>
        </w:rPr>
        <w:t>International Journal of Information and Education Technology</w:t>
      </w:r>
      <w:r w:rsidRPr="00120FD0">
        <w:rPr>
          <w:rFonts w:cs="Times New Roman"/>
          <w:color w:val="000000" w:themeColor="text1"/>
          <w:szCs w:val="24"/>
        </w:rPr>
        <w:t>. 6 (7)</w:t>
      </w:r>
      <w:r w:rsidR="00341A74">
        <w:rPr>
          <w:rFonts w:cs="Times New Roman"/>
          <w:color w:val="000000" w:themeColor="text1"/>
          <w:szCs w:val="24"/>
        </w:rPr>
        <w:t>:528-533</w:t>
      </w:r>
      <w:r w:rsidRPr="00120FD0">
        <w:rPr>
          <w:rFonts w:cs="Times New Roman"/>
          <w:color w:val="000000" w:themeColor="text1"/>
          <w:szCs w:val="24"/>
        </w:rPr>
        <w:t>.</w:t>
      </w:r>
      <w:r w:rsidR="00341A74" w:rsidRPr="00341A74">
        <w:rPr>
          <w:rFonts w:ascii="TimesNewRoman" w:hAnsi="TimesNewRoman" w:cs="TimesNewRoman"/>
          <w:szCs w:val="24"/>
        </w:rPr>
        <w:t>doi:10.7763/IJIET.2016.V6.745</w:t>
      </w:r>
      <w:r w:rsidR="00341A74">
        <w:rPr>
          <w:rFonts w:ascii="TimesNewRoman" w:hAnsi="TimesNewRoman" w:cs="TimesNewRoman"/>
          <w:szCs w:val="24"/>
        </w:rPr>
        <w:t>.</w:t>
      </w:r>
    </w:p>
    <w:p w:rsidR="00F32F98" w:rsidRPr="00D15FC6" w:rsidRDefault="007262B1" w:rsidP="00781E9E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Galathiya AS, Ganatra A</w:t>
      </w:r>
      <w:r w:rsidR="00F35383">
        <w:rPr>
          <w:rFonts w:cs="Times New Roman"/>
          <w:color w:val="000000" w:themeColor="text1"/>
          <w:szCs w:val="24"/>
        </w:rPr>
        <w:t xml:space="preserve">P, </w:t>
      </w:r>
      <w:r w:rsidR="00781E9E">
        <w:rPr>
          <w:rFonts w:cs="Times New Roman"/>
          <w:color w:val="000000" w:themeColor="text1"/>
          <w:szCs w:val="24"/>
        </w:rPr>
        <w:t>Bhensdadia C</w:t>
      </w:r>
      <w:r w:rsidR="00F35383">
        <w:rPr>
          <w:rFonts w:cs="Times New Roman"/>
          <w:color w:val="000000" w:themeColor="text1"/>
          <w:szCs w:val="24"/>
        </w:rPr>
        <w:t>K</w:t>
      </w:r>
      <w:r w:rsidR="00781E9E">
        <w:rPr>
          <w:rFonts w:cs="Times New Roman"/>
          <w:color w:val="000000" w:themeColor="text1"/>
          <w:szCs w:val="24"/>
        </w:rPr>
        <w:t xml:space="preserve">. 2012. </w:t>
      </w:r>
      <w:r w:rsidR="00F32F98" w:rsidRPr="008F07E0">
        <w:rPr>
          <w:rFonts w:cs="Times New Roman"/>
          <w:color w:val="000000" w:themeColor="text1"/>
          <w:szCs w:val="24"/>
        </w:rPr>
        <w:t>Improved Decision Tree Induction Algorithm with Feature Selection, Cross Validation, Model Complexity and Reduced Error Pruning</w:t>
      </w:r>
      <w:r w:rsidR="00781E9E">
        <w:rPr>
          <w:rFonts w:cs="Times New Roman"/>
          <w:color w:val="000000" w:themeColor="text1"/>
          <w:szCs w:val="24"/>
        </w:rPr>
        <w:t>.</w:t>
      </w:r>
      <w:r w:rsidR="00781E9E">
        <w:rPr>
          <w:rFonts w:ascii="Arial" w:hAnsi="Arial" w:cs="Arial"/>
          <w:sz w:val="16"/>
          <w:szCs w:val="16"/>
        </w:rPr>
        <w:t xml:space="preserve"> </w:t>
      </w:r>
      <w:r w:rsidR="00781E9E" w:rsidRPr="00781E9E">
        <w:rPr>
          <w:rFonts w:cs="Times New Roman"/>
          <w:i/>
          <w:szCs w:val="24"/>
        </w:rPr>
        <w:t xml:space="preserve">International Journal of Computer </w:t>
      </w:r>
      <w:r w:rsidR="00781E9E" w:rsidRPr="00D15FC6">
        <w:rPr>
          <w:rFonts w:cs="Times New Roman"/>
          <w:i/>
          <w:szCs w:val="24"/>
        </w:rPr>
        <w:t>Science and Information Technologies</w:t>
      </w:r>
      <w:r w:rsidR="00F30854" w:rsidRPr="00D15FC6">
        <w:rPr>
          <w:rFonts w:cs="Times New Roman"/>
          <w:i/>
          <w:szCs w:val="24"/>
        </w:rPr>
        <w:t xml:space="preserve"> (IJCSIT)</w:t>
      </w:r>
      <w:r w:rsidR="00781E9E" w:rsidRPr="00D15FC6">
        <w:rPr>
          <w:rFonts w:cs="Times New Roman"/>
          <w:i/>
          <w:szCs w:val="24"/>
        </w:rPr>
        <w:t>.</w:t>
      </w:r>
      <w:r w:rsidR="00F32F98" w:rsidRPr="00D15FC6">
        <w:rPr>
          <w:rFonts w:cs="Times New Roman"/>
          <w:color w:val="000000" w:themeColor="text1"/>
          <w:szCs w:val="24"/>
        </w:rPr>
        <w:t xml:space="preserve"> </w:t>
      </w:r>
      <w:r w:rsidR="00781E9E" w:rsidRPr="00D15FC6">
        <w:rPr>
          <w:rFonts w:cs="Times New Roman"/>
          <w:color w:val="000000" w:themeColor="text1"/>
          <w:szCs w:val="24"/>
        </w:rPr>
        <w:t>3(2):3427-</w:t>
      </w:r>
      <w:r w:rsidR="00F32F98" w:rsidRPr="00D15FC6">
        <w:rPr>
          <w:rFonts w:cs="Times New Roman"/>
          <w:color w:val="000000" w:themeColor="text1"/>
          <w:szCs w:val="24"/>
        </w:rPr>
        <w:t>3431</w:t>
      </w:r>
      <w:r w:rsidR="00781E9E" w:rsidRPr="00D15FC6">
        <w:rPr>
          <w:rFonts w:cs="Times New Roman"/>
          <w:color w:val="000000" w:themeColor="text1"/>
          <w:szCs w:val="24"/>
        </w:rPr>
        <w:t>.</w:t>
      </w:r>
    </w:p>
    <w:p w:rsidR="00F32F98" w:rsidRPr="00D15FC6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 w:rsidRPr="00D15FC6">
        <w:rPr>
          <w:rFonts w:cs="Times New Roman"/>
          <w:color w:val="000000" w:themeColor="text1"/>
          <w:szCs w:val="24"/>
        </w:rPr>
        <w:t xml:space="preserve">Gorunescu F. 2011. </w:t>
      </w:r>
      <w:r w:rsidRPr="00D15FC6">
        <w:rPr>
          <w:rFonts w:cs="Times New Roman"/>
          <w:i/>
          <w:color w:val="000000" w:themeColor="text1"/>
          <w:szCs w:val="24"/>
        </w:rPr>
        <w:t>Data Mining Concept, Models and Techniques</w:t>
      </w:r>
      <w:r w:rsidRPr="00D15FC6">
        <w:rPr>
          <w:rFonts w:cs="Times New Roman"/>
          <w:color w:val="000000" w:themeColor="text1"/>
          <w:szCs w:val="24"/>
        </w:rPr>
        <w:t>.</w:t>
      </w:r>
      <w:r w:rsidR="00F30854" w:rsidRPr="00D15FC6">
        <w:rPr>
          <w:rFonts w:cs="Times New Roman"/>
          <w:color w:val="000000" w:themeColor="text1"/>
          <w:szCs w:val="24"/>
        </w:rPr>
        <w:t xml:space="preserve"> </w:t>
      </w:r>
      <w:r w:rsidRPr="00D15FC6">
        <w:rPr>
          <w:rFonts w:cs="Times New Roman"/>
          <w:color w:val="000000" w:themeColor="text1"/>
          <w:szCs w:val="24"/>
        </w:rPr>
        <w:t>Verlag</w:t>
      </w:r>
      <w:r w:rsidR="00F30854" w:rsidRPr="00D15FC6">
        <w:rPr>
          <w:rFonts w:cs="Times New Roman"/>
          <w:color w:val="000000" w:themeColor="text1"/>
          <w:szCs w:val="24"/>
        </w:rPr>
        <w:t xml:space="preserve"> (DE)</w:t>
      </w:r>
      <w:r w:rsidRPr="00D15FC6">
        <w:rPr>
          <w:rFonts w:cs="Times New Roman"/>
          <w:color w:val="000000" w:themeColor="text1"/>
          <w:szCs w:val="24"/>
        </w:rPr>
        <w:t>: Springer.</w:t>
      </w:r>
      <w:r w:rsidR="00F30854" w:rsidRPr="00D15FC6">
        <w:rPr>
          <w:rFonts w:cs="Times New Roman"/>
          <w:color w:val="000000" w:themeColor="text1"/>
          <w:szCs w:val="24"/>
        </w:rPr>
        <w:t xml:space="preserve"> </w:t>
      </w:r>
      <w:r w:rsidRPr="00D15FC6">
        <w:rPr>
          <w:rFonts w:cs="Times New Roman"/>
          <w:color w:val="000000" w:themeColor="text1"/>
          <w:szCs w:val="24"/>
        </w:rPr>
        <w:t xml:space="preserve"> </w:t>
      </w:r>
    </w:p>
    <w:p w:rsidR="00F32F98" w:rsidRPr="00D15FC6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 w:rsidRPr="00D15FC6">
        <w:rPr>
          <w:szCs w:val="24"/>
        </w:rPr>
        <w:t xml:space="preserve">Han J, Kamber M, Pei J. 2012. </w:t>
      </w:r>
      <w:r w:rsidRPr="00D15FC6">
        <w:rPr>
          <w:i/>
          <w:iCs/>
          <w:szCs w:val="24"/>
        </w:rPr>
        <w:t>Data Mining: Concepts and Techniques</w:t>
      </w:r>
      <w:r w:rsidRPr="00D15FC6">
        <w:rPr>
          <w:szCs w:val="24"/>
        </w:rPr>
        <w:t xml:space="preserve">. </w:t>
      </w:r>
      <w:r w:rsidR="00F35383" w:rsidRPr="00D15FC6">
        <w:rPr>
          <w:szCs w:val="24"/>
        </w:rPr>
        <w:t>Ed ke-3</w:t>
      </w:r>
      <w:r w:rsidRPr="00D15FC6">
        <w:rPr>
          <w:szCs w:val="24"/>
        </w:rPr>
        <w:t xml:space="preserve">. </w:t>
      </w:r>
      <w:r w:rsidR="00AA5A4B" w:rsidRPr="00D15FC6">
        <w:rPr>
          <w:szCs w:val="24"/>
        </w:rPr>
        <w:t>Waltham (US)</w:t>
      </w:r>
      <w:r w:rsidRPr="00D15FC6">
        <w:rPr>
          <w:szCs w:val="24"/>
        </w:rPr>
        <w:t>: Morgan Kaufman Publisher.</w:t>
      </w:r>
    </w:p>
    <w:p w:rsidR="00F32F98" w:rsidRPr="00324E27" w:rsidRDefault="00F32F98" w:rsidP="00324E27">
      <w:pPr>
        <w:pStyle w:val="Default"/>
        <w:ind w:left="284" w:hanging="284"/>
      </w:pPr>
      <w:r w:rsidRPr="00120FD0">
        <w:rPr>
          <w:color w:val="000000" w:themeColor="text1"/>
        </w:rPr>
        <w:t>Hauk</w:t>
      </w:r>
      <w:r>
        <w:rPr>
          <w:color w:val="000000" w:themeColor="text1"/>
        </w:rPr>
        <w:t>e J, Kossowski</w:t>
      </w:r>
      <w:r w:rsidRPr="00120FD0">
        <w:rPr>
          <w:color w:val="000000" w:themeColor="text1"/>
        </w:rPr>
        <w:t xml:space="preserve"> T. 2011. </w:t>
      </w:r>
      <w:r w:rsidR="00916AFE" w:rsidRPr="00324E27">
        <w:rPr>
          <w:color w:val="000000" w:themeColor="text1"/>
        </w:rPr>
        <w:t>Comparison of Values of Pearson’s a</w:t>
      </w:r>
      <w:r w:rsidRPr="00324E27">
        <w:rPr>
          <w:color w:val="000000" w:themeColor="text1"/>
        </w:rPr>
        <w:t>nd Spearman’S Correlation</w:t>
      </w:r>
      <w:r w:rsidR="00916AFE" w:rsidRPr="00324E27">
        <w:rPr>
          <w:color w:val="000000" w:themeColor="text1"/>
        </w:rPr>
        <w:t xml:space="preserve"> Coefficients on The Same Sets o</w:t>
      </w:r>
      <w:r w:rsidRPr="00324E27">
        <w:rPr>
          <w:color w:val="000000" w:themeColor="text1"/>
        </w:rPr>
        <w:t>f Data</w:t>
      </w:r>
      <w:r w:rsidR="00324E27">
        <w:rPr>
          <w:color w:val="000000" w:themeColor="text1"/>
        </w:rPr>
        <w:t xml:space="preserve">. </w:t>
      </w:r>
      <w:r w:rsidR="00324E27" w:rsidRPr="00324E27">
        <w:rPr>
          <w:i/>
        </w:rPr>
        <w:t>Quaestiones</w:t>
      </w:r>
      <w:r w:rsidR="00324E27">
        <w:rPr>
          <w:i/>
        </w:rPr>
        <w:t xml:space="preserve"> </w:t>
      </w:r>
      <w:r w:rsidR="00324E27" w:rsidRPr="00324E27">
        <w:rPr>
          <w:i/>
        </w:rPr>
        <w:t>Geographicae</w:t>
      </w:r>
      <w:r w:rsidR="00324E27">
        <w:rPr>
          <w:i/>
        </w:rPr>
        <w:t xml:space="preserve"> </w:t>
      </w:r>
      <w:r w:rsidR="00324E27">
        <w:t>.30 (2):87-93.doi:</w:t>
      </w:r>
      <w:r w:rsidR="00324E27">
        <w:rPr>
          <w:rFonts w:eastAsiaTheme="minorEastAsia"/>
          <w:lang w:eastAsia="ja-JP"/>
        </w:rPr>
        <w:t>10.2478/v10117-011-0021-1</w:t>
      </w:r>
      <w:r w:rsidRPr="00120FD0">
        <w:rPr>
          <w:color w:val="000000" w:themeColor="text1"/>
        </w:rPr>
        <w:t>.</w:t>
      </w:r>
    </w:p>
    <w:p w:rsidR="00F32F98" w:rsidRDefault="00916AFE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[</w:t>
      </w:r>
      <w:r w:rsidR="00F32F98" w:rsidRPr="00120FD0">
        <w:rPr>
          <w:rFonts w:cs="Times New Roman"/>
          <w:color w:val="000000" w:themeColor="text1"/>
          <w:szCs w:val="24"/>
        </w:rPr>
        <w:t>IPB</w:t>
      </w:r>
      <w:r>
        <w:rPr>
          <w:rFonts w:cs="Times New Roman"/>
          <w:color w:val="000000" w:themeColor="text1"/>
          <w:szCs w:val="24"/>
        </w:rPr>
        <w:t>] Institut Pertanian Bogor</w:t>
      </w:r>
      <w:r w:rsidR="00F32F98" w:rsidRPr="00120FD0">
        <w:rPr>
          <w:rFonts w:cs="Times New Roman"/>
          <w:color w:val="000000" w:themeColor="text1"/>
          <w:szCs w:val="24"/>
        </w:rPr>
        <w:t xml:space="preserve">. 2014. </w:t>
      </w:r>
      <w:r w:rsidR="00F32F98" w:rsidRPr="00916AFE">
        <w:rPr>
          <w:rFonts w:cs="Times New Roman"/>
          <w:i/>
          <w:color w:val="000000" w:themeColor="text1"/>
          <w:szCs w:val="24"/>
        </w:rPr>
        <w:t>Panduan Program Pendidikan Sarjana Edisi</w:t>
      </w:r>
      <w:r w:rsidRPr="00916AFE">
        <w:rPr>
          <w:rFonts w:cs="Times New Roman"/>
          <w:i/>
          <w:color w:val="000000" w:themeColor="text1"/>
          <w:szCs w:val="24"/>
        </w:rPr>
        <w:t xml:space="preserve"> Tahun</w:t>
      </w:r>
      <w:r w:rsidR="00F32F98" w:rsidRPr="00916AFE">
        <w:rPr>
          <w:rFonts w:cs="Times New Roman"/>
          <w:i/>
          <w:color w:val="000000" w:themeColor="text1"/>
          <w:szCs w:val="24"/>
        </w:rPr>
        <w:t xml:space="preserve"> 2014</w:t>
      </w:r>
      <w:r w:rsidR="00F32F98" w:rsidRPr="00120FD0">
        <w:rPr>
          <w:rFonts w:cs="Times New Roman"/>
          <w:color w:val="000000" w:themeColor="text1"/>
          <w:szCs w:val="24"/>
        </w:rPr>
        <w:t>. Bogor</w:t>
      </w:r>
      <w:r>
        <w:rPr>
          <w:rFonts w:cs="Times New Roman"/>
          <w:color w:val="000000" w:themeColor="text1"/>
          <w:szCs w:val="24"/>
        </w:rPr>
        <w:t xml:space="preserve"> </w:t>
      </w:r>
      <w:r w:rsidR="00F32F98" w:rsidRPr="00120FD0">
        <w:rPr>
          <w:rFonts w:cs="Times New Roman"/>
          <w:color w:val="000000" w:themeColor="text1"/>
          <w:szCs w:val="24"/>
        </w:rPr>
        <w:t xml:space="preserve">(ID): </w:t>
      </w:r>
      <w:r>
        <w:rPr>
          <w:rFonts w:cs="Times New Roman"/>
          <w:color w:val="000000" w:themeColor="text1"/>
          <w:szCs w:val="24"/>
        </w:rPr>
        <w:t>IPB Pr</w:t>
      </w:r>
      <w:r w:rsidR="00F32F98" w:rsidRPr="00120FD0">
        <w:rPr>
          <w:rFonts w:cs="Times New Roman"/>
          <w:color w:val="000000" w:themeColor="text1"/>
          <w:szCs w:val="24"/>
        </w:rPr>
        <w:t xml:space="preserve">. </w:t>
      </w:r>
    </w:p>
    <w:p w:rsidR="00806C4B" w:rsidRDefault="00806C4B" w:rsidP="00B23B19">
      <w:pPr>
        <w:autoSpaceDE w:val="0"/>
        <w:autoSpaceDN w:val="0"/>
        <w:adjustRightInd w:val="0"/>
        <w:ind w:left="284" w:hanging="284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Kohavi R. 1995. </w:t>
      </w:r>
      <w:r w:rsidRPr="00806C4B">
        <w:rPr>
          <w:rFonts w:cs="Times New Roman"/>
          <w:color w:val="000000" w:themeColor="text1"/>
          <w:szCs w:val="24"/>
        </w:rPr>
        <w:t>A Study of Cross</w:t>
      </w:r>
      <w:r>
        <w:rPr>
          <w:rFonts w:cs="Times New Roman"/>
          <w:color w:val="000000" w:themeColor="text1"/>
          <w:szCs w:val="24"/>
        </w:rPr>
        <w:t>-</w:t>
      </w:r>
      <w:r w:rsidRPr="00806C4B">
        <w:rPr>
          <w:rFonts w:cs="Times New Roman"/>
          <w:color w:val="000000" w:themeColor="text1"/>
          <w:szCs w:val="24"/>
        </w:rPr>
        <w:t>Validation and Bootstrap</w:t>
      </w:r>
      <w:r>
        <w:rPr>
          <w:rFonts w:cs="Times New Roman"/>
          <w:color w:val="000000" w:themeColor="text1"/>
          <w:szCs w:val="24"/>
        </w:rPr>
        <w:t xml:space="preserve"> for Accuracy Estimation and Model Selection</w:t>
      </w:r>
      <w:r w:rsidRPr="00806C4B">
        <w:rPr>
          <w:rFonts w:cs="Times New Roman"/>
          <w:i/>
          <w:color w:val="000000" w:themeColor="text1"/>
          <w:szCs w:val="24"/>
        </w:rPr>
        <w:t>.</w:t>
      </w:r>
      <w:r w:rsidRPr="00806C4B">
        <w:rPr>
          <w:i/>
        </w:rPr>
        <w:t xml:space="preserve"> 14th International Joint Conference on Artificial Intelligence</w:t>
      </w:r>
      <w:r w:rsidR="00B23B19">
        <w:rPr>
          <w:i/>
        </w:rPr>
        <w:t xml:space="preserve"> </w:t>
      </w:r>
      <w:r w:rsidR="00B23B19">
        <w:t>[internet]</w:t>
      </w:r>
      <w:r w:rsidR="00B23B19">
        <w:rPr>
          <w:rFonts w:cs="Times New Roman"/>
          <w:color w:val="000000" w:themeColor="text1"/>
          <w:szCs w:val="24"/>
        </w:rPr>
        <w:t xml:space="preserve">; 1995 Agu 20-25; Montreal, Canada. San Fransisco (US): </w:t>
      </w:r>
      <w:r w:rsidR="00B23B19">
        <w:rPr>
          <w:rStyle w:val="small-link-text"/>
        </w:rPr>
        <w:t>Morgan Kaufmann Publishers, Inc. hlm 1137-1143; [diunduh 2017 April 5]. Tersedia pada: http://</w:t>
      </w:r>
      <w:r w:rsidR="00B23B19" w:rsidRPr="00B23B19">
        <w:rPr>
          <w:rStyle w:val="HTMLCite"/>
          <w:i w:val="0"/>
        </w:rPr>
        <w:t>ai.stanford.edu/~ronnyk/accEst.pdf</w:t>
      </w:r>
      <w:r w:rsidR="00B23B19">
        <w:rPr>
          <w:rFonts w:cs="Times New Roman"/>
          <w:i/>
          <w:color w:val="000000" w:themeColor="text1"/>
          <w:szCs w:val="24"/>
        </w:rPr>
        <w:t>.</w:t>
      </w:r>
    </w:p>
    <w:p w:rsidR="00F32F98" w:rsidRPr="00120FD0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Larose </w:t>
      </w:r>
      <w:r w:rsidR="007262B1">
        <w:rPr>
          <w:rFonts w:cs="Times New Roman"/>
          <w:color w:val="000000" w:themeColor="text1"/>
          <w:szCs w:val="24"/>
        </w:rPr>
        <w:t>T</w:t>
      </w:r>
      <w:r w:rsidRPr="00120FD0">
        <w:rPr>
          <w:rFonts w:cs="Times New Roman"/>
          <w:color w:val="000000" w:themeColor="text1"/>
          <w:szCs w:val="24"/>
        </w:rPr>
        <w:t xml:space="preserve">D. 2005. </w:t>
      </w:r>
      <w:r w:rsidRPr="00120FD0">
        <w:rPr>
          <w:rFonts w:cs="Times New Roman"/>
          <w:i/>
          <w:color w:val="000000" w:themeColor="text1"/>
          <w:szCs w:val="24"/>
        </w:rPr>
        <w:t>Discovering Knowledge in Data: An Introduction to Data Mining</w:t>
      </w:r>
      <w:r w:rsidR="00694962">
        <w:rPr>
          <w:rFonts w:cs="Times New Roman"/>
          <w:bCs/>
          <w:i/>
          <w:szCs w:val="24"/>
        </w:rPr>
        <w:t xml:space="preserve">. </w:t>
      </w:r>
      <w:r w:rsidR="002F0A98">
        <w:rPr>
          <w:rFonts w:cs="Times New Roman"/>
          <w:szCs w:val="24"/>
        </w:rPr>
        <w:t>Hoboken (US)</w:t>
      </w:r>
      <w:r w:rsidR="002F0A98" w:rsidRPr="002F0A98">
        <w:rPr>
          <w:rFonts w:cs="Times New Roman"/>
          <w:bCs/>
          <w:szCs w:val="24"/>
        </w:rPr>
        <w:t>:</w:t>
      </w:r>
      <w:r w:rsidR="002F0A98">
        <w:rPr>
          <w:rFonts w:cs="Times New Roman"/>
          <w:bCs/>
          <w:i/>
          <w:szCs w:val="24"/>
        </w:rPr>
        <w:t xml:space="preserve"> </w:t>
      </w:r>
      <w:r w:rsidR="002F0A98" w:rsidRPr="002F0A98">
        <w:rPr>
          <w:rFonts w:cs="Times New Roman"/>
          <w:bCs/>
          <w:szCs w:val="24"/>
        </w:rPr>
        <w:t>John Wiley &amp; Sons, Inc</w:t>
      </w:r>
      <w:r w:rsidRPr="008A7CC5">
        <w:rPr>
          <w:rFonts w:cs="Times New Roman"/>
          <w:color w:val="000000" w:themeColor="text1"/>
          <w:szCs w:val="24"/>
        </w:rPr>
        <w:t>.</w:t>
      </w:r>
    </w:p>
    <w:p w:rsidR="00F32F98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Liu</w:t>
      </w:r>
      <w:r w:rsidR="007262B1">
        <w:rPr>
          <w:rFonts w:cs="Times New Roman"/>
          <w:color w:val="000000" w:themeColor="text1"/>
          <w:szCs w:val="24"/>
        </w:rPr>
        <w:t xml:space="preserve"> A</w:t>
      </w:r>
      <w:r w:rsidR="008A7CC5">
        <w:rPr>
          <w:rFonts w:cs="Times New Roman"/>
          <w:color w:val="000000" w:themeColor="text1"/>
          <w:szCs w:val="24"/>
        </w:rPr>
        <w:t xml:space="preserve">Y. 2014. </w:t>
      </w:r>
      <w:r w:rsidRPr="00D15FC6">
        <w:rPr>
          <w:rFonts w:cs="Times New Roman"/>
          <w:color w:val="000000" w:themeColor="text1"/>
          <w:szCs w:val="24"/>
        </w:rPr>
        <w:t>The Effect of Oversampling and Undersampling on Classifying Imbalanced Text Datasets</w:t>
      </w:r>
      <w:r w:rsidR="007900B0">
        <w:rPr>
          <w:rFonts w:cs="Times New Roman"/>
          <w:color w:val="000000" w:themeColor="text1"/>
          <w:szCs w:val="24"/>
        </w:rPr>
        <w:t xml:space="preserve"> [t</w:t>
      </w:r>
      <w:r w:rsidR="008A7CC5">
        <w:rPr>
          <w:rFonts w:cs="Times New Roman"/>
          <w:color w:val="000000" w:themeColor="text1"/>
          <w:szCs w:val="24"/>
        </w:rPr>
        <w:t>esis]</w:t>
      </w:r>
      <w:r w:rsidRPr="00120FD0">
        <w:rPr>
          <w:rFonts w:cs="Times New Roman"/>
          <w:color w:val="000000" w:themeColor="text1"/>
          <w:szCs w:val="24"/>
        </w:rPr>
        <w:t xml:space="preserve">. </w:t>
      </w:r>
      <w:r w:rsidR="008A7CC5">
        <w:rPr>
          <w:rFonts w:cs="Times New Roman"/>
          <w:color w:val="000000" w:themeColor="text1"/>
          <w:szCs w:val="24"/>
        </w:rPr>
        <w:t xml:space="preserve">Austin (US): </w:t>
      </w:r>
      <w:r w:rsidRPr="00120FD0">
        <w:rPr>
          <w:rFonts w:cs="Times New Roman"/>
          <w:color w:val="000000" w:themeColor="text1"/>
          <w:szCs w:val="24"/>
        </w:rPr>
        <w:t>University of Texas.</w:t>
      </w:r>
    </w:p>
    <w:p w:rsidR="00F32F98" w:rsidRPr="00120FD0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Longadge R, </w:t>
      </w:r>
      <w:r w:rsidRPr="00120FD0">
        <w:rPr>
          <w:rFonts w:cs="Times New Roman"/>
          <w:color w:val="000000" w:themeColor="text1"/>
          <w:szCs w:val="24"/>
        </w:rPr>
        <w:t>Dongre</w:t>
      </w:r>
      <w:r>
        <w:rPr>
          <w:rFonts w:cs="Times New Roman"/>
          <w:color w:val="000000" w:themeColor="text1"/>
          <w:szCs w:val="24"/>
        </w:rPr>
        <w:t xml:space="preserve"> </w:t>
      </w:r>
      <w:r w:rsidRPr="00120FD0">
        <w:rPr>
          <w:rFonts w:cs="Times New Roman"/>
          <w:color w:val="000000" w:themeColor="text1"/>
          <w:szCs w:val="24"/>
        </w:rPr>
        <w:t>S S</w:t>
      </w:r>
      <w:r>
        <w:rPr>
          <w:rFonts w:cs="Times New Roman"/>
          <w:color w:val="000000" w:themeColor="text1"/>
          <w:szCs w:val="24"/>
        </w:rPr>
        <w:t>, Malik</w:t>
      </w:r>
      <w:r w:rsidRPr="00120FD0">
        <w:rPr>
          <w:rFonts w:cs="Times New Roman"/>
          <w:color w:val="000000" w:themeColor="text1"/>
          <w:szCs w:val="24"/>
        </w:rPr>
        <w:t xml:space="preserve"> L. 2013. </w:t>
      </w:r>
      <w:r w:rsidRPr="002F0A98">
        <w:rPr>
          <w:rFonts w:cs="Times New Roman"/>
          <w:color w:val="000000" w:themeColor="text1"/>
          <w:szCs w:val="24"/>
        </w:rPr>
        <w:t>Class Imbalance Problem in Data Mining: Review</w:t>
      </w:r>
      <w:r w:rsidRPr="00120FD0">
        <w:rPr>
          <w:rFonts w:cs="Times New Roman"/>
          <w:color w:val="000000" w:themeColor="text1"/>
          <w:szCs w:val="24"/>
        </w:rPr>
        <w:t xml:space="preserve">. </w:t>
      </w:r>
      <w:r w:rsidR="002B1E5D" w:rsidRPr="002B1E5D">
        <w:rPr>
          <w:rFonts w:cs="Times New Roman"/>
          <w:i/>
          <w:szCs w:val="24"/>
        </w:rPr>
        <w:t>International Journal of Computer Science and Network</w:t>
      </w:r>
      <w:r w:rsidR="002B1E5D" w:rsidRPr="002B1E5D">
        <w:rPr>
          <w:rFonts w:cs="Times New Roman"/>
          <w:i/>
          <w:color w:val="000000" w:themeColor="text1"/>
          <w:szCs w:val="24"/>
        </w:rPr>
        <w:t xml:space="preserve"> </w:t>
      </w:r>
      <w:r w:rsidRPr="002B1E5D">
        <w:rPr>
          <w:rFonts w:cs="Times New Roman"/>
          <w:i/>
          <w:color w:val="000000" w:themeColor="text1"/>
          <w:szCs w:val="24"/>
        </w:rPr>
        <w:t>(IJ</w:t>
      </w:r>
      <w:r w:rsidR="002B1E5D" w:rsidRPr="002B1E5D">
        <w:rPr>
          <w:rFonts w:cs="Times New Roman"/>
          <w:i/>
          <w:color w:val="000000" w:themeColor="text1"/>
          <w:szCs w:val="24"/>
        </w:rPr>
        <w:t>SN</w:t>
      </w:r>
      <w:r w:rsidRPr="002B1E5D">
        <w:rPr>
          <w:rFonts w:cs="Times New Roman"/>
          <w:i/>
          <w:color w:val="000000" w:themeColor="text1"/>
          <w:szCs w:val="24"/>
        </w:rPr>
        <w:t>)</w:t>
      </w:r>
      <w:r w:rsidR="002B1E5D">
        <w:rPr>
          <w:rFonts w:cs="Times New Roman"/>
          <w:color w:val="000000" w:themeColor="text1"/>
          <w:szCs w:val="24"/>
        </w:rPr>
        <w:t xml:space="preserve">. </w:t>
      </w:r>
      <w:r w:rsidRPr="00120FD0">
        <w:rPr>
          <w:rFonts w:cs="Times New Roman"/>
          <w:color w:val="000000" w:themeColor="text1"/>
          <w:szCs w:val="24"/>
        </w:rPr>
        <w:t>2</w:t>
      </w:r>
      <w:r w:rsidR="002B1E5D">
        <w:rPr>
          <w:rFonts w:cs="Times New Roman"/>
          <w:color w:val="000000" w:themeColor="text1"/>
          <w:szCs w:val="24"/>
        </w:rPr>
        <w:t>(1):83-87</w:t>
      </w:r>
      <w:r w:rsidRPr="00120FD0">
        <w:rPr>
          <w:rFonts w:cs="Times New Roman"/>
          <w:color w:val="000000" w:themeColor="text1"/>
          <w:szCs w:val="24"/>
        </w:rPr>
        <w:t>.</w:t>
      </w:r>
    </w:p>
    <w:p w:rsidR="00F32F98" w:rsidRDefault="00F32F98" w:rsidP="00F32F9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 w:rsidRPr="00120FD0">
        <w:rPr>
          <w:rFonts w:cs="Times New Roman"/>
          <w:color w:val="000000" w:themeColor="text1"/>
          <w:szCs w:val="24"/>
        </w:rPr>
        <w:t>Refaeilzadeh</w:t>
      </w:r>
      <w:r>
        <w:rPr>
          <w:rFonts w:cs="Times New Roman"/>
          <w:color w:val="000000" w:themeColor="text1"/>
          <w:szCs w:val="24"/>
        </w:rPr>
        <w:t xml:space="preserve"> P,</w:t>
      </w:r>
      <w:r w:rsidR="008A7CC5">
        <w:rPr>
          <w:rFonts w:cs="Times New Roman"/>
          <w:color w:val="000000" w:themeColor="text1"/>
          <w:szCs w:val="24"/>
        </w:rPr>
        <w:t xml:space="preserve"> </w:t>
      </w:r>
      <w:r w:rsidRPr="00120FD0">
        <w:rPr>
          <w:rFonts w:cs="Times New Roman"/>
          <w:color w:val="000000" w:themeColor="text1"/>
          <w:szCs w:val="24"/>
        </w:rPr>
        <w:t>Tang</w:t>
      </w:r>
      <w:r>
        <w:rPr>
          <w:rFonts w:cs="Times New Roman"/>
          <w:color w:val="000000" w:themeColor="text1"/>
          <w:szCs w:val="24"/>
        </w:rPr>
        <w:t xml:space="preserve"> L,</w:t>
      </w:r>
      <w:r w:rsidR="008A7CC5">
        <w:rPr>
          <w:rFonts w:cs="Times New Roman"/>
          <w:color w:val="000000" w:themeColor="text1"/>
          <w:szCs w:val="24"/>
        </w:rPr>
        <w:t xml:space="preserve"> </w:t>
      </w:r>
      <w:r w:rsidRPr="00120FD0">
        <w:rPr>
          <w:rFonts w:cs="Times New Roman"/>
          <w:color w:val="000000" w:themeColor="text1"/>
          <w:szCs w:val="24"/>
        </w:rPr>
        <w:t>Liu</w:t>
      </w:r>
      <w:r>
        <w:rPr>
          <w:rFonts w:cs="Times New Roman"/>
          <w:color w:val="000000" w:themeColor="text1"/>
          <w:szCs w:val="24"/>
        </w:rPr>
        <w:t xml:space="preserve"> H</w:t>
      </w:r>
      <w:r w:rsidR="007262B1">
        <w:rPr>
          <w:rFonts w:cs="Times New Roman"/>
          <w:color w:val="000000" w:themeColor="text1"/>
          <w:szCs w:val="24"/>
        </w:rPr>
        <w:t>. 2009</w:t>
      </w:r>
      <w:r w:rsidRPr="00120FD0">
        <w:rPr>
          <w:rFonts w:cs="Times New Roman"/>
          <w:color w:val="000000" w:themeColor="text1"/>
          <w:szCs w:val="24"/>
        </w:rPr>
        <w:t xml:space="preserve">. </w:t>
      </w:r>
      <w:r w:rsidRPr="00E27303">
        <w:rPr>
          <w:rFonts w:cs="Times New Roman"/>
          <w:color w:val="000000" w:themeColor="text1"/>
          <w:szCs w:val="24"/>
        </w:rPr>
        <w:t>Cross-Validation</w:t>
      </w:r>
      <w:r w:rsidRPr="00120FD0">
        <w:rPr>
          <w:rFonts w:cs="Times New Roman"/>
          <w:color w:val="000000" w:themeColor="text1"/>
          <w:szCs w:val="24"/>
        </w:rPr>
        <w:t>.</w:t>
      </w:r>
      <w:r w:rsidR="00E27303">
        <w:rPr>
          <w:rFonts w:cs="Times New Roman"/>
          <w:color w:val="000000" w:themeColor="text1"/>
          <w:szCs w:val="24"/>
        </w:rPr>
        <w:t xml:space="preserve"> Di dalam: </w:t>
      </w:r>
      <w:r w:rsidR="00E27303" w:rsidRPr="00E27303">
        <w:rPr>
          <w:rFonts w:cs="Times New Roman"/>
          <w:i/>
          <w:color w:val="000000" w:themeColor="text1"/>
          <w:szCs w:val="24"/>
        </w:rPr>
        <w:t>Encyclopedia of Database Systems</w:t>
      </w:r>
      <w:r w:rsidR="00E27303">
        <w:t>;</w:t>
      </w:r>
      <w:r w:rsidRPr="00120FD0">
        <w:rPr>
          <w:rFonts w:cs="Times New Roman"/>
          <w:color w:val="000000" w:themeColor="text1"/>
          <w:szCs w:val="24"/>
        </w:rPr>
        <w:t xml:space="preserve"> </w:t>
      </w:r>
      <w:r w:rsidR="00E27303">
        <w:rPr>
          <w:rFonts w:cs="Times New Roman"/>
          <w:color w:val="000000" w:themeColor="text1"/>
          <w:szCs w:val="24"/>
        </w:rPr>
        <w:t>Boston</w:t>
      </w:r>
      <w:r w:rsidR="00DD4A16">
        <w:rPr>
          <w:rFonts w:cs="Times New Roman"/>
          <w:color w:val="000000" w:themeColor="text1"/>
          <w:szCs w:val="24"/>
        </w:rPr>
        <w:t xml:space="preserve"> </w:t>
      </w:r>
      <w:r w:rsidR="00277656">
        <w:rPr>
          <w:rFonts w:cs="Times New Roman"/>
          <w:color w:val="000000" w:themeColor="text1"/>
          <w:szCs w:val="24"/>
        </w:rPr>
        <w:t>(US</w:t>
      </w:r>
      <w:r w:rsidRPr="00120FD0">
        <w:rPr>
          <w:rFonts w:cs="Times New Roman"/>
          <w:color w:val="000000" w:themeColor="text1"/>
          <w:szCs w:val="24"/>
        </w:rPr>
        <w:t xml:space="preserve">): </w:t>
      </w:r>
      <w:r w:rsidR="00E27303">
        <w:rPr>
          <w:rFonts w:cs="Times New Roman"/>
          <w:color w:val="000000" w:themeColor="text1"/>
          <w:szCs w:val="24"/>
        </w:rPr>
        <w:t>Springer. hlm 532-538.</w:t>
      </w:r>
      <w:r w:rsidRPr="00120FD0">
        <w:rPr>
          <w:rFonts w:cs="Times New Roman"/>
          <w:color w:val="000000" w:themeColor="text1"/>
          <w:szCs w:val="24"/>
        </w:rPr>
        <w:t>.</w:t>
      </w:r>
    </w:p>
    <w:p w:rsidR="00A752A8" w:rsidRPr="00120FD0" w:rsidRDefault="00A752A8" w:rsidP="00A752A8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Rulequest Research. 2017. </w:t>
      </w:r>
      <w:r w:rsidRPr="00120FD0">
        <w:rPr>
          <w:rFonts w:cs="Times New Roman"/>
          <w:i/>
          <w:color w:val="000000" w:themeColor="text1"/>
          <w:szCs w:val="24"/>
        </w:rPr>
        <w:t>Data mining tools see5 and C5.0</w:t>
      </w:r>
      <w:r>
        <w:rPr>
          <w:rFonts w:cs="Times New Roman"/>
          <w:color w:val="000000" w:themeColor="text1"/>
          <w:szCs w:val="24"/>
        </w:rPr>
        <w:t>. [Internet]. [Diunduh 2017</w:t>
      </w:r>
      <w:r w:rsidRPr="00120FD0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Mar 18</w:t>
      </w:r>
      <w:r w:rsidRPr="00120FD0">
        <w:rPr>
          <w:rFonts w:cs="Times New Roman"/>
          <w:color w:val="000000" w:themeColor="text1"/>
          <w:szCs w:val="24"/>
        </w:rPr>
        <w:t>]. Tersedia pada: http://rulequest.com/see5-comparison.html.</w:t>
      </w:r>
    </w:p>
    <w:p w:rsidR="00F32F98" w:rsidRDefault="00F32F98" w:rsidP="00357CE3">
      <w:pPr>
        <w:autoSpaceDE w:val="0"/>
        <w:autoSpaceDN w:val="0"/>
        <w:adjustRightInd w:val="0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Swastina</w:t>
      </w:r>
      <w:r w:rsidR="00D864E8">
        <w:rPr>
          <w:rFonts w:cs="Times New Roman"/>
          <w:color w:val="000000" w:themeColor="text1"/>
          <w:szCs w:val="24"/>
        </w:rPr>
        <w:t xml:space="preserve"> L. 20</w:t>
      </w:r>
      <w:r w:rsidR="00D50ED8">
        <w:rPr>
          <w:rFonts w:cs="Times New Roman"/>
          <w:color w:val="000000" w:themeColor="text1"/>
          <w:szCs w:val="24"/>
        </w:rPr>
        <w:t>13</w:t>
      </w:r>
      <w:r w:rsidR="00D864E8">
        <w:rPr>
          <w:rFonts w:cs="Times New Roman"/>
          <w:color w:val="000000" w:themeColor="text1"/>
          <w:szCs w:val="24"/>
        </w:rPr>
        <w:t xml:space="preserve">. </w:t>
      </w:r>
      <w:r w:rsidRPr="00C63F75">
        <w:rPr>
          <w:rFonts w:cs="Times New Roman"/>
          <w:color w:val="000000" w:themeColor="text1"/>
          <w:szCs w:val="24"/>
        </w:rPr>
        <w:t>Penerapan Algoritma C4.5 Un</w:t>
      </w:r>
      <w:r w:rsidR="00D864E8" w:rsidRPr="00C63F75">
        <w:rPr>
          <w:rFonts w:cs="Times New Roman"/>
          <w:color w:val="000000" w:themeColor="text1"/>
          <w:szCs w:val="24"/>
        </w:rPr>
        <w:t>tuk Penentuan Jurusan Mahasiswa</w:t>
      </w:r>
      <w:r w:rsidR="00357CE3">
        <w:rPr>
          <w:rFonts w:cs="Times New Roman"/>
          <w:color w:val="000000" w:themeColor="text1"/>
          <w:szCs w:val="24"/>
        </w:rPr>
        <w:t xml:space="preserve">. </w:t>
      </w:r>
      <w:r w:rsidR="00C63F75" w:rsidRPr="00C63F75">
        <w:rPr>
          <w:rFonts w:cs="Times New Roman"/>
          <w:i/>
          <w:color w:val="000000" w:themeColor="text1"/>
          <w:szCs w:val="24"/>
        </w:rPr>
        <w:t xml:space="preserve">J </w:t>
      </w:r>
      <w:r w:rsidR="00357CE3" w:rsidRPr="00C63F75">
        <w:rPr>
          <w:rFonts w:cs="Times New Roman"/>
          <w:i/>
          <w:color w:val="000000" w:themeColor="text1"/>
          <w:szCs w:val="24"/>
        </w:rPr>
        <w:t>GEMA AKTUALITA</w:t>
      </w:r>
      <w:r w:rsidR="00357CE3">
        <w:rPr>
          <w:rFonts w:cs="Times New Roman"/>
          <w:color w:val="000000" w:themeColor="text1"/>
          <w:szCs w:val="24"/>
        </w:rPr>
        <w:t>. 2(1):93-98.</w:t>
      </w:r>
    </w:p>
    <w:p w:rsidR="00F32F98" w:rsidRPr="00120FD0" w:rsidRDefault="00F32F98" w:rsidP="008D131C">
      <w:pPr>
        <w:pStyle w:val="NoSpacing"/>
        <w:ind w:left="284" w:hanging="284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W</w:t>
      </w:r>
      <w:r w:rsidR="00357CE3">
        <w:rPr>
          <w:rFonts w:cs="Times New Roman"/>
          <w:color w:val="000000" w:themeColor="text1"/>
          <w:szCs w:val="24"/>
        </w:rPr>
        <w:t>eng</w:t>
      </w:r>
      <w:r>
        <w:rPr>
          <w:rFonts w:cs="Times New Roman"/>
          <w:color w:val="000000" w:themeColor="text1"/>
          <w:szCs w:val="24"/>
        </w:rPr>
        <w:t xml:space="preserve"> C</w:t>
      </w:r>
      <w:r w:rsidR="00357CE3">
        <w:rPr>
          <w:rFonts w:cs="Times New Roman"/>
          <w:color w:val="000000" w:themeColor="text1"/>
          <w:szCs w:val="24"/>
        </w:rPr>
        <w:t>G</w:t>
      </w:r>
      <w:r w:rsidR="00D47753">
        <w:rPr>
          <w:rFonts w:cs="Times New Roman"/>
          <w:color w:val="000000" w:themeColor="text1"/>
          <w:szCs w:val="24"/>
        </w:rPr>
        <w:t>, Poon J. 2008</w:t>
      </w:r>
      <w:r>
        <w:rPr>
          <w:rFonts w:cs="Times New Roman"/>
          <w:color w:val="000000" w:themeColor="text1"/>
          <w:szCs w:val="24"/>
        </w:rPr>
        <w:t xml:space="preserve">. </w:t>
      </w:r>
      <w:r w:rsidRPr="00D47753">
        <w:rPr>
          <w:rFonts w:cs="Times New Roman"/>
          <w:szCs w:val="24"/>
        </w:rPr>
        <w:t xml:space="preserve">A New Evaluation Measure for Imbalanced Datasets. </w:t>
      </w:r>
      <w:r w:rsidR="00D47753">
        <w:rPr>
          <w:rFonts w:cs="Times New Roman"/>
          <w:szCs w:val="24"/>
        </w:rPr>
        <w:t xml:space="preserve">Di </w:t>
      </w:r>
      <w:r w:rsidR="00D47753" w:rsidRPr="00C61934">
        <w:rPr>
          <w:rFonts w:cs="Times New Roman"/>
          <w:color w:val="000000" w:themeColor="text1"/>
          <w:szCs w:val="24"/>
        </w:rPr>
        <w:t xml:space="preserve">dalam: </w:t>
      </w:r>
      <w:r w:rsidR="00D47753" w:rsidRPr="00C61934">
        <w:rPr>
          <w:bCs/>
          <w:color w:val="000000" w:themeColor="text1"/>
        </w:rPr>
        <w:t>Roddick J F, Li J, Christen P, Kennedy P</w:t>
      </w:r>
      <w:r w:rsidR="00EA07D8" w:rsidRPr="00C61934">
        <w:rPr>
          <w:bCs/>
          <w:color w:val="000000" w:themeColor="text1"/>
        </w:rPr>
        <w:t>,</w:t>
      </w:r>
      <w:r w:rsidR="00C61934">
        <w:rPr>
          <w:bCs/>
          <w:color w:val="000000" w:themeColor="text1"/>
        </w:rPr>
        <w:t xml:space="preserve"> </w:t>
      </w:r>
      <w:r w:rsidR="00EA07D8" w:rsidRPr="00C61934">
        <w:rPr>
          <w:bCs/>
          <w:color w:val="000000" w:themeColor="text1"/>
        </w:rPr>
        <w:t>editor</w:t>
      </w:r>
      <w:r w:rsidR="00D47753" w:rsidRPr="00C61934">
        <w:rPr>
          <w:color w:val="000000" w:themeColor="text1"/>
        </w:rPr>
        <w:t xml:space="preserve">. </w:t>
      </w:r>
      <w:r w:rsidR="00D47753" w:rsidRPr="00C61934">
        <w:rPr>
          <w:i/>
          <w:color w:val="000000" w:themeColor="text1"/>
        </w:rPr>
        <w:t xml:space="preserve">7th Australasian Data Mining Conference </w:t>
      </w:r>
      <w:r w:rsidR="006B1D70" w:rsidRPr="00C61934">
        <w:rPr>
          <w:i/>
          <w:color w:val="000000" w:themeColor="text1"/>
        </w:rPr>
        <w:t>(AusDM 2008)</w:t>
      </w:r>
      <w:r w:rsidR="006B1D70" w:rsidRPr="00C61934">
        <w:rPr>
          <w:color w:val="000000" w:themeColor="text1"/>
        </w:rPr>
        <w:t xml:space="preserve"> </w:t>
      </w:r>
      <w:r w:rsidR="00EA07D8" w:rsidRPr="00C61934">
        <w:rPr>
          <w:color w:val="000000" w:themeColor="text1"/>
        </w:rPr>
        <w:t>[internet]; 2008 Nov 27-28; Glenelg, Australia. Glenelg (AU)</w:t>
      </w:r>
      <w:r w:rsidR="00EA07D8" w:rsidRPr="00C61934">
        <w:rPr>
          <w:rFonts w:cs="Times New Roman"/>
          <w:color w:val="000000" w:themeColor="text1"/>
          <w:szCs w:val="24"/>
        </w:rPr>
        <w:t xml:space="preserve">: </w:t>
      </w:r>
      <w:r w:rsidR="00EA07D8" w:rsidRPr="00C61934">
        <w:rPr>
          <w:rStyle w:val="small-link-text"/>
          <w:color w:val="000000" w:themeColor="text1"/>
        </w:rPr>
        <w:t>Australian Computer Society, Inc</w:t>
      </w:r>
      <w:r w:rsidR="00C61934" w:rsidRPr="00C61934">
        <w:rPr>
          <w:rStyle w:val="small-link-text"/>
          <w:color w:val="000000" w:themeColor="text1"/>
        </w:rPr>
        <w:t>. hlm 27-32</w:t>
      </w:r>
      <w:r w:rsidR="00C61934">
        <w:rPr>
          <w:rStyle w:val="small-link-text"/>
          <w:color w:val="000000" w:themeColor="text1"/>
        </w:rPr>
        <w:t>; [</w:t>
      </w:r>
      <w:r w:rsidR="00C61934" w:rsidRPr="00C61934">
        <w:rPr>
          <w:rStyle w:val="small-link-text"/>
          <w:color w:val="000000" w:themeColor="text1"/>
        </w:rPr>
        <w:t>diunduh 2017 Mar 8]. Tersedia pada: http:</w:t>
      </w:r>
      <w:r w:rsidR="00C61934" w:rsidRPr="00C61934">
        <w:rPr>
          <w:rStyle w:val="small-link-text"/>
          <w:i/>
          <w:color w:val="000000" w:themeColor="text1"/>
        </w:rPr>
        <w:t>//</w:t>
      </w:r>
      <w:r w:rsidR="00C61934" w:rsidRPr="00C61934">
        <w:rPr>
          <w:rStyle w:val="HTMLCite"/>
          <w:i w:val="0"/>
          <w:color w:val="000000" w:themeColor="text1"/>
        </w:rPr>
        <w:t>crpit.com/confpapers/CRPITV87Weng.pdf.</w:t>
      </w:r>
    </w:p>
    <w:p w:rsidR="00F32F98" w:rsidRDefault="00F32F98" w:rsidP="00F32F98">
      <w:pPr>
        <w:rPr>
          <w:lang w:val="id-ID"/>
        </w:rPr>
      </w:pPr>
    </w:p>
    <w:p w:rsidR="00F32F98" w:rsidRDefault="00F32F98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F04EF6" w:rsidRDefault="00F04EF6" w:rsidP="00F32F98">
      <w:pPr>
        <w:rPr>
          <w:lang w:val="id-ID"/>
        </w:rPr>
      </w:pPr>
    </w:p>
    <w:p w:rsidR="00F04EF6" w:rsidRDefault="00F04EF6" w:rsidP="00F32F98">
      <w:pPr>
        <w:rPr>
          <w:lang w:val="id-ID"/>
        </w:rPr>
      </w:pPr>
    </w:p>
    <w:p w:rsidR="00B935AA" w:rsidRDefault="00B935AA" w:rsidP="00F32F98">
      <w:pPr>
        <w:rPr>
          <w:lang w:val="id-ID"/>
        </w:rPr>
      </w:pPr>
    </w:p>
    <w:p w:rsidR="003A13B1" w:rsidRDefault="003A13B1" w:rsidP="00F32F98">
      <w:pPr>
        <w:rPr>
          <w:lang w:val="id-ID"/>
        </w:rPr>
      </w:pPr>
    </w:p>
    <w:p w:rsidR="00DE0408" w:rsidRDefault="00DE0408" w:rsidP="00F32F98">
      <w:pPr>
        <w:rPr>
          <w:lang w:val="id-ID"/>
        </w:rPr>
      </w:pPr>
    </w:p>
    <w:p w:rsidR="00DE0408" w:rsidRDefault="00DE0408" w:rsidP="00F32F98">
      <w:pPr>
        <w:rPr>
          <w:lang w:val="id-ID"/>
        </w:rPr>
      </w:pPr>
    </w:p>
    <w:p w:rsidR="00DE0408" w:rsidRDefault="00DE0408" w:rsidP="00F32F98">
      <w:pPr>
        <w:rPr>
          <w:lang w:val="id-ID"/>
        </w:rPr>
      </w:pPr>
    </w:p>
    <w:p w:rsidR="00F32F98" w:rsidRDefault="00F32F98" w:rsidP="00D02970">
      <w:pPr>
        <w:pStyle w:val="NoSpacing"/>
        <w:spacing w:before="60" w:after="200"/>
        <w:jc w:val="center"/>
        <w:rPr>
          <w:b/>
          <w:sz w:val="28"/>
          <w:szCs w:val="28"/>
        </w:rPr>
      </w:pPr>
      <w:bookmarkStart w:id="167" w:name="_Toc477098761"/>
      <w:r w:rsidRPr="00D02970">
        <w:rPr>
          <w:b/>
          <w:sz w:val="28"/>
          <w:szCs w:val="28"/>
        </w:rPr>
        <w:lastRenderedPageBreak/>
        <w:t>LAMPIRAN</w:t>
      </w:r>
      <w:bookmarkEnd w:id="167"/>
    </w:p>
    <w:p w:rsidR="00D02970" w:rsidRDefault="00D02970" w:rsidP="00D02970">
      <w:pPr>
        <w:pStyle w:val="NoSpacing"/>
        <w:spacing w:before="60" w:after="200"/>
        <w:jc w:val="center"/>
      </w:pPr>
    </w:p>
    <w:p w:rsidR="000F28EB" w:rsidRDefault="000F28EB" w:rsidP="000F28EB">
      <w:pPr>
        <w:pStyle w:val="Caption"/>
        <w:keepNext/>
      </w:pPr>
      <w:r>
        <w:t xml:space="preserve">Lampiran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</w:t>
      </w:r>
      <w:r w:rsidR="00427FBB">
        <w:rPr>
          <w:noProof/>
        </w:rPr>
        <w:fldChar w:fldCharType="end"/>
      </w:r>
      <w:r>
        <w:t xml:space="preserve"> </w:t>
      </w:r>
      <w:bookmarkStart w:id="168" w:name="_Toc477113887"/>
      <w:bookmarkStart w:id="169" w:name="_Toc482686585"/>
      <w:r>
        <w:rPr>
          <w:noProof/>
          <w:szCs w:val="24"/>
          <w:lang w:eastAsia="id-ID"/>
        </w:rPr>
        <w:t xml:space="preserve">Atribut </w:t>
      </w:r>
      <w:r>
        <w:rPr>
          <w:i/>
          <w:noProof/>
          <w:szCs w:val="24"/>
          <w:lang w:eastAsia="id-ID"/>
        </w:rPr>
        <w:t xml:space="preserve">dataset </w:t>
      </w:r>
      <w:r w:rsidRPr="0099166B">
        <w:rPr>
          <w:noProof/>
          <w:szCs w:val="24"/>
          <w:lang w:eastAsia="id-ID"/>
        </w:rPr>
        <w:t>mahasiswa</w:t>
      </w:r>
      <w:r>
        <w:rPr>
          <w:noProof/>
          <w:szCs w:val="24"/>
          <w:lang w:eastAsia="id-ID"/>
        </w:rPr>
        <w:t xml:space="preserve"> tingkat 1</w:t>
      </w:r>
      <w:bookmarkEnd w:id="168"/>
      <w:bookmarkEnd w:id="169"/>
    </w:p>
    <w:tbl>
      <w:tblPr>
        <w:tblW w:w="8121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850"/>
        <w:gridCol w:w="851"/>
        <w:gridCol w:w="992"/>
        <w:gridCol w:w="709"/>
        <w:gridCol w:w="708"/>
        <w:gridCol w:w="750"/>
      </w:tblGrid>
      <w:tr w:rsidR="000F28EB" w:rsidRPr="0085023D" w:rsidTr="00B935AA">
        <w:trPr>
          <w:trHeight w:val="30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B935AA" w:rsidP="000F28EB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0F28EB" w:rsidP="00245500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Nama </w:t>
            </w:r>
            <w:r w:rsidR="001E733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        </w:t>
            </w: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</w:t>
            </w:r>
            <w:r w:rsidR="00245500"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ata Kuliah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0F28EB" w:rsidP="000F28EB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0F28EB" w:rsidRPr="0085023D" w:rsidRDefault="000F28EB" w:rsidP="000F28EB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Jenis Mata Kuliah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671464" w:rsidP="000F28EB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Tahun Masuk</w:t>
            </w:r>
          </w:p>
        </w:tc>
      </w:tr>
      <w:tr w:rsidR="00671464" w:rsidRPr="006E6D4A" w:rsidTr="00B935AA">
        <w:trPr>
          <w:trHeight w:val="810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0F28EB" w:rsidRPr="0085023D" w:rsidRDefault="000F28EB" w:rsidP="000F28EB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0F28EB" w:rsidRPr="0085023D" w:rsidRDefault="000F28EB" w:rsidP="000F28EB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0F28EB" w:rsidP="000F28EB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Ganjil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0F28EB" w:rsidP="000F28EB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85023D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Genap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0F28EB" w:rsidRPr="0085023D" w:rsidRDefault="000F28EB" w:rsidP="000F28EB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671464" w:rsidP="000F28EB">
            <w:pPr>
              <w:ind w:firstLine="0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671464" w:rsidP="000F28EB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28EB" w:rsidRPr="0085023D" w:rsidRDefault="00671464" w:rsidP="000F28EB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2014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AGB100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Kewirausahaan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FIS100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Fisika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IPB107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Ilmu Pertanian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IPB108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Bahasa Inggris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IPB111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Pendidikan Pancasila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IPB112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Olahraga dan Seni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KPM130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Sosiologi Umum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Matematika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BIO100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Biologi Dasar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KIM101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Kimia Dasar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KOM201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Penerapan Komputer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EKO100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Ekonomoi Umum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IPB106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Bahasa Indonesia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Kalkulus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IPB100</w:t>
            </w:r>
          </w:p>
        </w:tc>
        <w:tc>
          <w:tcPr>
            <w:tcW w:w="1985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Agama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8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50" w:type="dxa"/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671464" w:rsidRPr="006E6D4A" w:rsidTr="00B935AA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KOM101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Cs w:val="24"/>
                <w:lang w:eastAsia="en-US"/>
              </w:rPr>
              <w:t>Algoritme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0F28EB" w:rsidRPr="001119B6" w:rsidRDefault="000F28EB" w:rsidP="00B935AA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n-US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0F28EB" w:rsidRPr="001119B6" w:rsidRDefault="000F28EB" w:rsidP="00B935AA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en-US"/>
              </w:rPr>
            </w:pPr>
            <w:r w:rsidRPr="001119B6">
              <w:rPr>
                <w:rFonts w:eastAsia="Times New Roman" w:cs="Times New Roman"/>
                <w:color w:val="000000"/>
                <w:sz w:val="22"/>
                <w:lang w:eastAsia="en-US"/>
              </w:rPr>
              <w:t>PPKU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0F28EB" w:rsidRPr="006E6D4A" w:rsidRDefault="000F28EB" w:rsidP="00B935AA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</w:tbl>
    <w:p w:rsidR="000F28EB" w:rsidRDefault="000F28EB" w:rsidP="000F28EB"/>
    <w:p w:rsidR="00F32F98" w:rsidRDefault="00926FDF" w:rsidP="00926FDF">
      <w:pPr>
        <w:pStyle w:val="Caption"/>
        <w:keepNext/>
        <w:ind w:left="1134" w:hanging="113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</w:t>
      </w:r>
      <w:r w:rsidR="00427FBB">
        <w:rPr>
          <w:noProof/>
        </w:rPr>
        <w:fldChar w:fldCharType="end"/>
      </w:r>
      <w:r w:rsidR="00F32F98">
        <w:t xml:space="preserve"> </w:t>
      </w:r>
      <w:bookmarkStart w:id="170" w:name="_Toc477114077"/>
      <w:bookmarkStart w:id="171" w:name="_Toc482686586"/>
      <w:r>
        <w:t xml:space="preserve">Mata Kuliah Semester 3 dan selanjutnya di </w:t>
      </w:r>
      <w:r w:rsidR="004C1B78">
        <w:t>Program Sarjana</w:t>
      </w:r>
      <w:r w:rsidR="00F32F98">
        <w:t xml:space="preserve"> Ilmu Komputer</w:t>
      </w:r>
      <w:bookmarkEnd w:id="170"/>
      <w:bookmarkEnd w:id="17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2033"/>
        <w:gridCol w:w="850"/>
        <w:gridCol w:w="851"/>
        <w:gridCol w:w="883"/>
        <w:gridCol w:w="707"/>
        <w:gridCol w:w="707"/>
        <w:gridCol w:w="821"/>
      </w:tblGrid>
      <w:tr w:rsidR="00524BF6" w:rsidRPr="006E6D4A" w:rsidTr="001E7336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F32F98" w:rsidP="00F32F98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2033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F32F98" w:rsidP="00245500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Nama </w:t>
            </w:r>
            <w:r w:rsidR="001E733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         </w:t>
            </w: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</w:t>
            </w:r>
            <w:r w:rsidR="00245500"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ata Kuliah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F32F98" w:rsidP="00F32F98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32F98" w:rsidRPr="00524BF6" w:rsidRDefault="00F32F98" w:rsidP="00F32F98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Jenis Mata Kuliah</w:t>
            </w:r>
          </w:p>
        </w:tc>
        <w:tc>
          <w:tcPr>
            <w:tcW w:w="22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671464" w:rsidP="00F32F98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Tahun Masuk</w:t>
            </w:r>
          </w:p>
        </w:tc>
      </w:tr>
      <w:tr w:rsidR="00524BF6" w:rsidRPr="006E6D4A" w:rsidTr="001E7336">
        <w:trPr>
          <w:trHeight w:val="810"/>
          <w:jc w:val="center"/>
        </w:trPr>
        <w:tc>
          <w:tcPr>
            <w:tcW w:w="108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F32F98" w:rsidRPr="00524BF6" w:rsidRDefault="00F32F98" w:rsidP="00F32F98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03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F32F98" w:rsidRPr="00524BF6" w:rsidRDefault="00F32F98" w:rsidP="00F32F98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F32F98" w:rsidP="00F32F98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Ganjil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F32F98" w:rsidP="00F32F98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Genap</w:t>
            </w:r>
          </w:p>
        </w:tc>
        <w:tc>
          <w:tcPr>
            <w:tcW w:w="88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F32F98" w:rsidRPr="00524BF6" w:rsidRDefault="00F32F98" w:rsidP="00F32F98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671464" w:rsidP="00F32F98">
            <w:pPr>
              <w:ind w:firstLine="0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671464" w:rsidP="00F32F98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524BF6" w:rsidRDefault="00671464" w:rsidP="00F32F98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2014</w:t>
            </w:r>
          </w:p>
        </w:tc>
      </w:tr>
      <w:tr w:rsidR="00524BF6" w:rsidRPr="006E6D4A" w:rsidTr="001E7336">
        <w:trPr>
          <w:trHeight w:val="300"/>
          <w:jc w:val="center"/>
        </w:trPr>
        <w:tc>
          <w:tcPr>
            <w:tcW w:w="1086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AGB111</w:t>
            </w:r>
          </w:p>
        </w:tc>
        <w:tc>
          <w:tcPr>
            <w:tcW w:w="2033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:rsidR="00F32F98" w:rsidRPr="00B91BA2" w:rsidRDefault="00B935AA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Dasar-dasar B</w:t>
            </w:r>
            <w:r w:rsidR="00F32F98"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isnis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524BF6" w:rsidRPr="006E6D4A" w:rsidTr="001E7336">
        <w:trPr>
          <w:trHeight w:val="300"/>
          <w:jc w:val="center"/>
        </w:trPr>
        <w:tc>
          <w:tcPr>
            <w:tcW w:w="1086" w:type="dxa"/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AGB221</w:t>
            </w:r>
          </w:p>
        </w:tc>
        <w:tc>
          <w:tcPr>
            <w:tcW w:w="2033" w:type="dxa"/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Kewirausahaan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83" w:type="dxa"/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821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n-US"/>
              </w:rPr>
            </w:pPr>
          </w:p>
        </w:tc>
      </w:tr>
      <w:tr w:rsidR="00524BF6" w:rsidRPr="006E6D4A" w:rsidTr="001E7336">
        <w:trPr>
          <w:trHeight w:val="300"/>
          <w:jc w:val="center"/>
        </w:trPr>
        <w:tc>
          <w:tcPr>
            <w:tcW w:w="1086" w:type="dxa"/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AGB336</w:t>
            </w:r>
          </w:p>
        </w:tc>
        <w:tc>
          <w:tcPr>
            <w:tcW w:w="2033" w:type="dxa"/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Koperasi dan Kelembagaan Agribisnis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83" w:type="dxa"/>
            <w:shd w:val="clear" w:color="000000" w:fill="FFFFFF"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821" w:type="dxa"/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524BF6" w:rsidRPr="006E6D4A" w:rsidTr="001E7336">
        <w:trPr>
          <w:trHeight w:val="300"/>
          <w:jc w:val="center"/>
        </w:trPr>
        <w:tc>
          <w:tcPr>
            <w:tcW w:w="1086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FIS254</w:t>
            </w:r>
          </w:p>
        </w:tc>
        <w:tc>
          <w:tcPr>
            <w:tcW w:w="2033" w:type="dxa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32F98" w:rsidRPr="00B91BA2" w:rsidRDefault="00F32F98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Elektronika Digital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32F98" w:rsidRPr="00B91BA2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F98" w:rsidRPr="006E6D4A" w:rsidRDefault="00F32F98" w:rsidP="00F32F98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</w:tbl>
    <w:p w:rsidR="001E7336" w:rsidRDefault="001E7336"/>
    <w:p w:rsidR="001E7336" w:rsidRDefault="001E7336" w:rsidP="001E7336">
      <w:pPr>
        <w:spacing w:before="60" w:after="200"/>
        <w:ind w:firstLine="0"/>
      </w:pPr>
      <w:r>
        <w:lastRenderedPageBreak/>
        <w:t>Lampiran 2 Lanjutan</w:t>
      </w:r>
    </w:p>
    <w:tbl>
      <w:tblPr>
        <w:tblW w:w="7950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825"/>
        <w:gridCol w:w="850"/>
        <w:gridCol w:w="851"/>
        <w:gridCol w:w="1134"/>
        <w:gridCol w:w="555"/>
        <w:gridCol w:w="154"/>
        <w:gridCol w:w="709"/>
        <w:gridCol w:w="194"/>
        <w:gridCol w:w="515"/>
        <w:gridCol w:w="11"/>
      </w:tblGrid>
      <w:tr w:rsidR="00B55018" w:rsidRPr="00524BF6" w:rsidTr="00A40F3E">
        <w:trPr>
          <w:gridAfter w:val="1"/>
          <w:wAfter w:w="11" w:type="dxa"/>
          <w:trHeight w:val="300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Nama 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          </w:t>
            </w:r>
            <w:r w:rsidR="00B5501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</w:t>
            </w: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Mata Kuliah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Jenis Mata Kuliah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Tahun Masuk</w:t>
            </w:r>
          </w:p>
        </w:tc>
      </w:tr>
      <w:tr w:rsidR="00A40F3E" w:rsidRPr="00524BF6" w:rsidTr="00A40F3E">
        <w:trPr>
          <w:gridAfter w:val="1"/>
          <w:wAfter w:w="11" w:type="dxa"/>
          <w:trHeight w:val="810"/>
          <w:jc w:val="center"/>
        </w:trPr>
        <w:tc>
          <w:tcPr>
            <w:tcW w:w="1152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1E7336" w:rsidRPr="00524BF6" w:rsidRDefault="001E7336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82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1E7336" w:rsidRPr="00524BF6" w:rsidRDefault="001E7336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Ganjil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Genap</w:t>
            </w:r>
          </w:p>
        </w:tc>
        <w:tc>
          <w:tcPr>
            <w:tcW w:w="1134" w:type="dxa"/>
            <w:vMerge/>
            <w:tcBorders>
              <w:left w:val="nil"/>
            </w:tcBorders>
            <w:vAlign w:val="center"/>
            <w:hideMark/>
          </w:tcPr>
          <w:p w:rsidR="001E7336" w:rsidRPr="00524BF6" w:rsidRDefault="001E7336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7336" w:rsidRPr="00524BF6" w:rsidRDefault="001E7336" w:rsidP="00A632DE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2014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FIS253</w:t>
            </w:r>
          </w:p>
        </w:tc>
        <w:tc>
          <w:tcPr>
            <w:tcW w:w="1825" w:type="dxa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B91BA2" w:rsidRDefault="001E7336" w:rsidP="00103080">
            <w:pPr>
              <w:ind w:firstLine="0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Elektronika Analog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000000" w:fill="FFFFFF"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</w:p>
        </w:tc>
        <w:tc>
          <w:tcPr>
            <w:tcW w:w="1057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</w:tcBorders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IKK232</w:t>
            </w:r>
          </w:p>
        </w:tc>
        <w:tc>
          <w:tcPr>
            <w:tcW w:w="1825" w:type="dxa"/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Ekonomi Keluarga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left w:val="nil"/>
            </w:tcBorders>
            <w:shd w:val="clear" w:color="000000" w:fill="FFFFFF"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IKK233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Perilaku Konsumen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000000" w:fill="FFFFFF"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</w:t>
            </w: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IKK335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Manajemen Keuangan Konsumen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left w:val="nil"/>
            </w:tcBorders>
            <w:shd w:val="clear" w:color="000000" w:fill="FFFFFF"/>
            <w:noWrap/>
            <w:hideMark/>
          </w:tcPr>
          <w:p w:rsidR="001E7336" w:rsidRPr="00B91BA2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B91BA2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</w:t>
            </w: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6E6D4A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</w:pPr>
            <w:r w:rsidRPr="006E6D4A">
              <w:rPr>
                <w:rFonts w:ascii="Wingdings" w:eastAsia="Times New Roman" w:hAnsi="Wingdings" w:cs="Times New Roman"/>
                <w:color w:val="000000"/>
                <w:sz w:val="22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KPM210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Dasar-dasar K</w:t>
            </w: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omunikasi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MAN111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Manajemen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left w:val="nil"/>
            </w:tcBorders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MAT232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Pemrograman Linea</w:t>
            </w: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r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SC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KOM200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Dasar Pemrograman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KOM201</w:t>
            </w:r>
          </w:p>
        </w:tc>
        <w:tc>
          <w:tcPr>
            <w:tcW w:w="1825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Penerapan Komputer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Algoritme dan Pemrograman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KOM203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Rangkaian Digital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KOM204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Bahasa Pemrograman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KOM205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Basis Data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Organisasi dan Arsitektur Komputer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KOM207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Struktur Data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KOM208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Teori Bahasa dan Otomata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KOM209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Struktur Diskret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KOM220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Matematika Komputasi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057" w:type="dxa"/>
            <w:gridSpan w:val="3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KOM301</w:t>
            </w:r>
          </w:p>
        </w:tc>
        <w:tc>
          <w:tcPr>
            <w:tcW w:w="1825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Komputer Grafik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KOM302</w:t>
            </w:r>
          </w:p>
        </w:tc>
        <w:tc>
          <w:tcPr>
            <w:tcW w:w="1825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Etika Komputasi</w:t>
            </w:r>
          </w:p>
        </w:tc>
        <w:tc>
          <w:tcPr>
            <w:tcW w:w="850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  <w:hideMark/>
          </w:tcPr>
          <w:p w:rsidR="001E7336" w:rsidRPr="009D61E8" w:rsidRDefault="001E7336" w:rsidP="001E7336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  <w:hideMark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057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526" w:type="dxa"/>
            <w:gridSpan w:val="2"/>
            <w:shd w:val="clear" w:color="000000" w:fill="FFFFFF"/>
            <w:noWrap/>
            <w:hideMark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B55018" w:rsidRPr="006E6D4A" w:rsidTr="00A40F3E">
        <w:trPr>
          <w:trHeight w:val="300"/>
          <w:jc w:val="center"/>
        </w:trPr>
        <w:tc>
          <w:tcPr>
            <w:tcW w:w="1152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KOM311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Pr="00E16E7D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Sistem Operasi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Pr="009D61E8" w:rsidRDefault="001E7336" w:rsidP="00B55018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1E7336" w:rsidRDefault="001E7336" w:rsidP="001E7336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1057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</w:tbl>
    <w:p w:rsidR="00A40F3E" w:rsidRDefault="00A40F3E" w:rsidP="00A40F3E">
      <w:pPr>
        <w:spacing w:before="60" w:after="200"/>
        <w:ind w:firstLine="0"/>
      </w:pPr>
      <w:r>
        <w:lastRenderedPageBreak/>
        <w:t xml:space="preserve">Lampiran 2 Lanjutan </w:t>
      </w:r>
    </w:p>
    <w:tbl>
      <w:tblPr>
        <w:tblW w:w="8081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969"/>
        <w:gridCol w:w="850"/>
        <w:gridCol w:w="851"/>
        <w:gridCol w:w="1134"/>
        <w:gridCol w:w="448"/>
        <w:gridCol w:w="261"/>
        <w:gridCol w:w="708"/>
        <w:gridCol w:w="25"/>
        <w:gridCol w:w="685"/>
      </w:tblGrid>
      <w:tr w:rsidR="00A40F3E" w:rsidRPr="00524BF6" w:rsidTr="00D71A0E">
        <w:trPr>
          <w:trHeight w:val="300"/>
          <w:jc w:val="center"/>
        </w:trPr>
        <w:tc>
          <w:tcPr>
            <w:tcW w:w="1150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1969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Nama 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               </w:t>
            </w: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Mata Kuliah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Jenis Mata Kuliah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Tahun Masuk</w:t>
            </w:r>
          </w:p>
        </w:tc>
      </w:tr>
      <w:tr w:rsidR="00A40F3E" w:rsidRPr="00524BF6" w:rsidTr="00D71A0E">
        <w:trPr>
          <w:trHeight w:val="810"/>
          <w:jc w:val="center"/>
        </w:trPr>
        <w:tc>
          <w:tcPr>
            <w:tcW w:w="115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A40F3E" w:rsidRPr="00524BF6" w:rsidRDefault="00A40F3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9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A40F3E" w:rsidRPr="00524BF6" w:rsidRDefault="00A40F3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Ganjil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Genap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</w:tcBorders>
            <w:vAlign w:val="center"/>
            <w:hideMark/>
          </w:tcPr>
          <w:p w:rsidR="00A40F3E" w:rsidRPr="00524BF6" w:rsidRDefault="00A40F3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632DE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F3E" w:rsidRPr="00524BF6" w:rsidRDefault="00A40F3E" w:rsidP="00A40F3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2014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KOM312 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16E7D">
              <w:rPr>
                <w:rFonts w:eastAsia="Times New Roman" w:cs="Times New Roman"/>
                <w:color w:val="000000"/>
                <w:szCs w:val="24"/>
                <w:lang w:eastAsia="en-US"/>
              </w:rPr>
              <w:t>Komunikasi Data dan Jaringan Komputer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KOM321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Kecerdasan Buatan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KOM322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Metode Kuantitatif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KOM323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Sistem Pakar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KOM324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Pengolahan Citra Digital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KOM325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Komputasi Numerik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KOM330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Manajemen Proyek Perangkat Lunak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Rekasa Perangkat Lunak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KOM332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Data Mining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KOM333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Interaksi Manusia dan Komputer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KOM334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Pengembangan Sistem Berorientasi Objek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KOM335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Sistem Informasi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KOM398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Metode Penelitian dan Telaah Pustaka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KOM399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Praktik Kerja Lapang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KOM401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Analisis Algoritme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KOM421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Pengantar Pengolahan Citra Digital 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KOM497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Kolokium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KOM498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Seminar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KOM499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Tugas Akhir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Mayor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MAT217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Kalkulus Lanjut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448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A40F3E" w:rsidRPr="006E6D4A" w:rsidTr="00D71A0E">
        <w:trPr>
          <w:trHeight w:val="419"/>
          <w:jc w:val="center"/>
        </w:trPr>
        <w:tc>
          <w:tcPr>
            <w:tcW w:w="1150" w:type="dxa"/>
            <w:shd w:val="clear" w:color="000000" w:fill="FFFFFF"/>
            <w:noWrap/>
          </w:tcPr>
          <w:p w:rsidR="00A40F3E" w:rsidRPr="009D61E8" w:rsidRDefault="00A40F3E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MAT215</w:t>
            </w:r>
          </w:p>
        </w:tc>
        <w:tc>
          <w:tcPr>
            <w:tcW w:w="1969" w:type="dxa"/>
            <w:vMerge w:val="restart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Aljabar Linea</w:t>
            </w: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r</w:t>
            </w:r>
          </w:p>
        </w:tc>
        <w:tc>
          <w:tcPr>
            <w:tcW w:w="850" w:type="dxa"/>
            <w:vMerge w:val="restart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448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3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A40F3E" w:rsidRPr="006E6D4A" w:rsidTr="00D71A0E">
        <w:trPr>
          <w:trHeight w:val="300"/>
          <w:jc w:val="center"/>
        </w:trPr>
        <w:tc>
          <w:tcPr>
            <w:tcW w:w="1150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MAT219</w:t>
            </w:r>
          </w:p>
        </w:tc>
        <w:tc>
          <w:tcPr>
            <w:tcW w:w="1969" w:type="dxa"/>
            <w:vMerge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000000" w:fill="FFFFFF"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</w:tbl>
    <w:p w:rsidR="00D71A0E" w:rsidRDefault="00D71A0E" w:rsidP="00D71A0E">
      <w:pPr>
        <w:spacing w:before="60" w:after="200"/>
        <w:ind w:firstLine="0"/>
      </w:pPr>
      <w:r>
        <w:lastRenderedPageBreak/>
        <w:t>Lampiran 2 Lanjutan</w:t>
      </w:r>
    </w:p>
    <w:tbl>
      <w:tblPr>
        <w:tblW w:w="8081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969"/>
        <w:gridCol w:w="850"/>
        <w:gridCol w:w="851"/>
        <w:gridCol w:w="1134"/>
        <w:gridCol w:w="448"/>
        <w:gridCol w:w="261"/>
        <w:gridCol w:w="285"/>
        <w:gridCol w:w="423"/>
        <w:gridCol w:w="25"/>
        <w:gridCol w:w="216"/>
        <w:gridCol w:w="469"/>
      </w:tblGrid>
      <w:tr w:rsidR="00D71A0E" w:rsidRPr="00524BF6" w:rsidTr="00A632DE">
        <w:trPr>
          <w:trHeight w:val="300"/>
          <w:jc w:val="center"/>
        </w:trPr>
        <w:tc>
          <w:tcPr>
            <w:tcW w:w="1150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Kode Mata Kuliah</w:t>
            </w:r>
          </w:p>
        </w:tc>
        <w:tc>
          <w:tcPr>
            <w:tcW w:w="1969" w:type="dxa"/>
            <w:vMerge w:val="restart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Nama 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 xml:space="preserve">                   </w:t>
            </w: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Mata Kuliah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Semester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Jenis Mata Kuliah</w:t>
            </w:r>
          </w:p>
        </w:tc>
        <w:tc>
          <w:tcPr>
            <w:tcW w:w="2127" w:type="dxa"/>
            <w:gridSpan w:val="7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Tahun Masuk</w:t>
            </w:r>
          </w:p>
        </w:tc>
      </w:tr>
      <w:tr w:rsidR="00D71A0E" w:rsidRPr="00524BF6" w:rsidTr="00D71A0E">
        <w:trPr>
          <w:trHeight w:val="810"/>
          <w:jc w:val="center"/>
        </w:trPr>
        <w:tc>
          <w:tcPr>
            <w:tcW w:w="115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71A0E" w:rsidRPr="00524BF6" w:rsidRDefault="00D71A0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9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71A0E" w:rsidRPr="00524BF6" w:rsidRDefault="00D71A0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Ganjil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524BF6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Genap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</w:tcBorders>
            <w:vAlign w:val="center"/>
            <w:hideMark/>
          </w:tcPr>
          <w:p w:rsidR="00D71A0E" w:rsidRPr="00524BF6" w:rsidRDefault="00D71A0E" w:rsidP="00A632D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righ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2013</w:t>
            </w:r>
          </w:p>
        </w:tc>
        <w:tc>
          <w:tcPr>
            <w:tcW w:w="7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1A0E" w:rsidRPr="00524BF6" w:rsidRDefault="00D71A0E" w:rsidP="00A632DE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2014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MAT221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Matematika Diskret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</w:tcPr>
          <w:p w:rsidR="001E7336" w:rsidRPr="009D61E8" w:rsidRDefault="001E7336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448" w:type="dxa"/>
            <w:tcBorders>
              <w:left w:val="nil"/>
            </w:tcBorders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4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gridSpan w:val="2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MAT321</w:t>
            </w:r>
          </w:p>
        </w:tc>
        <w:tc>
          <w:tcPr>
            <w:tcW w:w="1969" w:type="dxa"/>
            <w:shd w:val="clear" w:color="000000" w:fill="FFFFFF"/>
            <w:noWrap/>
          </w:tcPr>
          <w:p w:rsidR="001E7336" w:rsidRPr="009D61E8" w:rsidRDefault="001E7336" w:rsidP="001E7336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Analisis Numerik</w:t>
            </w:r>
          </w:p>
        </w:tc>
        <w:tc>
          <w:tcPr>
            <w:tcW w:w="850" w:type="dxa"/>
            <w:shd w:val="clear" w:color="000000" w:fill="FFFFFF"/>
            <w:noWrap/>
          </w:tcPr>
          <w:p w:rsidR="001E7336" w:rsidRPr="009D61E8" w:rsidRDefault="001E7336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51" w:type="dxa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1E7336" w:rsidRPr="009D61E8" w:rsidRDefault="001E7336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448" w:type="dxa"/>
            <w:tcBorders>
              <w:left w:val="nil"/>
            </w:tcBorders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994" w:type="dxa"/>
            <w:gridSpan w:val="4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85" w:type="dxa"/>
            <w:gridSpan w:val="2"/>
            <w:shd w:val="clear" w:color="000000" w:fill="FFFFFF"/>
            <w:noWrap/>
          </w:tcPr>
          <w:p w:rsidR="001E7336" w:rsidRPr="009D61E8" w:rsidRDefault="001E7336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</w:tr>
      <w:tr w:rsidR="00A40F3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FMP400</w:t>
            </w:r>
          </w:p>
        </w:tc>
        <w:tc>
          <w:tcPr>
            <w:tcW w:w="1969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Bioinformatika</w:t>
            </w:r>
          </w:p>
        </w:tc>
        <w:tc>
          <w:tcPr>
            <w:tcW w:w="850" w:type="dxa"/>
            <w:shd w:val="clear" w:color="000000" w:fill="FFFFFF"/>
            <w:noWrap/>
          </w:tcPr>
          <w:p w:rsidR="00A40F3E" w:rsidRPr="009D61E8" w:rsidRDefault="00A40F3E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A40F3E" w:rsidRPr="009D61E8" w:rsidRDefault="00A40F3E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448" w:type="dxa"/>
            <w:tcBorders>
              <w:left w:val="nil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994" w:type="dxa"/>
            <w:gridSpan w:val="4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85" w:type="dxa"/>
            <w:gridSpan w:val="2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FMP400</w:t>
            </w:r>
          </w:p>
        </w:tc>
        <w:tc>
          <w:tcPr>
            <w:tcW w:w="1969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Bioinformatika</w:t>
            </w:r>
          </w:p>
        </w:tc>
        <w:tc>
          <w:tcPr>
            <w:tcW w:w="850" w:type="dxa"/>
            <w:shd w:val="clear" w:color="000000" w:fill="FFFFFF"/>
            <w:noWrap/>
          </w:tcPr>
          <w:p w:rsidR="00A40F3E" w:rsidRPr="009D61E8" w:rsidRDefault="00A40F3E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A40F3E" w:rsidRPr="009D61E8" w:rsidRDefault="00A40F3E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994" w:type="dxa"/>
            <w:gridSpan w:val="3"/>
            <w:tcBorders>
              <w:left w:val="nil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664" w:type="dxa"/>
            <w:gridSpan w:val="3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469" w:type="dxa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STK202</w:t>
            </w:r>
          </w:p>
        </w:tc>
        <w:tc>
          <w:tcPr>
            <w:tcW w:w="1969" w:type="dxa"/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Pengantar Hitung Peluang</w:t>
            </w:r>
          </w:p>
        </w:tc>
        <w:tc>
          <w:tcPr>
            <w:tcW w:w="850" w:type="dxa"/>
            <w:shd w:val="clear" w:color="000000" w:fill="FFFFFF"/>
            <w:noWrap/>
          </w:tcPr>
          <w:p w:rsidR="00A40F3E" w:rsidRPr="009D61E8" w:rsidRDefault="00A40F3E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000000" w:fill="FFFFFF"/>
          </w:tcPr>
          <w:p w:rsidR="00A40F3E" w:rsidRPr="009D61E8" w:rsidRDefault="00A40F3E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994" w:type="dxa"/>
            <w:gridSpan w:val="3"/>
            <w:tcBorders>
              <w:left w:val="nil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64" w:type="dxa"/>
            <w:gridSpan w:val="3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469" w:type="dxa"/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  <w:tr w:rsidR="00D71A0E" w:rsidRPr="006E6D4A" w:rsidTr="00D71A0E">
        <w:trPr>
          <w:trHeight w:val="300"/>
          <w:jc w:val="center"/>
        </w:trPr>
        <w:tc>
          <w:tcPr>
            <w:tcW w:w="1150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bCs/>
                <w:color w:val="000000"/>
                <w:szCs w:val="24"/>
                <w:lang w:eastAsia="en-US"/>
              </w:rPr>
              <w:t>STK211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A40F3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Metode Statistika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noWrap/>
          </w:tcPr>
          <w:p w:rsidR="00A40F3E" w:rsidRPr="009D61E8" w:rsidRDefault="00A40F3E" w:rsidP="00D71A0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</w:tcPr>
          <w:p w:rsidR="00A40F3E" w:rsidRPr="009D61E8" w:rsidRDefault="00A40F3E" w:rsidP="00D71A0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eastAsia="Times New Roman" w:cs="Times New Roman"/>
                <w:color w:val="000000"/>
                <w:szCs w:val="24"/>
                <w:lang w:eastAsia="en-US"/>
              </w:rPr>
              <w:t>Interdep</w:t>
            </w:r>
          </w:p>
        </w:tc>
        <w:tc>
          <w:tcPr>
            <w:tcW w:w="994" w:type="dxa"/>
            <w:gridSpan w:val="3"/>
            <w:tcBorders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664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  <w:tc>
          <w:tcPr>
            <w:tcW w:w="469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A40F3E" w:rsidRPr="009D61E8" w:rsidRDefault="00A40F3E" w:rsidP="00A40F3E">
            <w:pPr>
              <w:ind w:firstLine="0"/>
              <w:jc w:val="center"/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</w:pPr>
            <w:r w:rsidRPr="009D61E8">
              <w:rPr>
                <w:rFonts w:ascii="Wingdings" w:eastAsia="Times New Roman" w:hAnsi="Wingdings" w:cs="Times New Roman"/>
                <w:color w:val="000000"/>
                <w:szCs w:val="24"/>
                <w:lang w:eastAsia="en-US"/>
              </w:rPr>
              <w:t></w:t>
            </w:r>
          </w:p>
        </w:tc>
      </w:tr>
    </w:tbl>
    <w:p w:rsidR="009D61E8" w:rsidRDefault="009D61E8" w:rsidP="00C64072">
      <w:pPr>
        <w:spacing w:before="60"/>
        <w:ind w:firstLine="0"/>
      </w:pPr>
    </w:p>
    <w:p w:rsidR="00912B71" w:rsidRDefault="002D0B9F" w:rsidP="00912B71">
      <w:pPr>
        <w:pStyle w:val="Caption"/>
        <w:keepNext/>
        <w:spacing w:before="0"/>
      </w:pPr>
      <w:r>
        <w:t>Lampiran</w:t>
      </w:r>
      <w:r w:rsidR="00912B71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3</w:t>
      </w:r>
      <w:r w:rsidR="00427FBB">
        <w:rPr>
          <w:noProof/>
        </w:rPr>
        <w:fldChar w:fldCharType="end"/>
      </w:r>
      <w:r w:rsidR="00912B71">
        <w:t xml:space="preserve"> </w:t>
      </w:r>
      <w:bookmarkStart w:id="172" w:name="_Toc477114089"/>
      <w:bookmarkStart w:id="173" w:name="_Toc482686587"/>
      <w:r w:rsidR="00912B71">
        <w:t xml:space="preserve">Struktur prasyarat mata kuliah tahun </w:t>
      </w:r>
      <w:r w:rsidR="00E01B73">
        <w:t>masuk</w:t>
      </w:r>
      <w:r w:rsidR="00912B71">
        <w:t xml:space="preserve"> 2012</w:t>
      </w:r>
      <w:bookmarkEnd w:id="172"/>
      <w:bookmarkEnd w:id="173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33"/>
        <w:gridCol w:w="1761"/>
        <w:gridCol w:w="178"/>
        <w:gridCol w:w="4966"/>
      </w:tblGrid>
      <w:tr w:rsidR="00912B71" w:rsidRPr="00C34BD8" w:rsidTr="00E01B73">
        <w:trPr>
          <w:trHeight w:val="300"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B71" w:rsidRPr="00C34BD8" w:rsidRDefault="00912B71" w:rsidP="00AB0F2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No.</w:t>
            </w:r>
          </w:p>
        </w:tc>
        <w:tc>
          <w:tcPr>
            <w:tcW w:w="1221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12B71" w:rsidRPr="00C34BD8" w:rsidRDefault="00912B71" w:rsidP="00AB0F2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</w:t>
            </w:r>
            <w:r w:rsidR="00E01B73">
              <w:rPr>
                <w:rFonts w:eastAsia="Times New Roman" w:cs="Times New Roman"/>
                <w:color w:val="000000"/>
                <w:szCs w:val="24"/>
                <w:lang w:eastAsia="en-US"/>
              </w:rPr>
              <w:t>a Kuliah P</w:t>
            </w: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rasyarat</w:t>
            </w:r>
          </w:p>
        </w:tc>
        <w:tc>
          <w:tcPr>
            <w:tcW w:w="312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12B71" w:rsidRPr="00C34BD8" w:rsidRDefault="00E01B73" w:rsidP="00E01B73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Mata Kuliah yang B</w:t>
            </w:r>
            <w:r w:rsidR="00912B71"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erhubungan</w:t>
            </w:r>
          </w:p>
        </w:tc>
      </w:tr>
      <w:tr w:rsidR="00912B71" w:rsidRPr="00C34BD8" w:rsidTr="00EF5FF3">
        <w:trPr>
          <w:trHeight w:val="600"/>
          <w:jc w:val="center"/>
        </w:trPr>
        <w:tc>
          <w:tcPr>
            <w:tcW w:w="651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B71" w:rsidRPr="00C34BD8" w:rsidRDefault="00912B71" w:rsidP="00AB0F2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221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B71" w:rsidRPr="00C34BD8" w:rsidRDefault="00912B71" w:rsidP="00AB0F2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12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B71" w:rsidRPr="00C34BD8" w:rsidRDefault="00912B71" w:rsidP="00AB0F27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KOM203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KOM202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MAT321</w:t>
            </w:r>
            <w:r w:rsidR="005D7B47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, KOM204, KOM207, 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dan </w:t>
            </w:r>
            <w:r w:rsidR="005D7B47">
              <w:rPr>
                <w:rFonts w:eastAsia="Times New Roman" w:cs="Times New Roman"/>
                <w:color w:val="000000"/>
                <w:szCs w:val="24"/>
                <w:lang w:eastAsia="en-US"/>
              </w:rPr>
              <w:t>KOM331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KOM205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KOM332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KOM335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KOM206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KOM311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KOM207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KOM321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KOM311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KOM312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KOM411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KOM321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KOM323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KOM331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KOM334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MAT100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MAT215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MAT221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MAT103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MAT217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11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MAT215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KOM301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KOM421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12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MAT217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MAT321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KOM401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13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MAT221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KOM208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14</w:t>
            </w:r>
          </w:p>
        </w:tc>
        <w:tc>
          <w:tcPr>
            <w:tcW w:w="1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STK202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KOM321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>, KOM412, dan KOM332</w:t>
            </w:r>
          </w:p>
        </w:tc>
      </w:tr>
      <w:tr w:rsidR="00912B71" w:rsidRPr="00C34BD8" w:rsidTr="00EF5FF3">
        <w:trPr>
          <w:trHeight w:val="315"/>
          <w:jc w:val="center"/>
        </w:trPr>
        <w:tc>
          <w:tcPr>
            <w:tcW w:w="65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15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912B71" w:rsidRPr="00C34BD8" w:rsidRDefault="00912B71" w:rsidP="00C143F1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STK211</w:t>
            </w:r>
          </w:p>
        </w:tc>
        <w:tc>
          <w:tcPr>
            <w:tcW w:w="32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2B71" w:rsidRPr="00C34BD8" w:rsidRDefault="00912B71" w:rsidP="00E1053A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C34BD8">
              <w:rPr>
                <w:rFonts w:eastAsia="Times New Roman" w:cs="Times New Roman"/>
                <w:color w:val="000000"/>
                <w:szCs w:val="24"/>
                <w:lang w:eastAsia="en-US"/>
              </w:rPr>
              <w:t>KOM332</w:t>
            </w:r>
            <w:r w:rsidR="00EF5FF3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 dan KOM431</w:t>
            </w:r>
          </w:p>
        </w:tc>
      </w:tr>
    </w:tbl>
    <w:p w:rsidR="00912B71" w:rsidRDefault="00912B71" w:rsidP="00912B71">
      <w:pPr>
        <w:ind w:firstLine="0"/>
      </w:pPr>
    </w:p>
    <w:p w:rsidR="002A7F92" w:rsidRDefault="002D0B9F" w:rsidP="00E01B73">
      <w:pPr>
        <w:pStyle w:val="Caption"/>
        <w:keepNext/>
        <w:ind w:left="1276" w:hanging="1276"/>
      </w:pPr>
      <w:r>
        <w:t>Lampiran</w:t>
      </w:r>
      <w:r w:rsidR="002A7F92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4</w:t>
      </w:r>
      <w:r w:rsidR="00427FBB">
        <w:rPr>
          <w:noProof/>
        </w:rPr>
        <w:fldChar w:fldCharType="end"/>
      </w:r>
      <w:r w:rsidR="002A7F92">
        <w:t xml:space="preserve"> </w:t>
      </w:r>
      <w:bookmarkStart w:id="174" w:name="_Toc477113894"/>
      <w:bookmarkStart w:id="175" w:name="_Toc482686588"/>
      <w:r w:rsidR="002A7F92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>ke-1</w:t>
      </w:r>
      <w:r w:rsidR="002A7F92" w:rsidRPr="009A041E">
        <w:rPr>
          <w:szCs w:val="24"/>
        </w:rPr>
        <w:t xml:space="preserve"> dengan data </w:t>
      </w:r>
      <w:r w:rsidR="002A7F92" w:rsidRPr="00327C0A">
        <w:rPr>
          <w:szCs w:val="24"/>
        </w:rPr>
        <w:t xml:space="preserve">tidak </w:t>
      </w:r>
      <w:r w:rsidR="00FD1EEC">
        <w:rPr>
          <w:szCs w:val="24"/>
        </w:rPr>
        <w:t>imbang</w:t>
      </w:r>
      <w:bookmarkEnd w:id="174"/>
      <w:bookmarkEnd w:id="17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03"/>
        <w:gridCol w:w="1170"/>
        <w:gridCol w:w="910"/>
        <w:gridCol w:w="1103"/>
        <w:gridCol w:w="1170"/>
        <w:gridCol w:w="910"/>
      </w:tblGrid>
      <w:tr w:rsidR="005D7B47" w:rsidRPr="003A050B" w:rsidTr="00A55290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D7B47" w:rsidRPr="002A7F92" w:rsidRDefault="005D7B47" w:rsidP="002A7F9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B47" w:rsidRPr="003A050B" w:rsidRDefault="005D7B47" w:rsidP="002A7F92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B47" w:rsidRPr="003A050B" w:rsidRDefault="005D7B47" w:rsidP="005D7B47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3E1A13" w:rsidRPr="003A050B" w:rsidRDefault="003E1A13" w:rsidP="002A7F92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Jumlah 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</w:tbl>
    <w:p w:rsidR="00D71A0E" w:rsidRDefault="00A55290" w:rsidP="00A55290">
      <w:pPr>
        <w:spacing w:before="60" w:after="200"/>
        <w:ind w:firstLine="0"/>
      </w:pPr>
      <w:r>
        <w:lastRenderedPageBreak/>
        <w:t>Lampiran 4 Lanjutan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03"/>
        <w:gridCol w:w="1170"/>
        <w:gridCol w:w="910"/>
        <w:gridCol w:w="1103"/>
        <w:gridCol w:w="1170"/>
        <w:gridCol w:w="910"/>
      </w:tblGrid>
      <w:tr w:rsidR="00D71A0E" w:rsidRPr="003A050B" w:rsidTr="00A55290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71A0E" w:rsidRPr="002A7F92" w:rsidRDefault="00D71A0E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D71A0E" w:rsidRPr="003A050B" w:rsidTr="00A55290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D71A0E" w:rsidRPr="003A050B" w:rsidRDefault="00D71A0E" w:rsidP="00A632DE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A0E" w:rsidRPr="003A050B" w:rsidRDefault="00D71A0E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Jumlah 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3E1A13" w:rsidRPr="003A050B" w:rsidTr="00A55290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E1A13" w:rsidRPr="003A050B" w:rsidRDefault="003E1A13" w:rsidP="002A7F92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</w:tbl>
    <w:p w:rsidR="003E1A13" w:rsidRDefault="003E1A13" w:rsidP="003E1A13">
      <w:pPr>
        <w:pStyle w:val="Caption"/>
        <w:keepNext/>
        <w:spacing w:before="0" w:after="0"/>
      </w:pPr>
    </w:p>
    <w:p w:rsidR="00FC62DB" w:rsidRDefault="002D0B9F" w:rsidP="002D0B9F">
      <w:pPr>
        <w:pStyle w:val="Caption"/>
        <w:keepNext/>
        <w:ind w:left="1191" w:hanging="1191"/>
      </w:pPr>
      <w:r>
        <w:t>Lampiran</w:t>
      </w:r>
      <w:r w:rsidR="00FC62DB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5</w:t>
      </w:r>
      <w:r w:rsidR="00427FBB">
        <w:rPr>
          <w:noProof/>
        </w:rPr>
        <w:fldChar w:fldCharType="end"/>
      </w:r>
      <w:r w:rsidR="00FC62DB">
        <w:t xml:space="preserve"> </w:t>
      </w:r>
      <w:bookmarkStart w:id="176" w:name="_Toc477113895"/>
      <w:bookmarkStart w:id="177" w:name="_Toc482686589"/>
      <w:r w:rsidR="00FC62DB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>ke-2</w:t>
      </w:r>
      <w:r w:rsidR="00FC62DB">
        <w:rPr>
          <w:szCs w:val="24"/>
        </w:rPr>
        <w:t xml:space="preserve"> </w:t>
      </w:r>
      <w:r w:rsidR="00FC62DB" w:rsidRPr="009A041E">
        <w:rPr>
          <w:szCs w:val="24"/>
        </w:rPr>
        <w:t xml:space="preserve">dengan data </w:t>
      </w:r>
      <w:r w:rsidR="00FC62DB" w:rsidRPr="00327C0A">
        <w:rPr>
          <w:szCs w:val="24"/>
        </w:rPr>
        <w:t xml:space="preserve">tidak </w:t>
      </w:r>
      <w:r w:rsidR="00FD1EEC">
        <w:rPr>
          <w:szCs w:val="24"/>
        </w:rPr>
        <w:t>imbang</w:t>
      </w:r>
      <w:bookmarkEnd w:id="176"/>
      <w:bookmarkEnd w:id="177"/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05"/>
        <w:gridCol w:w="216"/>
        <w:gridCol w:w="1030"/>
        <w:gridCol w:w="705"/>
        <w:gridCol w:w="993"/>
        <w:gridCol w:w="146"/>
        <w:gridCol w:w="753"/>
        <w:gridCol w:w="1027"/>
        <w:gridCol w:w="702"/>
        <w:gridCol w:w="910"/>
      </w:tblGrid>
      <w:tr w:rsidR="005D7B47" w:rsidRPr="003A050B" w:rsidTr="00DD2488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D7B47" w:rsidRPr="002A7F92" w:rsidRDefault="005D7B47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B47" w:rsidRPr="003A050B" w:rsidRDefault="005D7B47" w:rsidP="00BD2C5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47" w:rsidRPr="003A050B" w:rsidRDefault="005D7B47" w:rsidP="00BD2C5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B47" w:rsidRPr="003A050B" w:rsidRDefault="005D7B47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179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75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172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75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72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172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75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5D7B47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</w:tbl>
    <w:p w:rsidR="00FC62DB" w:rsidRDefault="00FC62DB" w:rsidP="00FC62DB">
      <w:pPr>
        <w:pStyle w:val="Caption"/>
        <w:keepNext/>
        <w:spacing w:before="0" w:after="0"/>
      </w:pPr>
    </w:p>
    <w:p w:rsidR="00FC62DB" w:rsidRDefault="00FC62DB" w:rsidP="002D0B9F">
      <w:pPr>
        <w:pStyle w:val="Caption"/>
        <w:keepNext/>
        <w:ind w:left="1191" w:hanging="1191"/>
      </w:pPr>
      <w:r>
        <w:t xml:space="preserve">Lampiran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6</w:t>
      </w:r>
      <w:r w:rsidR="00427FBB">
        <w:rPr>
          <w:noProof/>
        </w:rPr>
        <w:fldChar w:fldCharType="end"/>
      </w:r>
      <w:r>
        <w:t xml:space="preserve"> </w:t>
      </w:r>
      <w:bookmarkStart w:id="178" w:name="_Toc477113896"/>
      <w:bookmarkStart w:id="179" w:name="_Toc482686590"/>
      <w:r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>ke-3</w:t>
      </w:r>
      <w:r>
        <w:rPr>
          <w:szCs w:val="24"/>
        </w:rPr>
        <w:t xml:space="preserve"> </w:t>
      </w:r>
      <w:r w:rsidRPr="009A041E">
        <w:rPr>
          <w:szCs w:val="24"/>
        </w:rPr>
        <w:t xml:space="preserve">dengan data </w:t>
      </w:r>
      <w:r w:rsidRPr="00327C0A">
        <w:rPr>
          <w:szCs w:val="24"/>
        </w:rPr>
        <w:t xml:space="preserve">tidak </w:t>
      </w:r>
      <w:r w:rsidR="00FD1EEC">
        <w:rPr>
          <w:szCs w:val="24"/>
        </w:rPr>
        <w:t>imbang</w:t>
      </w:r>
      <w:bookmarkEnd w:id="178"/>
      <w:bookmarkEnd w:id="179"/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05"/>
        <w:gridCol w:w="216"/>
        <w:gridCol w:w="1030"/>
        <w:gridCol w:w="705"/>
        <w:gridCol w:w="993"/>
        <w:gridCol w:w="146"/>
        <w:gridCol w:w="753"/>
        <w:gridCol w:w="1027"/>
        <w:gridCol w:w="702"/>
        <w:gridCol w:w="910"/>
      </w:tblGrid>
      <w:tr w:rsidR="005D7B47" w:rsidRPr="003A050B" w:rsidTr="005D7B47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D7B47" w:rsidRPr="002A7F92" w:rsidRDefault="005D7B47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B47" w:rsidRPr="003A050B" w:rsidRDefault="005D7B47" w:rsidP="00BD2C5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9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B47" w:rsidRPr="003A050B" w:rsidRDefault="005D7B47" w:rsidP="00BD2C5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D7B47" w:rsidRPr="003A050B" w:rsidRDefault="005D7B47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98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702" w:type="dxa"/>
            <w:tcBorders>
              <w:top w:val="single" w:sz="4" w:space="0" w:color="auto"/>
            </w:tcBorders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75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102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79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94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73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78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99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</w:tbl>
    <w:p w:rsidR="00A55290" w:rsidRDefault="00A55290" w:rsidP="00A55290">
      <w:pPr>
        <w:spacing w:before="60" w:after="200"/>
        <w:ind w:firstLine="0"/>
      </w:pPr>
      <w:r>
        <w:lastRenderedPageBreak/>
        <w:t>Lampiran 6 Lanjutan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05"/>
        <w:gridCol w:w="216"/>
        <w:gridCol w:w="1030"/>
        <w:gridCol w:w="705"/>
        <w:gridCol w:w="993"/>
        <w:gridCol w:w="146"/>
        <w:gridCol w:w="753"/>
        <w:gridCol w:w="1027"/>
        <w:gridCol w:w="702"/>
        <w:gridCol w:w="910"/>
      </w:tblGrid>
      <w:tr w:rsidR="00A55290" w:rsidRPr="003A050B" w:rsidTr="00A632DE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55290" w:rsidRPr="002A7F92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290" w:rsidRPr="003A050B" w:rsidRDefault="00A55290" w:rsidP="00A632D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90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A55290" w:rsidRPr="003A050B" w:rsidTr="00A632DE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3A050B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264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29</w:t>
            </w:r>
          </w:p>
        </w:tc>
      </w:tr>
      <w:tr w:rsidR="00FC62DB" w:rsidRPr="003A050B" w:rsidTr="00BD2C5E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821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74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5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263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2" w:type="dxa"/>
            <w:vAlign w:val="bottom"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C62DB" w:rsidRPr="003A050B" w:rsidRDefault="00FC62DB" w:rsidP="00BD2C5E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30</w:t>
            </w:r>
          </w:p>
        </w:tc>
      </w:tr>
    </w:tbl>
    <w:p w:rsidR="00E01B73" w:rsidRDefault="00E01B73" w:rsidP="00A55290">
      <w:pPr>
        <w:pStyle w:val="Caption"/>
        <w:keepNext/>
        <w:spacing w:before="0" w:after="0"/>
      </w:pPr>
    </w:p>
    <w:p w:rsidR="00F32F98" w:rsidRDefault="002D0B9F" w:rsidP="002D0B9F">
      <w:pPr>
        <w:pStyle w:val="Caption"/>
        <w:keepNext/>
        <w:spacing w:before="0"/>
        <w:ind w:left="1191" w:hanging="1191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7</w:t>
      </w:r>
      <w:r w:rsidR="00427FBB">
        <w:rPr>
          <w:noProof/>
        </w:rPr>
        <w:fldChar w:fldCharType="end"/>
      </w:r>
      <w:r w:rsidR="00F32F98">
        <w:t xml:space="preserve"> </w:t>
      </w:r>
      <w:bookmarkStart w:id="180" w:name="_Toc477114078"/>
      <w:bookmarkStart w:id="181" w:name="_Toc482686591"/>
      <w:r w:rsidR="00F32F98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 xml:space="preserve">ke-1 </w:t>
      </w:r>
      <w:r w:rsidR="00F32F98" w:rsidRPr="009A041E">
        <w:rPr>
          <w:szCs w:val="24"/>
        </w:rPr>
        <w:t xml:space="preserve">dengan </w:t>
      </w:r>
      <w:r w:rsidR="00F26401">
        <w:rPr>
          <w:szCs w:val="24"/>
        </w:rPr>
        <w:t>metode</w:t>
      </w:r>
      <w:r w:rsidR="00F32F98" w:rsidRPr="009A041E">
        <w:rPr>
          <w:szCs w:val="24"/>
        </w:rPr>
        <w:t xml:space="preserve"> </w:t>
      </w:r>
      <w:r w:rsidR="00F32F98">
        <w:rPr>
          <w:i/>
          <w:szCs w:val="24"/>
        </w:rPr>
        <w:t>undersampling</w:t>
      </w:r>
      <w:bookmarkEnd w:id="180"/>
      <w:bookmarkEnd w:id="181"/>
    </w:p>
    <w:tbl>
      <w:tblPr>
        <w:tblW w:w="757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1186"/>
        <w:gridCol w:w="1255"/>
        <w:gridCol w:w="1004"/>
        <w:gridCol w:w="1172"/>
        <w:gridCol w:w="1276"/>
        <w:gridCol w:w="910"/>
      </w:tblGrid>
      <w:tr w:rsidR="00532135" w:rsidRPr="003A050B" w:rsidTr="005D7B47">
        <w:trPr>
          <w:trHeight w:val="315"/>
          <w:jc w:val="center"/>
        </w:trPr>
        <w:tc>
          <w:tcPr>
            <w:tcW w:w="770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32135" w:rsidRPr="002A7F92" w:rsidRDefault="00532135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445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135" w:rsidRPr="003A050B" w:rsidRDefault="00532135" w:rsidP="00F32F98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135" w:rsidRPr="003A050B" w:rsidRDefault="00532135" w:rsidP="0053213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32F98" w:rsidRPr="003A050B" w:rsidTr="005D7B47">
        <w:trPr>
          <w:trHeight w:val="315"/>
          <w:jc w:val="center"/>
        </w:trPr>
        <w:tc>
          <w:tcPr>
            <w:tcW w:w="77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32F98" w:rsidRPr="003A050B" w:rsidRDefault="00F32F98" w:rsidP="00F32F98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Jumlah 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90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88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85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87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88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89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90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91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</w:tr>
      <w:tr w:rsidR="00F32F98" w:rsidRPr="003A050B" w:rsidTr="00F32F98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90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86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33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</w:tr>
    </w:tbl>
    <w:p w:rsidR="00F32F98" w:rsidRDefault="00F32F98" w:rsidP="00F32F98">
      <w:pPr>
        <w:ind w:firstLine="0"/>
      </w:pPr>
    </w:p>
    <w:p w:rsidR="00F32F98" w:rsidRDefault="00BD5A01" w:rsidP="00BD5A01">
      <w:pPr>
        <w:pStyle w:val="Caption"/>
        <w:keepNext/>
        <w:ind w:left="1191" w:hanging="1191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8</w:t>
      </w:r>
      <w:r w:rsidR="00427FBB">
        <w:rPr>
          <w:noProof/>
        </w:rPr>
        <w:fldChar w:fldCharType="end"/>
      </w:r>
      <w:r w:rsidR="00F32F98">
        <w:t xml:space="preserve"> </w:t>
      </w:r>
      <w:bookmarkStart w:id="182" w:name="_Toc477114079"/>
      <w:bookmarkStart w:id="183" w:name="_Toc482686592"/>
      <w:r w:rsidR="00F32F98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 xml:space="preserve">ke-1 </w:t>
      </w:r>
      <w:r w:rsidR="00F32F98" w:rsidRPr="009A041E">
        <w:rPr>
          <w:szCs w:val="24"/>
        </w:rPr>
        <w:t xml:space="preserve">dengan </w:t>
      </w:r>
      <w:r w:rsidR="00F26401">
        <w:rPr>
          <w:szCs w:val="24"/>
        </w:rPr>
        <w:t xml:space="preserve">metode </w:t>
      </w:r>
      <w:r w:rsidR="00F32F98">
        <w:rPr>
          <w:i/>
          <w:szCs w:val="24"/>
        </w:rPr>
        <w:t>oversampling</w:t>
      </w:r>
      <w:bookmarkEnd w:id="182"/>
      <w:bookmarkEnd w:id="183"/>
    </w:p>
    <w:tbl>
      <w:tblPr>
        <w:tblW w:w="757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70"/>
        <w:gridCol w:w="1186"/>
        <w:gridCol w:w="1255"/>
        <w:gridCol w:w="900"/>
        <w:gridCol w:w="104"/>
        <w:gridCol w:w="1172"/>
        <w:gridCol w:w="1276"/>
        <w:gridCol w:w="910"/>
      </w:tblGrid>
      <w:tr w:rsidR="00D26505" w:rsidRPr="003A050B" w:rsidTr="00532135">
        <w:trPr>
          <w:trHeight w:val="315"/>
          <w:jc w:val="center"/>
        </w:trPr>
        <w:tc>
          <w:tcPr>
            <w:tcW w:w="770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6505" w:rsidRPr="002A7F92" w:rsidRDefault="00D26505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505" w:rsidRPr="003A050B" w:rsidRDefault="00D26505" w:rsidP="00F32F98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4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505" w:rsidRPr="003A050B" w:rsidRDefault="00D26505" w:rsidP="00D2650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32F98" w:rsidRPr="003A050B" w:rsidRDefault="00F32F98" w:rsidP="00F32F98">
            <w:pPr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 xml:space="preserve">Jumlah 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171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180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170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181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170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181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  <w:tr w:rsidR="00F32F98" w:rsidRPr="003A050B" w:rsidTr="00D26505">
        <w:trPr>
          <w:trHeight w:val="315"/>
          <w:jc w:val="center"/>
        </w:trPr>
        <w:tc>
          <w:tcPr>
            <w:tcW w:w="77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A050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1004" w:type="dxa"/>
            <w:gridSpan w:val="2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351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910" w:type="dxa"/>
            <w:shd w:val="clear" w:color="auto" w:fill="auto"/>
            <w:noWrap/>
            <w:vAlign w:val="bottom"/>
            <w:hideMark/>
          </w:tcPr>
          <w:p w:rsidR="00F32F98" w:rsidRPr="003A050B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3A050B">
              <w:rPr>
                <w:rFonts w:cs="Times New Roman"/>
                <w:color w:val="000000"/>
                <w:szCs w:val="24"/>
              </w:rPr>
              <w:t>39</w:t>
            </w:r>
          </w:p>
        </w:tc>
      </w:tr>
    </w:tbl>
    <w:p w:rsidR="003E1A13" w:rsidRDefault="003E1A13" w:rsidP="00F32F98"/>
    <w:p w:rsidR="00A55290" w:rsidRDefault="00A55290" w:rsidP="00F32F98"/>
    <w:p w:rsidR="00F32F98" w:rsidRDefault="00BD5A01" w:rsidP="00BD5A01">
      <w:pPr>
        <w:pStyle w:val="Caption"/>
        <w:keepNext/>
        <w:ind w:left="1191" w:hanging="1191"/>
      </w:pPr>
      <w:r>
        <w:lastRenderedPageBreak/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9</w:t>
      </w:r>
      <w:r w:rsidR="00427FBB">
        <w:rPr>
          <w:noProof/>
        </w:rPr>
        <w:fldChar w:fldCharType="end"/>
      </w:r>
      <w:r w:rsidR="00F32F98">
        <w:t xml:space="preserve">  </w:t>
      </w:r>
      <w:bookmarkStart w:id="184" w:name="_Toc477114080"/>
      <w:bookmarkStart w:id="185" w:name="_Toc482686593"/>
      <w:r w:rsidR="00F32F98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 xml:space="preserve">ke-2 </w:t>
      </w:r>
      <w:r w:rsidR="00F32F98" w:rsidRPr="009A041E">
        <w:rPr>
          <w:szCs w:val="24"/>
        </w:rPr>
        <w:t xml:space="preserve">dengan </w:t>
      </w:r>
      <w:r w:rsidR="00F26401">
        <w:rPr>
          <w:szCs w:val="24"/>
        </w:rPr>
        <w:t>metode</w:t>
      </w:r>
      <w:r w:rsidR="00F32F98" w:rsidRPr="009A041E">
        <w:rPr>
          <w:szCs w:val="24"/>
        </w:rPr>
        <w:t xml:space="preserve"> </w:t>
      </w:r>
      <w:r w:rsidR="00F32F98">
        <w:rPr>
          <w:i/>
          <w:szCs w:val="24"/>
        </w:rPr>
        <w:t>oversampling</w:t>
      </w:r>
      <w:bookmarkEnd w:id="184"/>
      <w:bookmarkEnd w:id="185"/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21"/>
        <w:gridCol w:w="1030"/>
        <w:gridCol w:w="701"/>
        <w:gridCol w:w="993"/>
        <w:gridCol w:w="150"/>
        <w:gridCol w:w="749"/>
        <w:gridCol w:w="1026"/>
        <w:gridCol w:w="682"/>
        <w:gridCol w:w="7"/>
        <w:gridCol w:w="14"/>
        <w:gridCol w:w="903"/>
        <w:gridCol w:w="11"/>
      </w:tblGrid>
      <w:tr w:rsidR="001E6372" w:rsidRPr="00EC4343" w:rsidTr="001E6372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E6372" w:rsidRPr="002A7F92" w:rsidRDefault="001E6372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69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372" w:rsidRPr="00EC4343" w:rsidRDefault="001E6372" w:rsidP="00F32F98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372" w:rsidRPr="00EC4343" w:rsidRDefault="001E6372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701" w:type="dxa"/>
            <w:tcBorders>
              <w:top w:val="single" w:sz="4" w:space="0" w:color="auto"/>
            </w:tcBorders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526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703" w:type="dxa"/>
            <w:gridSpan w:val="3"/>
            <w:tcBorders>
              <w:top w:val="single" w:sz="4" w:space="0" w:color="auto"/>
            </w:tcBorders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59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2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103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701" w:type="dxa"/>
            <w:tcBorders>
              <w:bottom w:val="nil"/>
            </w:tcBorders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527</w:t>
            </w:r>
          </w:p>
        </w:tc>
        <w:tc>
          <w:tcPr>
            <w:tcW w:w="899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703" w:type="dxa"/>
            <w:gridSpan w:val="3"/>
            <w:tcBorders>
              <w:bottom w:val="nil"/>
            </w:tcBorders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14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58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701" w:type="dxa"/>
            <w:tcBorders>
              <w:top w:val="nil"/>
              <w:bottom w:val="nil"/>
            </w:tcBorders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526</w:t>
            </w:r>
          </w:p>
        </w:tc>
        <w:tc>
          <w:tcPr>
            <w:tcW w:w="899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703" w:type="dxa"/>
            <w:gridSpan w:val="3"/>
            <w:tcBorders>
              <w:top w:val="nil"/>
              <w:bottom w:val="nil"/>
            </w:tcBorders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22</w:t>
            </w:r>
          </w:p>
        </w:tc>
        <w:tc>
          <w:tcPr>
            <w:tcW w:w="914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59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0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701" w:type="dxa"/>
            <w:tcBorders>
              <w:top w:val="nil"/>
            </w:tcBorders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178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527</w:t>
            </w:r>
          </w:p>
        </w:tc>
        <w:tc>
          <w:tcPr>
            <w:tcW w:w="899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102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689" w:type="dxa"/>
            <w:gridSpan w:val="2"/>
            <w:tcBorders>
              <w:top w:val="nil"/>
            </w:tcBorders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</w:t>
            </w:r>
          </w:p>
        </w:tc>
        <w:tc>
          <w:tcPr>
            <w:tcW w:w="928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58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526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689" w:type="dxa"/>
            <w:gridSpan w:val="2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928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59</w:t>
            </w:r>
          </w:p>
        </w:tc>
      </w:tr>
      <w:tr w:rsidR="00F32F98" w:rsidRPr="00EC4343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689" w:type="dxa"/>
            <w:gridSpan w:val="2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928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58</w:t>
            </w:r>
          </w:p>
        </w:tc>
      </w:tr>
      <w:tr w:rsidR="00F32F98" w:rsidRPr="00EC4343" w:rsidTr="00C052EF">
        <w:trPr>
          <w:gridAfter w:val="1"/>
          <w:wAfter w:w="11" w:type="dxa"/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682" w:type="dxa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924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58</w:t>
            </w:r>
          </w:p>
        </w:tc>
      </w:tr>
      <w:tr w:rsidR="00F32F98" w:rsidRPr="00EC4343" w:rsidTr="00C052EF">
        <w:trPr>
          <w:gridAfter w:val="1"/>
          <w:wAfter w:w="11" w:type="dxa"/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526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682" w:type="dxa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23</w:t>
            </w:r>
          </w:p>
        </w:tc>
        <w:tc>
          <w:tcPr>
            <w:tcW w:w="924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59</w:t>
            </w:r>
          </w:p>
        </w:tc>
      </w:tr>
      <w:tr w:rsidR="00F32F98" w:rsidRPr="00EC4343" w:rsidTr="00C052EF">
        <w:trPr>
          <w:gridAfter w:val="1"/>
          <w:wAfter w:w="11" w:type="dxa"/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177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19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18</w:t>
            </w:r>
          </w:p>
        </w:tc>
        <w:tc>
          <w:tcPr>
            <w:tcW w:w="682" w:type="dxa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21</w:t>
            </w:r>
          </w:p>
        </w:tc>
        <w:tc>
          <w:tcPr>
            <w:tcW w:w="924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58</w:t>
            </w:r>
          </w:p>
        </w:tc>
      </w:tr>
      <w:tr w:rsidR="00F32F98" w:rsidRPr="00EC4343" w:rsidTr="00C052EF">
        <w:trPr>
          <w:gridAfter w:val="1"/>
          <w:wAfter w:w="11" w:type="dxa"/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EC4343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175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171</w:t>
            </w:r>
          </w:p>
        </w:tc>
        <w:tc>
          <w:tcPr>
            <w:tcW w:w="701" w:type="dxa"/>
            <w:vAlign w:val="bottom"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526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24</w:t>
            </w:r>
          </w:p>
        </w:tc>
        <w:tc>
          <w:tcPr>
            <w:tcW w:w="682" w:type="dxa"/>
            <w:vAlign w:val="bottom"/>
          </w:tcPr>
          <w:p w:rsidR="00F32F98" w:rsidRPr="00EC4343" w:rsidRDefault="00F32F98" w:rsidP="00C143F1">
            <w:pPr>
              <w:ind w:hanging="38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924" w:type="dxa"/>
            <w:gridSpan w:val="3"/>
            <w:shd w:val="clear" w:color="auto" w:fill="auto"/>
            <w:noWrap/>
            <w:vAlign w:val="bottom"/>
            <w:hideMark/>
          </w:tcPr>
          <w:p w:rsidR="00F32F98" w:rsidRPr="00EC4343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EC4343">
              <w:rPr>
                <w:rFonts w:cs="Times New Roman"/>
                <w:color w:val="000000"/>
                <w:szCs w:val="24"/>
              </w:rPr>
              <w:t>59</w:t>
            </w:r>
          </w:p>
        </w:tc>
      </w:tr>
    </w:tbl>
    <w:p w:rsidR="00F32F98" w:rsidRDefault="00F32F98" w:rsidP="00C143F1">
      <w:pPr>
        <w:jc w:val="right"/>
      </w:pPr>
    </w:p>
    <w:p w:rsidR="00F32F98" w:rsidRDefault="00BD5A01" w:rsidP="001E6372">
      <w:pPr>
        <w:pStyle w:val="Caption"/>
        <w:keepNext/>
        <w:ind w:left="1276" w:hanging="1276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10</w:t>
      </w:r>
      <w:r w:rsidR="00427FBB">
        <w:rPr>
          <w:noProof/>
        </w:rPr>
        <w:fldChar w:fldCharType="end"/>
      </w:r>
      <w:r w:rsidR="00F32F98">
        <w:t xml:space="preserve"> </w:t>
      </w:r>
      <w:bookmarkStart w:id="186" w:name="_Toc477114081"/>
      <w:bookmarkStart w:id="187" w:name="_Toc482686594"/>
      <w:r w:rsidR="00F32F98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 xml:space="preserve">ke-3 </w:t>
      </w:r>
      <w:r w:rsidR="00F32F98" w:rsidRPr="009A041E">
        <w:rPr>
          <w:szCs w:val="24"/>
        </w:rPr>
        <w:t xml:space="preserve">dengan </w:t>
      </w:r>
      <w:r w:rsidR="00F26401">
        <w:rPr>
          <w:szCs w:val="24"/>
        </w:rPr>
        <w:t xml:space="preserve">metode </w:t>
      </w:r>
      <w:r w:rsidR="00F32F98">
        <w:rPr>
          <w:i/>
          <w:szCs w:val="24"/>
        </w:rPr>
        <w:t>undersampling</w:t>
      </w:r>
      <w:bookmarkEnd w:id="186"/>
      <w:bookmarkEnd w:id="187"/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21"/>
        <w:gridCol w:w="1030"/>
        <w:gridCol w:w="703"/>
        <w:gridCol w:w="993"/>
        <w:gridCol w:w="150"/>
        <w:gridCol w:w="749"/>
        <w:gridCol w:w="1027"/>
        <w:gridCol w:w="701"/>
        <w:gridCol w:w="913"/>
      </w:tblGrid>
      <w:tr w:rsidR="001E6372" w:rsidRPr="00483F9C" w:rsidTr="001E6372">
        <w:trPr>
          <w:trHeight w:val="192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E6372" w:rsidRPr="002A7F92" w:rsidRDefault="001E6372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69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372" w:rsidRPr="00483F9C" w:rsidRDefault="001E6372" w:rsidP="00F32F98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372" w:rsidRPr="00483F9C" w:rsidRDefault="001E6372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74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226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1" w:type="dxa"/>
            <w:tcBorders>
              <w:top w:val="single" w:sz="4" w:space="0" w:color="auto"/>
            </w:tcBorders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26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79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74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78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73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69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78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72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74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72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79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227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25</w:t>
            </w:r>
          </w:p>
        </w:tc>
      </w:tr>
      <w:tr w:rsidR="00F32F98" w:rsidRPr="00483F9C" w:rsidTr="001E6372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76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hanging="33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226</w:t>
            </w:r>
          </w:p>
        </w:tc>
        <w:tc>
          <w:tcPr>
            <w:tcW w:w="899" w:type="dxa"/>
            <w:gridSpan w:val="2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701" w:type="dxa"/>
            <w:vAlign w:val="bottom"/>
          </w:tcPr>
          <w:p w:rsidR="00F32F98" w:rsidRPr="00483F9C" w:rsidRDefault="00F32F98" w:rsidP="00C143F1">
            <w:pPr>
              <w:ind w:hanging="29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26</w:t>
            </w:r>
          </w:p>
        </w:tc>
      </w:tr>
    </w:tbl>
    <w:p w:rsidR="00436448" w:rsidRDefault="00436448" w:rsidP="00436448">
      <w:pPr>
        <w:pStyle w:val="Caption"/>
        <w:keepNext/>
        <w:spacing w:before="0" w:after="0"/>
        <w:ind w:left="0" w:firstLine="0"/>
      </w:pPr>
    </w:p>
    <w:p w:rsidR="00F32F98" w:rsidRDefault="00BD5A01" w:rsidP="001E6372">
      <w:pPr>
        <w:pStyle w:val="Caption"/>
        <w:keepNext/>
        <w:spacing w:before="0"/>
        <w:ind w:left="1276" w:hanging="1276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11</w:t>
      </w:r>
      <w:r w:rsidR="00427FBB">
        <w:rPr>
          <w:noProof/>
        </w:rPr>
        <w:fldChar w:fldCharType="end"/>
      </w:r>
      <w:r w:rsidR="00F32F98">
        <w:t xml:space="preserve"> </w:t>
      </w:r>
      <w:bookmarkStart w:id="188" w:name="_Toc477114082"/>
      <w:bookmarkStart w:id="189" w:name="_Toc482686595"/>
      <w:r w:rsidR="00F32F98" w:rsidRPr="009A041E">
        <w:rPr>
          <w:szCs w:val="24"/>
        </w:rPr>
        <w:t xml:space="preserve">Jumlah pembagian data latih dan data uji untuk percobaan </w:t>
      </w:r>
      <w:r w:rsidR="007B688C">
        <w:rPr>
          <w:szCs w:val="24"/>
        </w:rPr>
        <w:t xml:space="preserve">ke-3 </w:t>
      </w:r>
      <w:r w:rsidR="00F32F98" w:rsidRPr="009A041E">
        <w:rPr>
          <w:szCs w:val="24"/>
        </w:rPr>
        <w:t xml:space="preserve">dengan </w:t>
      </w:r>
      <w:r w:rsidR="00F26401">
        <w:rPr>
          <w:szCs w:val="24"/>
        </w:rPr>
        <w:t xml:space="preserve">metode </w:t>
      </w:r>
      <w:r w:rsidR="00F32F98">
        <w:rPr>
          <w:i/>
          <w:szCs w:val="24"/>
        </w:rPr>
        <w:t>oversampling</w:t>
      </w:r>
      <w:bookmarkEnd w:id="188"/>
      <w:bookmarkEnd w:id="189"/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21"/>
        <w:gridCol w:w="1030"/>
        <w:gridCol w:w="703"/>
        <w:gridCol w:w="993"/>
        <w:gridCol w:w="899"/>
        <w:gridCol w:w="1027"/>
        <w:gridCol w:w="700"/>
        <w:gridCol w:w="914"/>
      </w:tblGrid>
      <w:tr w:rsidR="00532135" w:rsidRPr="00483F9C" w:rsidTr="00A55290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2135" w:rsidRPr="002A7F92" w:rsidRDefault="00532135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2135" w:rsidRPr="00483F9C" w:rsidRDefault="00532135" w:rsidP="00F32F98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32135" w:rsidRPr="00483F9C" w:rsidRDefault="00532135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F32F98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8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99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295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32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95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14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</w:tbl>
    <w:p w:rsidR="00A55290" w:rsidRDefault="00A55290" w:rsidP="00A55290">
      <w:pPr>
        <w:spacing w:before="60" w:after="200"/>
        <w:ind w:firstLine="0"/>
      </w:pPr>
      <w:r>
        <w:lastRenderedPageBreak/>
        <w:t>Lampiran 11 Lanjutan</w:t>
      </w:r>
    </w:p>
    <w:tbl>
      <w:tblPr>
        <w:tblW w:w="793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21"/>
        <w:gridCol w:w="1030"/>
        <w:gridCol w:w="703"/>
        <w:gridCol w:w="993"/>
        <w:gridCol w:w="899"/>
        <w:gridCol w:w="1027"/>
        <w:gridCol w:w="700"/>
        <w:gridCol w:w="914"/>
      </w:tblGrid>
      <w:tr w:rsidR="00A55290" w:rsidRPr="00483F9C" w:rsidTr="00A632DE">
        <w:trPr>
          <w:trHeight w:val="31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290" w:rsidRPr="002A7F92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2A7F92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Fold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55290" w:rsidRPr="00483F9C" w:rsidRDefault="00A55290" w:rsidP="00A632DE">
            <w:pPr>
              <w:ind w:left="-73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n-US"/>
              </w:rPr>
              <w:t>Data Latih</w:t>
            </w:r>
          </w:p>
        </w:tc>
        <w:tc>
          <w:tcPr>
            <w:tcW w:w="3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Data Uji</w:t>
            </w:r>
          </w:p>
        </w:tc>
      </w:tr>
      <w:tr w:rsidR="00A55290" w:rsidRPr="00483F9C" w:rsidTr="00A632DE">
        <w:trPr>
          <w:trHeight w:val="315"/>
          <w:jc w:val="center"/>
        </w:trPr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Low Risk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Medium Risk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i/>
                <w:color w:val="000000"/>
                <w:szCs w:val="24"/>
                <w:lang w:eastAsia="en-US"/>
              </w:rPr>
              <w:t>High Risk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5290" w:rsidRPr="00483F9C" w:rsidRDefault="00A55290" w:rsidP="00A632D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Jumlah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96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99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295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32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7</w:t>
            </w:r>
          </w:p>
        </w:tc>
        <w:tc>
          <w:tcPr>
            <w:tcW w:w="82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103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3" w:type="dxa"/>
            <w:tcBorders>
              <w:bottom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02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0" w:type="dxa"/>
            <w:tcBorders>
              <w:bottom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8</w:t>
            </w: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98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99</w:t>
            </w:r>
          </w:p>
        </w:tc>
        <w:tc>
          <w:tcPr>
            <w:tcW w:w="703" w:type="dxa"/>
            <w:tcBorders>
              <w:top w:val="nil"/>
              <w:bottom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295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700" w:type="dxa"/>
            <w:tcBorders>
              <w:top w:val="nil"/>
              <w:bottom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11</w:t>
            </w:r>
          </w:p>
        </w:tc>
        <w:tc>
          <w:tcPr>
            <w:tcW w:w="9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32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9</w:t>
            </w:r>
          </w:p>
        </w:tc>
        <w:tc>
          <w:tcPr>
            <w:tcW w:w="8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10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703" w:type="dxa"/>
            <w:tcBorders>
              <w:top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0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700" w:type="dxa"/>
            <w:tcBorders>
              <w:top w:val="nil"/>
            </w:tcBorders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9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  <w:tr w:rsidR="00F32F98" w:rsidRPr="00483F9C" w:rsidTr="00A55290">
        <w:trPr>
          <w:trHeight w:val="31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483F9C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97</w:t>
            </w:r>
          </w:p>
        </w:tc>
        <w:tc>
          <w:tcPr>
            <w:tcW w:w="703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294</w:t>
            </w:r>
          </w:p>
        </w:tc>
        <w:tc>
          <w:tcPr>
            <w:tcW w:w="899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12</w:t>
            </w:r>
          </w:p>
        </w:tc>
        <w:tc>
          <w:tcPr>
            <w:tcW w:w="700" w:type="dxa"/>
            <w:vAlign w:val="bottom"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914" w:type="dxa"/>
            <w:shd w:val="clear" w:color="auto" w:fill="auto"/>
            <w:noWrap/>
            <w:vAlign w:val="bottom"/>
            <w:hideMark/>
          </w:tcPr>
          <w:p w:rsidR="00F32F98" w:rsidRPr="00483F9C" w:rsidRDefault="00F32F98" w:rsidP="00C143F1">
            <w:pPr>
              <w:ind w:firstLine="0"/>
              <w:jc w:val="right"/>
              <w:rPr>
                <w:rFonts w:cs="Times New Roman"/>
                <w:color w:val="000000"/>
                <w:szCs w:val="24"/>
              </w:rPr>
            </w:pPr>
            <w:r w:rsidRPr="00483F9C">
              <w:rPr>
                <w:rFonts w:cs="Times New Roman"/>
                <w:color w:val="000000"/>
                <w:szCs w:val="24"/>
              </w:rPr>
              <w:t>33</w:t>
            </w:r>
          </w:p>
        </w:tc>
      </w:tr>
    </w:tbl>
    <w:p w:rsidR="00AB0F27" w:rsidRDefault="00AB0F27" w:rsidP="00F32F98"/>
    <w:p w:rsidR="00F32F98" w:rsidRDefault="00BD5A01" w:rsidP="001E6372">
      <w:pPr>
        <w:pStyle w:val="Caption"/>
        <w:keepNext/>
        <w:ind w:left="1276" w:hanging="1276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12</w:t>
      </w:r>
      <w:r w:rsidR="00427FBB">
        <w:rPr>
          <w:noProof/>
        </w:rPr>
        <w:fldChar w:fldCharType="end"/>
      </w:r>
      <w:r w:rsidR="00F32F98">
        <w:t xml:space="preserve"> </w:t>
      </w:r>
      <w:bookmarkStart w:id="190" w:name="_Toc477114083"/>
      <w:bookmarkStart w:id="191" w:name="_Toc482686596"/>
      <w:r w:rsidR="00F32F98">
        <w:t xml:space="preserve">Model </w:t>
      </w:r>
      <w:r w:rsidR="003240D0">
        <w:t>prediksi</w:t>
      </w:r>
      <w:r w:rsidR="00F32F98">
        <w:t xml:space="preserve"> pohon keputusan</w:t>
      </w:r>
      <w:r w:rsidR="00B14603">
        <w:t xml:space="preserve"> terbaik dengan</w:t>
      </w:r>
      <w:r w:rsidR="00F32F98">
        <w:t xml:space="preserve"> </w:t>
      </w:r>
      <w:r w:rsidR="00F32F98" w:rsidRPr="00D61480">
        <w:rPr>
          <w:i/>
        </w:rPr>
        <w:t>oversampling</w:t>
      </w:r>
      <w:r w:rsidR="00F32F98">
        <w:rPr>
          <w:i/>
        </w:rPr>
        <w:t xml:space="preserve"> </w:t>
      </w:r>
      <w:r w:rsidR="00E16EA7">
        <w:t>untuk</w:t>
      </w:r>
      <w:r w:rsidR="00F32F98">
        <w:t xml:space="preserve"> percobaan </w:t>
      </w:r>
      <w:r w:rsidR="007B688C">
        <w:t xml:space="preserve">ke-1 </w:t>
      </w:r>
      <w:r w:rsidR="00F32F98">
        <w:t>dengan algoritme C5.0</w:t>
      </w:r>
      <w:bookmarkEnd w:id="190"/>
      <w:bookmarkEnd w:id="1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Tr="00F32F98">
        <w:tc>
          <w:tcPr>
            <w:tcW w:w="7928" w:type="dxa"/>
          </w:tcPr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MAT103 in {A,AB,B}: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:...BIO100 = E: LowRisk (0)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BIO100 in {A,AB,B,BC}: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:...EKO100 in {A,AB,B,BC,D,E}: LowRisk (134/4)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:   EKO100 = C: HighRisk (2)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BIO100 in {C,D}: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:...IPB100 = A: HighRisk (0)</w:t>
            </w:r>
          </w:p>
          <w:p w:rsidR="00F32F98" w:rsidRPr="00692A84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    IPB100 in {AB,B,BC}: LowRisk (22/5)</w:t>
            </w:r>
          </w:p>
          <w:p w:rsidR="00436448" w:rsidRDefault="00F32F98" w:rsidP="00A57ED5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    IPB100 in {C,D}: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    :...KIM101 in {A,B,BC,C,D,E}: HighRisk (16)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           KIM101 = AB: LowRisk (3)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MAT103 in {BC,C,D,E}: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>:...FIS100 in {A,C,D,E}: HighRisk (115/7)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FIS100 in {AB,B,BC}: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:...MAT103 in {D,E}: HighRisk (16/1)</w:t>
            </w:r>
          </w:p>
          <w:p w:rsidR="00A55290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MAT103 in {BC,C}: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:...IPB108 in {A,BC,C,D}: LowRisk (15/2)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IPB108 in {AB,B}: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:...FIS100 = AB: HighRisk (10)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FIS100 in {B,BC}: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:...KPM130 in {A,C,D}: LowRisk (4)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    KPM130 in {B,BC}: HighRisk (3)</w:t>
            </w:r>
          </w:p>
          <w:p w:rsidR="00A55290" w:rsidRPr="00692A84" w:rsidRDefault="00A55290" w:rsidP="00A55290">
            <w:pPr>
              <w:ind w:firstLine="0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    KPM130 = AB:</w:t>
            </w:r>
          </w:p>
          <w:p w:rsidR="00A55290" w:rsidRPr="00692A84" w:rsidRDefault="00A55290" w:rsidP="00A55290">
            <w:pPr>
              <w:ind w:left="6833" w:hanging="6833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    :...KOM201 in {A,B}: HighRisk (6/1)</w:t>
            </w:r>
          </w:p>
          <w:p w:rsidR="00A55290" w:rsidRPr="00A07019" w:rsidRDefault="00A55290" w:rsidP="00A55290">
            <w:pPr>
              <w:ind w:left="6833" w:hanging="6833"/>
              <w:rPr>
                <w:rFonts w:ascii="Courier New" w:hAnsi="Courier New" w:cs="Courier New"/>
              </w:rPr>
            </w:pPr>
            <w:r w:rsidRPr="00692A84">
              <w:rPr>
                <w:rFonts w:ascii="Courier New" w:hAnsi="Courier New" w:cs="Courier New"/>
              </w:rPr>
              <w:t xml:space="preserve">                        KOM201 in {AB,BC,C,D}: LowRisk (5)</w:t>
            </w:r>
          </w:p>
        </w:tc>
      </w:tr>
    </w:tbl>
    <w:p w:rsidR="00A55290" w:rsidRDefault="00A55290" w:rsidP="00A55290">
      <w:pPr>
        <w:pStyle w:val="Caption"/>
        <w:keepNext/>
        <w:spacing w:after="0"/>
        <w:ind w:left="1276" w:hanging="1276"/>
      </w:pPr>
    </w:p>
    <w:p w:rsidR="00A55290" w:rsidRDefault="00A55290" w:rsidP="00A55290"/>
    <w:p w:rsidR="00A55290" w:rsidRDefault="00A55290" w:rsidP="00A55290"/>
    <w:p w:rsidR="00A55290" w:rsidRPr="00A55290" w:rsidRDefault="00A55290" w:rsidP="00A55290"/>
    <w:p w:rsidR="00F32F98" w:rsidRDefault="00BD5A01" w:rsidP="001E6372">
      <w:pPr>
        <w:pStyle w:val="Caption"/>
        <w:keepNext/>
        <w:ind w:left="1276" w:hanging="1276"/>
      </w:pPr>
      <w:r>
        <w:lastRenderedPageBreak/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13</w:t>
      </w:r>
      <w:r w:rsidR="00427FBB">
        <w:rPr>
          <w:noProof/>
        </w:rPr>
        <w:fldChar w:fldCharType="end"/>
      </w:r>
      <w:r w:rsidR="00F32F98">
        <w:t xml:space="preserve"> </w:t>
      </w:r>
      <w:bookmarkStart w:id="192" w:name="_Toc477114084"/>
      <w:bookmarkStart w:id="193" w:name="_Toc482686597"/>
      <w:r w:rsidR="00F32F98">
        <w:t xml:space="preserve">Model </w:t>
      </w:r>
      <w:r w:rsidR="003240D0">
        <w:t>prediksi</w:t>
      </w:r>
      <w:r w:rsidR="00F32F98">
        <w:t xml:space="preserve"> pohon keputusan </w:t>
      </w:r>
      <w:r w:rsidR="00B14603">
        <w:t xml:space="preserve">terbaik dengan </w:t>
      </w:r>
      <w:r w:rsidR="00F32F98" w:rsidRPr="00D61480">
        <w:rPr>
          <w:i/>
        </w:rPr>
        <w:t>oversampling</w:t>
      </w:r>
      <w:r w:rsidR="00F32F98">
        <w:rPr>
          <w:i/>
        </w:rPr>
        <w:t xml:space="preserve"> </w:t>
      </w:r>
      <w:r w:rsidR="00E16EA7">
        <w:t>untuk</w:t>
      </w:r>
      <w:r w:rsidR="00F32F98">
        <w:t xml:space="preserve"> percobaan </w:t>
      </w:r>
      <w:r w:rsidR="007B688C">
        <w:t>ke-2</w:t>
      </w:r>
      <w:r w:rsidR="00F32F98">
        <w:t xml:space="preserve"> dengan algoritme C5.0</w:t>
      </w:r>
      <w:bookmarkEnd w:id="192"/>
      <w:bookmarkEnd w:id="19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2F98" w:rsidRPr="005D2924" w:rsidTr="00C312DD">
        <w:tc>
          <w:tcPr>
            <w:tcW w:w="7933" w:type="dxa"/>
          </w:tcPr>
          <w:p w:rsidR="00EC4343" w:rsidRPr="00EC4343" w:rsidRDefault="00EC4343" w:rsidP="00EC4343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EKO100 in {A,AB}:</w:t>
            </w:r>
          </w:p>
          <w:p w:rsidR="00EC4343" w:rsidRPr="00EC4343" w:rsidRDefault="00EC4343" w:rsidP="00EC4343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:...FIS100 in {D,E}: LowRisk (0)</w:t>
            </w:r>
          </w:p>
          <w:p w:rsidR="00812BC5" w:rsidRDefault="00EC4343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FIS100 = C: MediumRisk (13/1)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FIS100 in {A,AB,B,BC}: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:...KOM201 = C: LowRisk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KOM201 in {BC,D}: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:...AGB100 in {A,B}: MediumRisk (6)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   AGB100 = AB: LowRisk (1)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KOM201 in {A,AB,B}: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:...MAT103 = E: LowRisk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MAT103 in {A,AB,B}:</w:t>
            </w:r>
          </w:p>
          <w:p w:rsidR="00A55290" w:rsidRPr="00EC4343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:...IPB112 in {A,AB,BC,C,D,E}: LowRisk (94)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   IPB112 = B:</w:t>
            </w:r>
          </w:p>
          <w:p w:rsidR="00A55290" w:rsidRPr="00EC4343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   :...IPB107 in {A,AB,BC,C,D}: LowRisk (12)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       IPB107 = B: MediumRisk (2)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MAT103 in {BC,C,D}: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:...KOM201 = AB: LowRisk (9)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KOM201 in {A,B}: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:...FIS100 = A: MediumRisk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FIS100 = BC: LowRisk (4)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FIS100 in {AB,B}:</w:t>
            </w:r>
          </w:p>
          <w:p w:rsidR="00A55290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:...IPB108 in {BC,C,D}: MediumRisk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    IPB108 = A: LowRisk (3)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    IPB108 in {AB,B}:</w:t>
            </w:r>
          </w:p>
          <w:p w:rsidR="00A55290" w:rsidRPr="00EC4343" w:rsidRDefault="00A55290" w:rsidP="00A55290">
            <w:pPr>
              <w:pStyle w:val="ListParagraph"/>
              <w:ind w:left="5416" w:hanging="5259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            :...IPB106 in {A,B,BC,C}: MediumRisk (12)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:                           </w:t>
            </w:r>
            <w:r>
              <w:rPr>
                <w:rFonts w:ascii="Courier New" w:hAnsi="Courier New" w:cs="Courier New"/>
              </w:rPr>
              <w:t xml:space="preserve"> </w:t>
            </w:r>
            <w:r w:rsidRPr="00EC4343">
              <w:rPr>
                <w:rFonts w:ascii="Courier New" w:hAnsi="Courier New" w:cs="Courier New"/>
              </w:rPr>
              <w:t>IPB106 = AB: LowRisk (1)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EKO100 in {B,BC,C,D,E}: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:...BIO100 in {A,AB,B,BC,E}: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:...MAT103 = E: MediumRisk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MAT103 = D: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:...IPB111 in {A,AB,C}: HighRisk (11)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:   IPB111 in {B,BC}: MediumRisk (10)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MAT103 in {A,AB,B,BC,C}: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:...KIM101 = E: MediumRisk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KIM101 in {A,AB}: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:...IPB107 in {A,AB,BC,C,D}: LowRisk (20)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:   IPB107 = B:</w:t>
            </w:r>
          </w:p>
          <w:p w:rsidR="00A55290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:   :...IPB11</w:t>
            </w:r>
            <w:r>
              <w:rPr>
                <w:rFonts w:ascii="Courier New" w:hAnsi="Courier New" w:cs="Courier New"/>
              </w:rPr>
              <w:t>1 in {A,B,BC,C}: MediumRisk (5)</w:t>
            </w:r>
          </w:p>
          <w:p w:rsidR="00A55290" w:rsidRPr="00A55290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:       IPB111 = AB: LowRisk (4)</w:t>
            </w:r>
          </w:p>
        </w:tc>
      </w:tr>
    </w:tbl>
    <w:p w:rsidR="00204D7D" w:rsidRDefault="00204D7D" w:rsidP="00C052EF">
      <w:pPr>
        <w:spacing w:before="60" w:after="200"/>
        <w:ind w:firstLine="0"/>
      </w:pPr>
    </w:p>
    <w:p w:rsidR="00C052EF" w:rsidRPr="00C052EF" w:rsidRDefault="00C052EF" w:rsidP="00C052EF">
      <w:pPr>
        <w:spacing w:before="60" w:after="200"/>
        <w:ind w:firstLine="0"/>
      </w:pPr>
      <w:r>
        <w:lastRenderedPageBreak/>
        <w:t>Lampiran 13 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B0F27" w:rsidTr="00AB0F27">
        <w:tc>
          <w:tcPr>
            <w:tcW w:w="7928" w:type="dxa"/>
          </w:tcPr>
          <w:p w:rsidR="00A55290" w:rsidRPr="00EC4343" w:rsidRDefault="00132FF2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</w:t>
            </w:r>
            <w:r w:rsidR="00A55290">
              <w:rPr>
                <w:rFonts w:ascii="Courier New" w:hAnsi="Courier New" w:cs="Courier New"/>
              </w:rPr>
              <w:t xml:space="preserve">  </w:t>
            </w:r>
            <w:r w:rsidR="00A55290" w:rsidRPr="00EC4343">
              <w:rPr>
                <w:rFonts w:ascii="Courier New" w:hAnsi="Courier New" w:cs="Courier New"/>
              </w:rPr>
              <w:t>:       KIM101 in {B,BC,C,D}:</w:t>
            </w:r>
          </w:p>
          <w:p w:rsidR="00A55290" w:rsidRDefault="00A55290" w:rsidP="00A55290">
            <w:pPr>
              <w:pStyle w:val="ListParagraph"/>
              <w:ind w:left="743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:...MAT100 = A: LowRisk (2)</w:t>
            </w:r>
          </w:p>
          <w:p w:rsidR="00A55290" w:rsidRPr="00EC4343" w:rsidRDefault="00A55290" w:rsidP="00A55290">
            <w:pPr>
              <w:pStyle w:val="ListParagraph"/>
              <w:ind w:left="738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        MAT100 in {C,D,E}: MediumRisk (9)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MAT100 = AB:</w:t>
            </w:r>
          </w:p>
          <w:p w:rsidR="00A55290" w:rsidRDefault="00A55290" w:rsidP="00A55290">
            <w:pPr>
              <w:pStyle w:val="ListParagraph"/>
              <w:ind w:left="6833" w:hanging="637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C4343">
              <w:rPr>
                <w:rFonts w:ascii="Courier New" w:hAnsi="Courier New" w:cs="Courier New"/>
              </w:rPr>
              <w:t>:           :...FIS100 in {A,AB,B,BC,D,E}: LowRisk (2)</w:t>
            </w:r>
          </w:p>
          <w:p w:rsidR="00A55290" w:rsidRPr="00EC4343" w:rsidRDefault="00A55290" w:rsidP="00A55290">
            <w:pPr>
              <w:pStyle w:val="ListParagraph"/>
              <w:ind w:left="45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C4343">
              <w:rPr>
                <w:rFonts w:ascii="Courier New" w:hAnsi="Courier New" w:cs="Courier New"/>
              </w:rPr>
              <w:t>:           :   FIS100 = C: MediumRisk (2)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MAT100 = B:</w:t>
            </w:r>
          </w:p>
          <w:p w:rsidR="00A55290" w:rsidRPr="00EC4343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:...KIM101 in {B,BC,D}: MediumRisk (14/2)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:   KIM101 = C: LowRisk (3)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MAT100 = BC: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:...AGB100 in {A,AB}: MediumRisk (23)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               AGB100 = B: LowRisk (1)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BIO100 in {C,D}: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:...MAT103 = AB:</w:t>
            </w:r>
          </w:p>
          <w:p w:rsidR="00A55290" w:rsidRDefault="00A55290" w:rsidP="00A55290">
            <w:pPr>
              <w:pStyle w:val="ListParagraph"/>
              <w:ind w:left="1305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:...IPB111 = A: MediumRisk (3)</w:t>
            </w:r>
          </w:p>
          <w:p w:rsidR="00A55290" w:rsidRPr="00EC4343" w:rsidRDefault="00A55290" w:rsidP="00A55290">
            <w:pPr>
              <w:pStyle w:val="ListParagraph"/>
              <w:ind w:left="1305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   IPB111 in {AB,B,BC,C}: LowRisk (7)</w:t>
            </w:r>
          </w:p>
          <w:p w:rsidR="00A55290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MAT103 in {A,B,BC,C,D,E}:     </w:t>
            </w:r>
          </w:p>
          <w:p w:rsidR="00A55290" w:rsidRPr="00EC4343" w:rsidRDefault="00A55290" w:rsidP="00A55290">
            <w:pPr>
              <w:pStyle w:val="ListParagraph"/>
              <w:ind w:left="1305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:...KOM201 = D: HighRisk (0)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KOM201 = A:</w:t>
            </w:r>
          </w:p>
          <w:p w:rsidR="00A55290" w:rsidRPr="00C052EF" w:rsidRDefault="00A55290" w:rsidP="00A55290">
            <w:pPr>
              <w:pStyle w:val="ListParagraph"/>
              <w:ind w:left="6833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:...IPB100 in {A,AB,BC,C,D}: MediumRisk (18)</w:t>
            </w:r>
            <w:r w:rsidRPr="00C052EF">
              <w:rPr>
                <w:rFonts w:ascii="Courier New" w:hAnsi="Courier New" w:cs="Courier New"/>
              </w:rPr>
              <w:t xml:space="preserve">   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:   IPB100 = B: LowRisk (3/1)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KOM201 in {AB,B,BC,C}: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:...IPB108 in {AB,C,D}: MediumRisk (12/1)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IPB108 in {A,B,BC}:</w:t>
            </w:r>
          </w:p>
          <w:p w:rsidR="00A55290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:...IPB100 = BC:</w:t>
            </w:r>
            <w:r w:rsidRPr="00DD009F">
              <w:rPr>
                <w:rFonts w:ascii="Courier New" w:hAnsi="Courier New" w:cs="Courier New"/>
              </w:rPr>
              <w:t xml:space="preserve"> </w:t>
            </w:r>
            <w:r w:rsidR="00132FF2" w:rsidRPr="00EC4343">
              <w:rPr>
                <w:rFonts w:ascii="Courier New" w:hAnsi="Courier New" w:cs="Courier New"/>
              </w:rPr>
              <w:t xml:space="preserve">              </w:t>
            </w:r>
          </w:p>
          <w:p w:rsidR="00DD009F" w:rsidRPr="00DD009F" w:rsidRDefault="00132FF2" w:rsidP="00A55290">
            <w:pPr>
              <w:pStyle w:val="ListParagraph"/>
              <w:ind w:left="2439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</w:t>
            </w:r>
            <w:r w:rsidR="00DD009F" w:rsidRPr="00EC4343">
              <w:rPr>
                <w:rFonts w:ascii="Courier New" w:hAnsi="Courier New" w:cs="Courier New"/>
              </w:rPr>
              <w:t>:...FIS100 in {B,C}: LowRisk (2)</w:t>
            </w:r>
          </w:p>
          <w:p w:rsidR="00132FF2" w:rsidRPr="00EC4343" w:rsidRDefault="00DD009F" w:rsidP="00132FF2">
            <w:pPr>
              <w:pStyle w:val="ListParagraph"/>
              <w:ind w:left="5699" w:hanging="55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</w:t>
            </w:r>
            <w:r w:rsidR="00132FF2" w:rsidRPr="00EC4343">
              <w:rPr>
                <w:rFonts w:ascii="Courier New" w:hAnsi="Courier New" w:cs="Courier New"/>
              </w:rPr>
              <w:t>:   FIS100 in {A,AB,BC,D,E}: MediumRisk (6)</w:t>
            </w:r>
          </w:p>
          <w:p w:rsidR="00132FF2" w:rsidRPr="00EC4343" w:rsidRDefault="00132FF2" w:rsidP="00132FF2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IPB100 in {A,AB,B,C,D}:</w:t>
            </w:r>
          </w:p>
          <w:p w:rsidR="00132FF2" w:rsidRPr="00EC4343" w:rsidRDefault="00132FF2" w:rsidP="00132FF2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:...KPM130 = AB:</w:t>
            </w:r>
          </w:p>
          <w:p w:rsidR="00D61C25" w:rsidRDefault="00132FF2" w:rsidP="00132FF2">
            <w:pPr>
              <w:pStyle w:val="ListParagraph"/>
              <w:ind w:left="3715" w:hanging="3558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:...IPB112 in</w:t>
            </w:r>
          </w:p>
          <w:p w:rsidR="00132FF2" w:rsidRPr="00EC4343" w:rsidRDefault="00D61C25" w:rsidP="00132FF2">
            <w:pPr>
              <w:pStyle w:val="ListParagraph"/>
              <w:ind w:left="3715" w:hanging="355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</w:t>
            </w:r>
            <w:r w:rsidR="00132FF2" w:rsidRPr="00EC4343">
              <w:rPr>
                <w:rFonts w:ascii="Courier New" w:hAnsi="Courier New" w:cs="Courier New"/>
              </w:rPr>
              <w:t xml:space="preserve"> {A,AB,BC,C,D,E}: MediumRisk (12/3)</w:t>
            </w:r>
          </w:p>
          <w:p w:rsidR="00132FF2" w:rsidRPr="00EC4343" w:rsidRDefault="00132FF2" w:rsidP="00132FF2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:   IPB112 = B: HighRisk (4)</w:t>
            </w:r>
          </w:p>
          <w:p w:rsidR="00132FF2" w:rsidRPr="00EC4343" w:rsidRDefault="00132FF2" w:rsidP="00132FF2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KPM130 in {A,B,D}:</w:t>
            </w:r>
          </w:p>
          <w:p w:rsidR="00132FF2" w:rsidRPr="00EC4343" w:rsidRDefault="00132FF2" w:rsidP="00132FF2">
            <w:pPr>
              <w:pStyle w:val="ListParagraph"/>
              <w:ind w:left="5557" w:hanging="540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:...MAT100 in {A,B,C,D,E}: HighRisk (92/2)</w:t>
            </w:r>
          </w:p>
          <w:p w:rsidR="00132FF2" w:rsidRPr="00EC4343" w:rsidRDefault="00132FF2" w:rsidP="00132FF2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:   MAT100 in {AB,BC}:</w:t>
            </w:r>
          </w:p>
          <w:p w:rsidR="00204D7D" w:rsidRDefault="00132FF2" w:rsidP="00A632DE">
            <w:pPr>
              <w:pStyle w:val="ListParagraph"/>
              <w:ind w:left="5557" w:hanging="540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:   :...EKO100 in {B,C}: MediumRisk (10)</w:t>
            </w:r>
          </w:p>
          <w:p w:rsidR="00204D7D" w:rsidRPr="00EC4343" w:rsidRDefault="00204D7D" w:rsidP="00204D7D">
            <w:pPr>
              <w:pStyle w:val="ListParagraph"/>
              <w:ind w:left="5841" w:hanging="568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: </w:t>
            </w:r>
            <w:r w:rsidRPr="00EC4343">
              <w:rPr>
                <w:rFonts w:ascii="Courier New" w:hAnsi="Courier New" w:cs="Courier New"/>
              </w:rPr>
              <w:t>EKO100 in {BC,D,E}: HighRisk (13)</w:t>
            </w:r>
          </w:p>
          <w:p w:rsidR="00C052EF" w:rsidRPr="00204D7D" w:rsidRDefault="00204D7D" w:rsidP="00204D7D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</w:rPr>
              <w:t xml:space="preserve">          </w:t>
            </w:r>
            <w:r w:rsidRPr="00EC4343">
              <w:rPr>
                <w:rFonts w:ascii="Courier New" w:hAnsi="Courier New" w:cs="Courier New"/>
              </w:rPr>
              <w:t>KPM130 in {BC,C}:</w:t>
            </w:r>
          </w:p>
        </w:tc>
      </w:tr>
    </w:tbl>
    <w:p w:rsidR="00DD009F" w:rsidRDefault="00A55290" w:rsidP="00A55290">
      <w:pPr>
        <w:pStyle w:val="Caption"/>
        <w:keepNext/>
        <w:ind w:left="1276" w:hanging="1276"/>
      </w:pPr>
      <w:r>
        <w:lastRenderedPageBreak/>
        <w:t>Lampiran 13 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55290" w:rsidTr="00A55290">
        <w:tc>
          <w:tcPr>
            <w:tcW w:w="7928" w:type="dxa"/>
          </w:tcPr>
          <w:p w:rsidR="00A632DE" w:rsidRPr="00EC4343" w:rsidRDefault="00A632DE" w:rsidP="00A632DE">
            <w:pPr>
              <w:pStyle w:val="ListParagraph"/>
              <w:ind w:left="6833" w:hanging="326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:...EKO100 in {B,E}: HighRisk (0)</w:t>
            </w:r>
          </w:p>
          <w:p w:rsidR="00A632DE" w:rsidRDefault="00A632DE" w:rsidP="00A632DE">
            <w:pPr>
              <w:ind w:hanging="326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                  </w:t>
            </w:r>
            <w:r>
              <w:rPr>
                <w:rFonts w:ascii="Courier New" w:hAnsi="Courier New" w:cs="Courier New"/>
              </w:rPr>
              <w:t xml:space="preserve">                    </w:t>
            </w:r>
            <w:r w:rsidRPr="00EC4343">
              <w:rPr>
                <w:rFonts w:ascii="Courier New" w:hAnsi="Courier New" w:cs="Courier New"/>
              </w:rPr>
              <w:t>EKO100 = BC: MediumRisk (10</w:t>
            </w:r>
            <w:r>
              <w:rPr>
                <w:rFonts w:ascii="Courier New" w:hAnsi="Courier New" w:cs="Courier New"/>
              </w:rPr>
              <w:t>)</w:t>
            </w:r>
          </w:p>
          <w:p w:rsidR="00A632DE" w:rsidRPr="00EC4343" w:rsidRDefault="00A632DE" w:rsidP="00A632DE">
            <w:pPr>
              <w:pStyle w:val="ListParagraph"/>
              <w:ind w:left="3573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>EKO100 in {C,D}:</w:t>
            </w:r>
          </w:p>
          <w:p w:rsidR="00A632DE" w:rsidRPr="00EC4343" w:rsidRDefault="00A632DE" w:rsidP="00A632DE">
            <w:pPr>
              <w:pStyle w:val="ListParagraph"/>
              <w:ind w:left="3289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C4343">
              <w:rPr>
                <w:rFonts w:ascii="Courier New" w:hAnsi="Courier New" w:cs="Courier New"/>
              </w:rPr>
              <w:t>:...IPB106 in {BC,C}:</w:t>
            </w:r>
          </w:p>
          <w:p w:rsidR="00A632DE" w:rsidRDefault="00A632DE" w:rsidP="00A632DE">
            <w:pPr>
              <w:pStyle w:val="ListParagraph"/>
              <w:ind w:left="3289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C4343">
              <w:rPr>
                <w:rFonts w:ascii="Courier New" w:hAnsi="Courier New" w:cs="Courier New"/>
              </w:rPr>
              <w:t xml:space="preserve">:...FIS100 in </w:t>
            </w:r>
            <w:r w:rsidRPr="00812BC5">
              <w:rPr>
                <w:rFonts w:ascii="Courier New" w:hAnsi="Courier New" w:cs="Courier New"/>
              </w:rPr>
              <w:t>{A,AB,B,BC,C,E}</w:t>
            </w:r>
          </w:p>
          <w:p w:rsidR="00A632DE" w:rsidRPr="00812BC5" w:rsidRDefault="00A632DE" w:rsidP="00A632DE">
            <w:pPr>
              <w:pStyle w:val="ListParagraph"/>
              <w:ind w:left="3289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Pr="00812BC5">
              <w:rPr>
                <w:rFonts w:ascii="Courier New" w:hAnsi="Courier New" w:cs="Courier New"/>
              </w:rPr>
              <w:t>: MediumRisk(7)</w:t>
            </w:r>
          </w:p>
          <w:p w:rsidR="00A632DE" w:rsidRDefault="00A632DE" w:rsidP="00A632DE">
            <w:pPr>
              <w:pStyle w:val="ListParagraph"/>
              <w:ind w:left="3289" w:hanging="66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</w:t>
            </w:r>
            <w:r w:rsidRPr="00EC4343">
              <w:rPr>
                <w:rFonts w:ascii="Courier New" w:hAnsi="Courier New" w:cs="Courier New"/>
              </w:rPr>
              <w:t>:   FIS100 = D: LowRisk (1)</w:t>
            </w:r>
            <w:r w:rsidR="00A55290">
              <w:rPr>
                <w:rFonts w:ascii="Courier New" w:hAnsi="Courier New" w:cs="Courier New"/>
              </w:rPr>
              <w:t xml:space="preserve">              </w:t>
            </w:r>
            <w:r w:rsidR="00A55290" w:rsidRPr="00812BC5">
              <w:rPr>
                <w:rFonts w:ascii="Courier New" w:hAnsi="Courier New" w:cs="Courier New"/>
              </w:rPr>
              <w:t xml:space="preserve">        </w:t>
            </w:r>
          </w:p>
          <w:p w:rsidR="00A55290" w:rsidRPr="00812BC5" w:rsidRDefault="00A632DE" w:rsidP="00A55290">
            <w:pPr>
              <w:pStyle w:val="ListParagraph"/>
              <w:ind w:left="3289" w:hanging="66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</w:t>
            </w:r>
            <w:r w:rsidR="00A55290" w:rsidRPr="00812BC5">
              <w:rPr>
                <w:rFonts w:ascii="Courier New" w:hAnsi="Courier New" w:cs="Courier New"/>
              </w:rPr>
              <w:t>IPB106 in {A,AB,B}:</w:t>
            </w:r>
          </w:p>
          <w:p w:rsidR="00A55290" w:rsidRDefault="00A55290" w:rsidP="00A55290">
            <w:pPr>
              <w:pStyle w:val="ListParagraph"/>
              <w:ind w:left="3289" w:hanging="66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</w:t>
            </w:r>
            <w:r w:rsidRPr="00EC4343">
              <w:rPr>
                <w:rFonts w:ascii="Courier New" w:hAnsi="Courier New" w:cs="Courier New"/>
              </w:rPr>
              <w:t>:...IPB107 = A: HighRisk (0)</w:t>
            </w:r>
            <w:r>
              <w:rPr>
                <w:rFonts w:ascii="Courier New" w:hAnsi="Courier New" w:cs="Courier New"/>
              </w:rPr>
              <w:t xml:space="preserve">         </w:t>
            </w:r>
          </w:p>
          <w:p w:rsidR="00A55290" w:rsidRPr="00EC4343" w:rsidRDefault="00A55290" w:rsidP="00A55290">
            <w:pPr>
              <w:pStyle w:val="ListParagraph"/>
              <w:ind w:left="3289" w:hanging="66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</w:t>
            </w:r>
            <w:r w:rsidRPr="00EC4343">
              <w:rPr>
                <w:rFonts w:ascii="Courier New" w:hAnsi="Courier New" w:cs="Courier New"/>
              </w:rPr>
              <w:t>IPB107 in {AB,D}:</w:t>
            </w:r>
          </w:p>
          <w:p w:rsidR="00A55290" w:rsidRDefault="00A55290" w:rsidP="00A55290">
            <w:pPr>
              <w:pStyle w:val="ListParagraph"/>
              <w:ind w:left="3289" w:hanging="6676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                                          </w:t>
            </w:r>
            <w:r w:rsidRPr="00EC4343">
              <w:rPr>
                <w:rFonts w:ascii="Courier New" w:hAnsi="Courier New" w:cs="Courier New"/>
              </w:rPr>
              <w:t>:...FIS100 = BC: LowRisk (1)</w:t>
            </w:r>
          </w:p>
          <w:p w:rsidR="00A55290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</w:t>
            </w:r>
            <w:r w:rsidRPr="00EC4343">
              <w:rPr>
                <w:rFonts w:ascii="Courier New" w:hAnsi="Courier New" w:cs="Courier New"/>
              </w:rPr>
              <w:t xml:space="preserve">:   FIS100 in </w:t>
            </w:r>
            <w:r w:rsidRPr="00812BC5">
              <w:rPr>
                <w:rFonts w:ascii="Courier New" w:hAnsi="Courier New" w:cs="Courier New"/>
              </w:rPr>
              <w:t xml:space="preserve">{A,AB,B,C,D,E}: </w:t>
            </w:r>
          </w:p>
          <w:p w:rsidR="00A55290" w:rsidRPr="00812BC5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</w:t>
            </w:r>
            <w:r w:rsidRPr="00812BC5">
              <w:rPr>
                <w:rFonts w:ascii="Courier New" w:hAnsi="Courier New" w:cs="Courier New"/>
              </w:rPr>
              <w:t>MediumRisk (3)</w:t>
            </w:r>
          </w:p>
          <w:p w:rsidR="00A55290" w:rsidRPr="00EC4343" w:rsidRDefault="00A55290" w:rsidP="00A55290">
            <w:pPr>
              <w:pStyle w:val="ListParagraph"/>
              <w:ind w:left="157" w:firstLine="0"/>
              <w:rPr>
                <w:rFonts w:ascii="Courier New" w:hAnsi="Courier New" w:cs="Courier New"/>
              </w:rPr>
            </w:pPr>
            <w:r w:rsidRPr="00EC4343"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 xml:space="preserve">                  </w:t>
            </w:r>
            <w:r w:rsidRPr="00EC4343">
              <w:rPr>
                <w:rFonts w:ascii="Courier New" w:hAnsi="Courier New" w:cs="Courier New"/>
              </w:rPr>
              <w:t>IPB107 in {B,BC,C}:</w:t>
            </w:r>
          </w:p>
          <w:p w:rsidR="00A55290" w:rsidRDefault="00A55290" w:rsidP="00A55290">
            <w:pPr>
              <w:pStyle w:val="ListParagraph"/>
              <w:tabs>
                <w:tab w:val="left" w:pos="3982"/>
              </w:tabs>
              <w:ind w:left="3289" w:hanging="667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EC4343">
              <w:rPr>
                <w:rFonts w:ascii="Courier New" w:hAnsi="Courier New" w:cs="Courier New"/>
              </w:rPr>
              <w:t xml:space="preserve">:...KIM101 in {AB,BC}: </w:t>
            </w:r>
          </w:p>
          <w:p w:rsidR="00A55290" w:rsidRPr="00C052EF" w:rsidRDefault="00A55290" w:rsidP="00A55290">
            <w:pPr>
              <w:tabs>
                <w:tab w:val="left" w:pos="6833"/>
              </w:tabs>
              <w:ind w:firstLine="0"/>
              <w:rPr>
                <w:rFonts w:ascii="Courier New" w:hAnsi="Courier New" w:cs="Courier New"/>
              </w:rPr>
            </w:pPr>
            <w:r w:rsidRPr="00C052EF">
              <w:rPr>
                <w:rFonts w:ascii="Courier New" w:hAnsi="Courier New" w:cs="Courier New"/>
              </w:rPr>
              <w:t xml:space="preserve">                    </w:t>
            </w:r>
            <w:r>
              <w:rPr>
                <w:rFonts w:ascii="Courier New" w:hAnsi="Courier New" w:cs="Courier New"/>
              </w:rPr>
              <w:t xml:space="preserve">                   </w:t>
            </w:r>
            <w:r w:rsidRPr="00C052EF">
              <w:rPr>
                <w:rFonts w:ascii="Courier New" w:hAnsi="Courier New" w:cs="Courier New"/>
              </w:rPr>
              <w:t>MediumRisk (2)</w:t>
            </w:r>
          </w:p>
          <w:p w:rsidR="00A55290" w:rsidRDefault="00A55290" w:rsidP="00A55290">
            <w:pPr>
              <w:pStyle w:val="ListParagraph"/>
              <w:tabs>
                <w:tab w:val="left" w:pos="6833"/>
              </w:tabs>
              <w:ind w:left="4290" w:hanging="434"/>
              <w:rPr>
                <w:rFonts w:ascii="Courier New" w:hAnsi="Courier New" w:cs="Courier New"/>
              </w:rPr>
            </w:pPr>
            <w:r w:rsidRPr="00D61C25">
              <w:rPr>
                <w:rFonts w:ascii="Courier New" w:hAnsi="Courier New" w:cs="Courier New"/>
              </w:rPr>
              <w:t xml:space="preserve">KIM101 in {A,B,C,D,E}: </w:t>
            </w:r>
          </w:p>
          <w:p w:rsidR="00A55290" w:rsidRDefault="00A55290" w:rsidP="00A55290">
            <w:pPr>
              <w:ind w:left="5416" w:hanging="5416"/>
            </w:pPr>
            <w:r>
              <w:rPr>
                <w:rFonts w:ascii="Courier New" w:hAnsi="Courier New" w:cs="Courier New"/>
              </w:rPr>
              <w:t xml:space="preserve">                                      </w:t>
            </w:r>
            <w:r w:rsidRPr="00D61C25">
              <w:rPr>
                <w:rFonts w:ascii="Courier New" w:hAnsi="Courier New" w:cs="Courier New"/>
              </w:rPr>
              <w:t>HighRisk (57/1)</w:t>
            </w:r>
          </w:p>
        </w:tc>
      </w:tr>
    </w:tbl>
    <w:p w:rsidR="00A55290" w:rsidRPr="00A55290" w:rsidRDefault="00A55290" w:rsidP="00A55290"/>
    <w:p w:rsidR="00F32F98" w:rsidRDefault="002D0B9F" w:rsidP="001E6372">
      <w:pPr>
        <w:pStyle w:val="Caption"/>
        <w:keepNext/>
        <w:ind w:left="1276" w:hanging="1276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14</w:t>
      </w:r>
      <w:r w:rsidR="00427FBB">
        <w:rPr>
          <w:noProof/>
        </w:rPr>
        <w:fldChar w:fldCharType="end"/>
      </w:r>
      <w:r w:rsidR="00F32F98">
        <w:t xml:space="preserve"> </w:t>
      </w:r>
      <w:bookmarkStart w:id="194" w:name="_Toc477114085"/>
      <w:bookmarkStart w:id="195" w:name="_Toc482686598"/>
      <w:r w:rsidR="00F32F98">
        <w:t xml:space="preserve">Model </w:t>
      </w:r>
      <w:r w:rsidR="003240D0">
        <w:t>prediksi</w:t>
      </w:r>
      <w:r w:rsidR="00F32F98">
        <w:t xml:space="preserve"> pohon keputusan </w:t>
      </w:r>
      <w:r w:rsidR="00B14603">
        <w:t xml:space="preserve">terbaik dengan </w:t>
      </w:r>
      <w:r w:rsidR="00BD5A01">
        <w:rPr>
          <w:i/>
        </w:rPr>
        <w:t xml:space="preserve">undersampling </w:t>
      </w:r>
      <w:r w:rsidR="00E16EA7">
        <w:t>untuk</w:t>
      </w:r>
      <w:r w:rsidR="00F32F98">
        <w:t xml:space="preserve"> percobaan 3 kelas versi 2 dengan algoritme C5.0</w:t>
      </w:r>
      <w:bookmarkEnd w:id="194"/>
      <w:bookmarkEnd w:id="1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RPr="009E76A1" w:rsidTr="00F32F98">
        <w:tc>
          <w:tcPr>
            <w:tcW w:w="7928" w:type="dxa"/>
          </w:tcPr>
          <w:p w:rsidR="00F32F98" w:rsidRPr="009E76A1" w:rsidRDefault="00F32F98" w:rsidP="00F32F98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MAT103 in {BC,C,D,E}:</w:t>
            </w:r>
          </w:p>
          <w:p w:rsidR="00F32F98" w:rsidRPr="009E76A1" w:rsidRDefault="00F32F98" w:rsidP="00F32F98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:...FIS100 in {A,C,D}: HighRisk (58/7)</w:t>
            </w:r>
          </w:p>
          <w:p w:rsidR="00F32F98" w:rsidRDefault="00F32F98" w:rsidP="00F32F98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FIS100 in {AB,B,BC}:</w:t>
            </w:r>
          </w:p>
          <w:p w:rsidR="00F32F98" w:rsidRPr="009E76A1" w:rsidRDefault="00F32F98" w:rsidP="00F32F98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:...MAT100 = A: LowRisk (1)</w:t>
            </w:r>
          </w:p>
          <w:p w:rsidR="00F32F98" w:rsidRPr="009E76A1" w:rsidRDefault="00F32F98" w:rsidP="00F32F98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MAT100 in {AB,C,D,E}: HighRisk (8/1)</w:t>
            </w:r>
          </w:p>
          <w:p w:rsidR="00C052EF" w:rsidRDefault="00F32F98" w:rsidP="0015169C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MAT100 = BC: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:...MAT103 in {BC,C}: MediumRisk (5)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:   MAT103 in {D,E}: HighRisk (5)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MAT100 = B: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:...IPB111 in {BC,C}: HighRisk (1)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IPB111 = A:</w:t>
            </w:r>
          </w:p>
          <w:p w:rsidR="00A55290" w:rsidRPr="009E76A1" w:rsidRDefault="00A55290" w:rsidP="00A55290">
            <w:pPr>
              <w:pStyle w:val="ListParagraph"/>
              <w:ind w:left="6691" w:hanging="6624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:...IPB112 in {A,AB,C,D,E}: MediumRisk (4/1)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:   IPB112 = B: LowRisk (1)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IPB111 = AB: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:...IPB106 in {A,B,BC,C}: HighRisk (4)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:   IPB106 = AB: MediumRisk (1)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IPB111 = B: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:...IPB100 in {A,C}: HighRisk (3/1)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            IPB100 in {AB,B,BC,D}: MediumRisk (3)</w:t>
            </w:r>
          </w:p>
          <w:p w:rsidR="00A55290" w:rsidRDefault="00A55290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MAT103 in {A,AB,B}:</w:t>
            </w:r>
          </w:p>
          <w:p w:rsidR="00204D7D" w:rsidRDefault="00204D7D" w:rsidP="00204D7D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:...EKO100 in {D,E}: LowRisk (0)</w:t>
            </w:r>
          </w:p>
          <w:p w:rsidR="00204D7D" w:rsidRPr="009E76A1" w:rsidRDefault="00204D7D" w:rsidP="00204D7D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9E76A1">
              <w:rPr>
                <w:rFonts w:ascii="Courier New" w:hAnsi="Courier New" w:cs="Courier New"/>
              </w:rPr>
              <w:t>EKO100 = C:</w:t>
            </w:r>
          </w:p>
          <w:p w:rsidR="00204D7D" w:rsidRPr="00A632DE" w:rsidRDefault="00204D7D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9E76A1">
              <w:rPr>
                <w:rFonts w:ascii="Courier New" w:hAnsi="Courier New" w:cs="Courier New"/>
              </w:rPr>
              <w:t>:...MAT103 = AB: MediumRisk (1)</w:t>
            </w:r>
          </w:p>
        </w:tc>
      </w:tr>
    </w:tbl>
    <w:p w:rsidR="009A1CC5" w:rsidRDefault="00C312DD" w:rsidP="002C41B2">
      <w:pPr>
        <w:pStyle w:val="Caption"/>
        <w:keepNext/>
        <w:rPr>
          <w:szCs w:val="24"/>
        </w:rPr>
      </w:pPr>
      <w:r>
        <w:rPr>
          <w:szCs w:val="24"/>
        </w:rPr>
        <w:lastRenderedPageBreak/>
        <w:t>Lampiran 14</w:t>
      </w:r>
      <w:r w:rsidR="002C41B2">
        <w:rPr>
          <w:szCs w:val="24"/>
        </w:rPr>
        <w:t xml:space="preserve"> 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C41B2" w:rsidTr="002C41B2">
        <w:tc>
          <w:tcPr>
            <w:tcW w:w="7928" w:type="dxa"/>
          </w:tcPr>
          <w:p w:rsidR="00A632DE" w:rsidRPr="009E76A1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:   MAT103 in {A,B}: HighRisk (4)</w:t>
            </w:r>
          </w:p>
          <w:p w:rsidR="00A632DE" w:rsidRPr="009E76A1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EKO100 in {A,AB,B,BC}:</w:t>
            </w:r>
          </w:p>
          <w:p w:rsidR="00A632DE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:...IPB106 = C: LowRisk (0)</w:t>
            </w:r>
          </w:p>
          <w:p w:rsidR="00A632DE" w:rsidRPr="009E76A1" w:rsidRDefault="00A632DE" w:rsidP="00A632DE">
            <w:pPr>
              <w:pStyle w:val="ListParagraph"/>
              <w:ind w:left="1163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IPB106 = B: MediumRisk (13/1)</w:t>
            </w:r>
          </w:p>
          <w:p w:rsidR="00A632DE" w:rsidRPr="009E76A1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IPB106 in {A,AB,BC}:</w:t>
            </w:r>
          </w:p>
          <w:p w:rsidR="00A632DE" w:rsidRPr="009E76A1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:...FIS100 = C: MediumRisk (2)</w:t>
            </w:r>
          </w:p>
          <w:p w:rsidR="00A632DE" w:rsidRPr="009E76A1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FIS100 = D: HighRisk (1)</w:t>
            </w:r>
          </w:p>
          <w:p w:rsidR="00A632DE" w:rsidRDefault="00A632DE" w:rsidP="00A632DE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FIS100 = A:</w:t>
            </w:r>
            <w:r w:rsidR="00C312DD" w:rsidRPr="009E76A1">
              <w:rPr>
                <w:rFonts w:ascii="Courier New" w:hAnsi="Courier New" w:cs="Courier New"/>
              </w:rPr>
              <w:t xml:space="preserve">     </w:t>
            </w:r>
          </w:p>
          <w:p w:rsidR="00DD009F" w:rsidRPr="009E76A1" w:rsidRDefault="00C312DD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</w:t>
            </w:r>
            <w:r w:rsidR="00DD009F" w:rsidRPr="009E76A1">
              <w:rPr>
                <w:rFonts w:ascii="Courier New" w:hAnsi="Courier New" w:cs="Courier New"/>
              </w:rPr>
              <w:t xml:space="preserve">            :...KOM201 in {A,B,BC,C,D}: LowRisk (16)</w:t>
            </w:r>
          </w:p>
          <w:p w:rsidR="00DD009F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KOM201 = AB: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:...EKO100 in {A,AB,BC}: LowRisk (2)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    EKO100 = B: MediumRisk (2)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FIS100 = AB: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:...MAT103 in {A,AB}:</w:t>
            </w:r>
          </w:p>
          <w:p w:rsidR="00DD009F" w:rsidRPr="009E76A1" w:rsidRDefault="00DD009F" w:rsidP="00DD009F">
            <w:pPr>
              <w:pStyle w:val="ListParagraph"/>
              <w:ind w:left="6550" w:hanging="6521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:...IPB112 in {A,B,C,D,E}: LowRisk (36/8)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:   IPB112 = AB: MediumRisk (2)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MAT103 = B:</w:t>
            </w:r>
          </w:p>
          <w:p w:rsidR="00DD009F" w:rsidRPr="009E76A1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:...IPB106 in {A,BC}: MediumRisk (5)</w:t>
            </w:r>
          </w:p>
          <w:p w:rsidR="00DD009F" w:rsidRPr="00DD009F" w:rsidRDefault="00DD009F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    IPB106 = AB: LowRisk (3/1)</w:t>
            </w:r>
            <w:r w:rsidR="00C312DD" w:rsidRPr="00DD009F">
              <w:rPr>
                <w:rFonts w:ascii="Courier New" w:hAnsi="Courier New" w:cs="Courier New"/>
              </w:rPr>
              <w:t xml:space="preserve">      </w:t>
            </w:r>
          </w:p>
          <w:p w:rsidR="00C312DD" w:rsidRPr="009E76A1" w:rsidRDefault="00DD009F" w:rsidP="00C312DD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C312DD" w:rsidRPr="009E76A1">
              <w:rPr>
                <w:rFonts w:ascii="Courier New" w:hAnsi="Courier New" w:cs="Courier New"/>
              </w:rPr>
              <w:t>FIS100 = BC:</w:t>
            </w:r>
          </w:p>
          <w:p w:rsidR="00C312DD" w:rsidRDefault="00C312DD" w:rsidP="00C312DD">
            <w:pPr>
              <w:pStyle w:val="ListParagraph"/>
              <w:ind w:left="1872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:...IPB106 in {AB,BC}: MediumRisk (4)</w:t>
            </w:r>
          </w:p>
          <w:p w:rsidR="002C41B2" w:rsidRPr="009E76A1" w:rsidRDefault="002C41B2" w:rsidP="002C41B2">
            <w:pPr>
              <w:pStyle w:val="ListParagraph"/>
              <w:ind w:left="1872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>:   IPB106 = A:</w:t>
            </w:r>
          </w:p>
          <w:p w:rsidR="002C41B2" w:rsidRPr="00D61C25" w:rsidRDefault="002C41B2" w:rsidP="002C41B2">
            <w:pPr>
              <w:pStyle w:val="ListParagraph"/>
              <w:ind w:left="6833" w:hanging="6766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   :...MAT10</w:t>
            </w:r>
            <w:r>
              <w:rPr>
                <w:rFonts w:ascii="Courier New" w:hAnsi="Courier New" w:cs="Courier New"/>
              </w:rPr>
              <w:t>0 in {A,AB,BC,D,E}: LowRisk (7)</w:t>
            </w:r>
          </w:p>
          <w:p w:rsidR="002C41B2" w:rsidRPr="009E76A1" w:rsidRDefault="002C41B2" w:rsidP="002C41B2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9E76A1">
              <w:rPr>
                <w:rFonts w:ascii="Courier New" w:hAnsi="Courier New" w:cs="Courier New"/>
              </w:rPr>
              <w:t>:       MAT100 in {B,C}: MediumRisk (5)</w:t>
            </w:r>
          </w:p>
          <w:p w:rsidR="002C41B2" w:rsidRPr="009E76A1" w:rsidRDefault="002C41B2" w:rsidP="002C41B2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FIS100 = B:</w:t>
            </w:r>
          </w:p>
          <w:p w:rsidR="002C41B2" w:rsidRDefault="002C41B2" w:rsidP="00DD009F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:...BIO100 in {AB,BC,E}: LowRisk (9/1)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 xml:space="preserve">             </w:t>
            </w:r>
            <w:r w:rsidRPr="009E76A1">
              <w:rPr>
                <w:rFonts w:ascii="Courier New" w:hAnsi="Courier New" w:cs="Courier New"/>
              </w:rPr>
              <w:t>BIO100 = D: MediumRisk (1)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   BIO100 = B:</w:t>
            </w:r>
          </w:p>
          <w:p w:rsidR="00A55290" w:rsidRPr="009E76A1" w:rsidRDefault="00A55290" w:rsidP="00A55290">
            <w:pPr>
              <w:pStyle w:val="ListParagraph"/>
              <w:ind w:left="6554" w:hanging="6487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   :...MAT103 in {A,B}: MediumRisk (5/1)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   :   MAT103 = AB: LowRisk (3)</w:t>
            </w:r>
          </w:p>
          <w:p w:rsidR="00A55290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   BIO100 = C:</w:t>
            </w:r>
          </w:p>
          <w:p w:rsidR="00A55290" w:rsidRPr="009E76A1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   :...KPM130 = A: MediumRisk (2)</w:t>
            </w:r>
          </w:p>
          <w:p w:rsidR="00A55290" w:rsidRPr="009E76A1" w:rsidRDefault="00A55290" w:rsidP="00A55290">
            <w:pPr>
              <w:pStyle w:val="ListParagraph"/>
              <w:ind w:left="6833" w:hanging="6766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             </w:t>
            </w:r>
            <w:r>
              <w:rPr>
                <w:rFonts w:ascii="Courier New" w:hAnsi="Courier New" w:cs="Courier New"/>
              </w:rPr>
              <w:t xml:space="preserve">   :   KPM130 in {AB,B,BC,C,D}:</w:t>
            </w:r>
            <w:r w:rsidRPr="009E76A1">
              <w:rPr>
                <w:rFonts w:ascii="Courier New" w:hAnsi="Courier New" w:cs="Courier New"/>
              </w:rPr>
              <w:t>HighRisk (2)</w:t>
            </w:r>
          </w:p>
          <w:p w:rsidR="00A55290" w:rsidRDefault="00A55290" w:rsidP="00A55290">
            <w:pPr>
              <w:pStyle w:val="ListParagraph"/>
              <w:ind w:left="2297" w:firstLine="0"/>
              <w:jc w:val="left"/>
              <w:rPr>
                <w:rFonts w:ascii="Courier New" w:hAnsi="Courier New" w:cs="Courier New"/>
              </w:rPr>
            </w:pPr>
            <w:r w:rsidRPr="009E76A1">
              <w:rPr>
                <w:rFonts w:ascii="Courier New" w:hAnsi="Courier New" w:cs="Courier New"/>
              </w:rPr>
              <w:t xml:space="preserve">BIO100 = A:   </w:t>
            </w:r>
          </w:p>
          <w:p w:rsidR="00A55290" w:rsidRPr="009E76A1" w:rsidRDefault="00A55290" w:rsidP="00A55290">
            <w:pPr>
              <w:pStyle w:val="ListParagraph"/>
              <w:ind w:left="6696" w:hanging="4399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:...IPB107 in {AB,BC,C,D}:</w:t>
            </w:r>
            <w:r w:rsidRPr="009E76A1">
              <w:rPr>
                <w:rFonts w:ascii="Courier New" w:hAnsi="Courier New" w:cs="Courier New"/>
              </w:rPr>
              <w:t>MediumRisk (0)</w:t>
            </w:r>
          </w:p>
          <w:p w:rsidR="00A55290" w:rsidRPr="005F17D8" w:rsidRDefault="00A55290" w:rsidP="00A55290">
            <w:pPr>
              <w:pStyle w:val="ListParagraph"/>
              <w:ind w:left="2297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IPB107 = B: HighRisk (1)</w:t>
            </w:r>
          </w:p>
          <w:p w:rsidR="00A55290" w:rsidRPr="00E1053A" w:rsidRDefault="00A55290" w:rsidP="00A55290">
            <w:pPr>
              <w:pStyle w:val="ListParagraph"/>
              <w:ind w:left="2722" w:firstLine="0"/>
              <w:jc w:val="left"/>
              <w:rPr>
                <w:rFonts w:ascii="Courier New" w:hAnsi="Courier New" w:cs="Courier New"/>
              </w:rPr>
            </w:pPr>
            <w:r w:rsidRPr="00E1053A">
              <w:rPr>
                <w:rFonts w:ascii="Courier New" w:hAnsi="Courier New" w:cs="Courier New"/>
              </w:rPr>
              <w:t>IPB107 = A:</w:t>
            </w:r>
          </w:p>
          <w:p w:rsidR="00A55290" w:rsidRPr="00E1053A" w:rsidRDefault="00A55290" w:rsidP="00A55290">
            <w:pPr>
              <w:pStyle w:val="ListParagraph"/>
              <w:ind w:left="2722" w:hanging="2655"/>
              <w:jc w:val="left"/>
              <w:rPr>
                <w:rFonts w:ascii="Courier New" w:hAnsi="Courier New" w:cs="Courier New"/>
              </w:rPr>
            </w:pPr>
            <w:r w:rsidRPr="00E1053A">
              <w:rPr>
                <w:rFonts w:ascii="Courier New" w:hAnsi="Courier New" w:cs="Courier New"/>
              </w:rPr>
              <w:t xml:space="preserve">                    :...IPB111 in {A,AB,BC,C}: MediumRisk (4)</w:t>
            </w:r>
          </w:p>
          <w:p w:rsidR="00A55290" w:rsidRPr="00DD009F" w:rsidRDefault="00A55290" w:rsidP="00A55290">
            <w:pPr>
              <w:pStyle w:val="ListParagraph"/>
              <w:ind w:left="67" w:firstLine="0"/>
              <w:jc w:val="left"/>
              <w:rPr>
                <w:rFonts w:ascii="Courier New" w:hAnsi="Courier New" w:cs="Courier New"/>
              </w:rPr>
            </w:pPr>
            <w:r w:rsidRPr="00E1053A">
              <w:rPr>
                <w:rFonts w:ascii="Courier New" w:hAnsi="Courier New" w:cs="Courier New"/>
              </w:rPr>
              <w:t xml:space="preserve">                        IPB111 = B: LowRisk (2)</w:t>
            </w:r>
          </w:p>
        </w:tc>
      </w:tr>
    </w:tbl>
    <w:p w:rsidR="00F32F98" w:rsidRPr="00C21F37" w:rsidRDefault="002D0B9F" w:rsidP="00DD009F">
      <w:pPr>
        <w:pStyle w:val="Caption"/>
        <w:keepNext/>
        <w:spacing w:before="0" w:after="120"/>
        <w:rPr>
          <w:szCs w:val="24"/>
        </w:rPr>
      </w:pPr>
      <w:r>
        <w:rPr>
          <w:szCs w:val="24"/>
        </w:rPr>
        <w:lastRenderedPageBreak/>
        <w:t>Lampiran</w:t>
      </w:r>
      <w:r w:rsidR="00F32F98" w:rsidRPr="00C21F37">
        <w:rPr>
          <w:szCs w:val="24"/>
        </w:rPr>
        <w:t xml:space="preserve"> </w:t>
      </w:r>
      <w:r w:rsidR="00F32F98" w:rsidRPr="00C21F37">
        <w:rPr>
          <w:szCs w:val="24"/>
        </w:rPr>
        <w:fldChar w:fldCharType="begin"/>
      </w:r>
      <w:r w:rsidR="00F32F98" w:rsidRPr="00C21F37">
        <w:rPr>
          <w:szCs w:val="24"/>
        </w:rPr>
        <w:instrText xml:space="preserve"> SEQ Lampiran_ \* ARABIC </w:instrText>
      </w:r>
      <w:r w:rsidR="00F32F98" w:rsidRPr="00C21F37">
        <w:rPr>
          <w:szCs w:val="24"/>
        </w:rPr>
        <w:fldChar w:fldCharType="separate"/>
      </w:r>
      <w:r w:rsidR="00DB6C90">
        <w:rPr>
          <w:noProof/>
          <w:szCs w:val="24"/>
        </w:rPr>
        <w:t>15</w:t>
      </w:r>
      <w:r w:rsidR="00F32F98" w:rsidRPr="00C21F37">
        <w:rPr>
          <w:szCs w:val="24"/>
        </w:rPr>
        <w:fldChar w:fldCharType="end"/>
      </w:r>
      <w:r w:rsidR="00F32F98" w:rsidRPr="00C21F37">
        <w:rPr>
          <w:szCs w:val="24"/>
        </w:rPr>
        <w:t xml:space="preserve"> </w:t>
      </w:r>
      <w:bookmarkStart w:id="196" w:name="_Toc477114086"/>
      <w:bookmarkStart w:id="197" w:name="_Toc482686599"/>
      <w:r w:rsidR="00FD6620">
        <w:rPr>
          <w:szCs w:val="24"/>
        </w:rPr>
        <w:t>H</w:t>
      </w:r>
      <w:r w:rsidR="00F32F98" w:rsidRPr="00C21F37">
        <w:rPr>
          <w:szCs w:val="24"/>
        </w:rPr>
        <w:t xml:space="preserve">asil akurasi pada percobaan </w:t>
      </w:r>
      <w:bookmarkEnd w:id="196"/>
      <w:r w:rsidR="007B688C">
        <w:rPr>
          <w:szCs w:val="24"/>
        </w:rPr>
        <w:t>ke-1</w:t>
      </w:r>
      <w:bookmarkEnd w:id="197"/>
    </w:p>
    <w:p w:rsidR="00F32F98" w:rsidRDefault="00F32F98" w:rsidP="00F32F9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0F624DF6" wp14:editId="49559B4D">
            <wp:extent cx="5095875" cy="3774558"/>
            <wp:effectExtent l="0" t="0" r="9525" b="165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632DE" w:rsidRDefault="00A632DE" w:rsidP="00A632DE">
      <w:pPr>
        <w:pStyle w:val="Caption"/>
        <w:keepNext/>
        <w:spacing w:after="0"/>
      </w:pPr>
    </w:p>
    <w:p w:rsidR="00F32F98" w:rsidRDefault="002D0B9F" w:rsidP="00F32F98">
      <w:pPr>
        <w:pStyle w:val="Caption"/>
        <w:keepNext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16</w:t>
      </w:r>
      <w:r w:rsidR="00427FBB">
        <w:rPr>
          <w:noProof/>
        </w:rPr>
        <w:fldChar w:fldCharType="end"/>
      </w:r>
      <w:r w:rsidR="00F32F98">
        <w:t xml:space="preserve"> </w:t>
      </w:r>
      <w:bookmarkStart w:id="198" w:name="_Toc477114087"/>
      <w:bookmarkStart w:id="199" w:name="_Toc482686600"/>
      <w:r w:rsidR="00FD6620">
        <w:rPr>
          <w:sz w:val="23"/>
          <w:szCs w:val="23"/>
        </w:rPr>
        <w:t>H</w:t>
      </w:r>
      <w:r w:rsidR="00F32F98">
        <w:rPr>
          <w:sz w:val="23"/>
          <w:szCs w:val="23"/>
        </w:rPr>
        <w:t xml:space="preserve">asil akurasi pada percobaan </w:t>
      </w:r>
      <w:bookmarkEnd w:id="198"/>
      <w:r w:rsidR="007B688C">
        <w:rPr>
          <w:sz w:val="23"/>
          <w:szCs w:val="23"/>
        </w:rPr>
        <w:t>ke-2</w:t>
      </w:r>
      <w:bookmarkEnd w:id="199"/>
    </w:p>
    <w:p w:rsidR="00F32F98" w:rsidRDefault="00F32F98" w:rsidP="00F32F9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7433B701" wp14:editId="7F009FFD">
            <wp:extent cx="5017770" cy="3821502"/>
            <wp:effectExtent l="0" t="0" r="11430" b="762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32F98" w:rsidRDefault="002D0B9F" w:rsidP="00F32F98">
      <w:pPr>
        <w:pStyle w:val="Caption"/>
        <w:keepNext/>
      </w:pPr>
      <w:r>
        <w:lastRenderedPageBreak/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17</w:t>
      </w:r>
      <w:r w:rsidR="00427FBB">
        <w:rPr>
          <w:noProof/>
        </w:rPr>
        <w:fldChar w:fldCharType="end"/>
      </w:r>
      <w:r w:rsidR="00F32F98">
        <w:t xml:space="preserve"> </w:t>
      </w:r>
      <w:bookmarkStart w:id="200" w:name="_Toc477114088"/>
      <w:bookmarkStart w:id="201" w:name="_Toc482686601"/>
      <w:r w:rsidR="00FD6620">
        <w:rPr>
          <w:sz w:val="23"/>
          <w:szCs w:val="23"/>
        </w:rPr>
        <w:t>H</w:t>
      </w:r>
      <w:r w:rsidR="00F32F98">
        <w:rPr>
          <w:sz w:val="23"/>
          <w:szCs w:val="23"/>
        </w:rPr>
        <w:t xml:space="preserve">asil akurasi pada percobaan </w:t>
      </w:r>
      <w:bookmarkEnd w:id="200"/>
      <w:r w:rsidR="007B688C">
        <w:rPr>
          <w:sz w:val="23"/>
          <w:szCs w:val="23"/>
        </w:rPr>
        <w:t>ke-3</w:t>
      </w:r>
      <w:bookmarkEnd w:id="201"/>
    </w:p>
    <w:p w:rsidR="00F32F98" w:rsidRDefault="00F32F98" w:rsidP="00F32F98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5606AC36" wp14:editId="590984D5">
            <wp:extent cx="4979670" cy="3597215"/>
            <wp:effectExtent l="0" t="0" r="11430" b="38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632DE" w:rsidRDefault="00A632DE" w:rsidP="00A632DE">
      <w:pPr>
        <w:pStyle w:val="Caption"/>
        <w:keepNext/>
        <w:spacing w:after="0"/>
        <w:ind w:left="1418" w:hanging="1418"/>
        <w:jc w:val="both"/>
      </w:pPr>
    </w:p>
    <w:p w:rsidR="00CF356B" w:rsidRPr="004E0421" w:rsidRDefault="001E6372" w:rsidP="00A632DE">
      <w:pPr>
        <w:pStyle w:val="Caption"/>
        <w:keepNext/>
        <w:ind w:left="1474" w:hanging="1474"/>
        <w:jc w:val="both"/>
      </w:pPr>
      <w:r>
        <w:t>Lampiran</w:t>
      </w:r>
      <w:r w:rsidR="00CF356B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18</w:t>
      </w:r>
      <w:r w:rsidR="00427FBB">
        <w:rPr>
          <w:noProof/>
        </w:rPr>
        <w:fldChar w:fldCharType="end"/>
      </w:r>
      <w:r w:rsidR="00CF356B">
        <w:t xml:space="preserve"> </w:t>
      </w:r>
      <w:bookmarkStart w:id="202" w:name="_Toc482686602"/>
      <w:r w:rsidR="00CF356B">
        <w:t xml:space="preserve">Kurva </w:t>
      </w:r>
      <w:r w:rsidR="00A632DE">
        <w:rPr>
          <w:i/>
        </w:rPr>
        <w:t>precision r</w:t>
      </w:r>
      <w:r w:rsidR="00CF356B">
        <w:rPr>
          <w:i/>
        </w:rPr>
        <w:t xml:space="preserve">ecall </w:t>
      </w:r>
      <w:r w:rsidR="00CF356B">
        <w:t xml:space="preserve">pada percobaan </w:t>
      </w:r>
      <w:r w:rsidR="007B688C">
        <w:t>ke-1</w:t>
      </w:r>
      <w:r w:rsidR="00CF356B">
        <w:t xml:space="preserve"> dengan metode </w:t>
      </w:r>
      <w:r w:rsidR="00CF356B" w:rsidRPr="004E0421">
        <w:rPr>
          <w:i/>
        </w:rPr>
        <w:t>oversampling</w:t>
      </w:r>
      <w:bookmarkEnd w:id="202"/>
    </w:p>
    <w:p w:rsidR="00C052EF" w:rsidRDefault="00CF356B" w:rsidP="00A04714">
      <w:pPr>
        <w:spacing w:before="200" w:after="120"/>
        <w:ind w:firstLine="0"/>
        <w:jc w:val="left"/>
        <w:rPr>
          <w:i/>
        </w:rPr>
      </w:pPr>
      <w:r w:rsidRPr="009A1CC5">
        <w:rPr>
          <w:noProof/>
          <w:lang w:eastAsia="en-US"/>
        </w:rPr>
        <w:drawing>
          <wp:inline distT="0" distB="0" distL="0" distR="0" wp14:anchorId="5D39CAD3" wp14:editId="0D26ECA1">
            <wp:extent cx="5004122" cy="3763925"/>
            <wp:effectExtent l="0" t="0" r="6350" b="8255"/>
            <wp:docPr id="42" name="Picture 42" descr="C:\Users\ASUS K43TA\Desktop\SIDANG SEMINAR\2 SIDANG\Gambar PR Curve\2k_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 K43TA\Desktop\SIDANG SEMINAR\2 SIDANG\Gambar PR Curve\2k_b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10396" r="7592"/>
                    <a:stretch/>
                  </pic:blipFill>
                  <pic:spPr bwMode="auto">
                    <a:xfrm>
                      <a:off x="0" y="0"/>
                      <a:ext cx="5050200" cy="37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603">
        <w:rPr>
          <w:i/>
        </w:rPr>
        <w:t xml:space="preserve"> </w:t>
      </w:r>
    </w:p>
    <w:p w:rsidR="00A04714" w:rsidRDefault="006613B1" w:rsidP="00BD5A01">
      <w:pPr>
        <w:spacing w:before="200" w:after="120"/>
        <w:ind w:left="1304" w:hanging="1304"/>
        <w:jc w:val="left"/>
        <w:rPr>
          <w:i/>
        </w:rPr>
      </w:pPr>
      <w:r>
        <w:lastRenderedPageBreak/>
        <w:t>Lampiran</w:t>
      </w:r>
      <w:r w:rsidR="00A04714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19</w:t>
      </w:r>
      <w:r w:rsidR="00427FBB">
        <w:rPr>
          <w:noProof/>
        </w:rPr>
        <w:fldChar w:fldCharType="end"/>
      </w:r>
      <w:r w:rsidR="00A04714">
        <w:t xml:space="preserve"> </w:t>
      </w:r>
      <w:bookmarkStart w:id="203" w:name="_Toc482686603"/>
      <w:r w:rsidR="00A04714">
        <w:t xml:space="preserve">Kurva </w:t>
      </w:r>
      <w:r w:rsidR="00A632DE">
        <w:rPr>
          <w:i/>
        </w:rPr>
        <w:t>precision r</w:t>
      </w:r>
      <w:r w:rsidR="00A04714">
        <w:rPr>
          <w:i/>
        </w:rPr>
        <w:t xml:space="preserve">ecall </w:t>
      </w:r>
      <w:r w:rsidR="00A04714">
        <w:t xml:space="preserve">pada </w:t>
      </w:r>
      <w:r w:rsidR="00A04714" w:rsidRPr="00B14603">
        <w:t>mode</w:t>
      </w:r>
      <w:r w:rsidR="00A04714">
        <w:t xml:space="preserve">l terbaik percobaan </w:t>
      </w:r>
      <w:r w:rsidR="007B688C">
        <w:t xml:space="preserve">ke-3 </w:t>
      </w:r>
      <w:r w:rsidR="00A04714">
        <w:t xml:space="preserve">dengan metode </w:t>
      </w:r>
      <w:r w:rsidR="00A04714">
        <w:rPr>
          <w:i/>
        </w:rPr>
        <w:t>undersampling</w:t>
      </w:r>
      <w:bookmarkEnd w:id="203"/>
      <w:r w:rsidR="00A04714">
        <w:rPr>
          <w:i/>
        </w:rPr>
        <w:t xml:space="preserve"> </w:t>
      </w:r>
    </w:p>
    <w:p w:rsidR="00D61C25" w:rsidRDefault="00C052EF" w:rsidP="00C052EF">
      <w:pPr>
        <w:ind w:firstLine="0"/>
        <w:jc w:val="center"/>
        <w:rPr>
          <w:noProof/>
          <w:lang w:eastAsia="en-US"/>
        </w:rPr>
      </w:pPr>
      <w:r w:rsidRPr="009A1CC5">
        <w:rPr>
          <w:noProof/>
          <w:szCs w:val="24"/>
          <w:lang w:eastAsia="en-US"/>
        </w:rPr>
        <w:drawing>
          <wp:inline distT="0" distB="0" distL="0" distR="0" wp14:anchorId="29508626" wp14:editId="11373959">
            <wp:extent cx="4789296" cy="3529458"/>
            <wp:effectExtent l="0" t="0" r="0" b="0"/>
            <wp:docPr id="46" name="Picture 46" descr="C:\Users\ASUS K43TA\Desktop\SIDANG SEMINAR\2 SIDANG\Gambar PR Curve\3k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 K43TA\Desktop\SIDANG SEMINAR\2 SIDANG\Gambar PR Curve\3k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" t="10957" r="6739"/>
                    <a:stretch/>
                  </pic:blipFill>
                  <pic:spPr bwMode="auto">
                    <a:xfrm>
                      <a:off x="0" y="0"/>
                      <a:ext cx="4839311" cy="35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2DE" w:rsidRDefault="00A632DE" w:rsidP="00A632DE">
      <w:pPr>
        <w:pStyle w:val="Caption"/>
        <w:keepNext/>
        <w:spacing w:after="0"/>
        <w:ind w:left="1276" w:hanging="1276"/>
        <w:jc w:val="both"/>
      </w:pPr>
    </w:p>
    <w:p w:rsidR="00CF356B" w:rsidRDefault="006613B1" w:rsidP="00BD5A01">
      <w:pPr>
        <w:pStyle w:val="Caption"/>
        <w:keepNext/>
        <w:ind w:left="1418" w:hanging="1418"/>
        <w:jc w:val="both"/>
      </w:pPr>
      <w:r>
        <w:t>Lampiran</w:t>
      </w:r>
      <w:r w:rsidR="00CF356B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20</w:t>
      </w:r>
      <w:r w:rsidR="00427FBB">
        <w:rPr>
          <w:noProof/>
        </w:rPr>
        <w:fldChar w:fldCharType="end"/>
      </w:r>
      <w:r w:rsidR="00CF356B">
        <w:t xml:space="preserve"> </w:t>
      </w:r>
      <w:bookmarkStart w:id="204" w:name="_Toc482686604"/>
      <w:r w:rsidR="00CF356B">
        <w:t xml:space="preserve">Kurva </w:t>
      </w:r>
      <w:r w:rsidR="00CF356B" w:rsidRPr="004E0421">
        <w:t>ROC</w:t>
      </w:r>
      <w:r w:rsidR="002D0B9F">
        <w:rPr>
          <w:i/>
        </w:rPr>
        <w:t xml:space="preserve"> </w:t>
      </w:r>
      <w:r w:rsidR="00CF356B">
        <w:t xml:space="preserve">pada </w:t>
      </w:r>
      <w:r w:rsidR="00B14603">
        <w:t xml:space="preserve">model terbaik </w:t>
      </w:r>
      <w:r w:rsidR="00CF356B">
        <w:t xml:space="preserve">percobaan </w:t>
      </w:r>
      <w:r w:rsidR="007B688C">
        <w:t xml:space="preserve">ke-1 </w:t>
      </w:r>
      <w:r w:rsidR="00CF356B">
        <w:t xml:space="preserve">dengan metode </w:t>
      </w:r>
      <w:r w:rsidR="00CF356B" w:rsidRPr="004E0421">
        <w:rPr>
          <w:i/>
        </w:rPr>
        <w:t>oversampling</w:t>
      </w:r>
      <w:bookmarkEnd w:id="204"/>
    </w:p>
    <w:p w:rsidR="00A04714" w:rsidRDefault="00CF356B" w:rsidP="00A04714">
      <w:pPr>
        <w:spacing w:before="200" w:after="120"/>
        <w:ind w:firstLine="0"/>
        <w:jc w:val="center"/>
      </w:pPr>
      <w:r w:rsidRPr="009A1CC5">
        <w:rPr>
          <w:noProof/>
          <w:lang w:eastAsia="en-US"/>
        </w:rPr>
        <w:drawing>
          <wp:inline distT="0" distB="0" distL="0" distR="0" wp14:anchorId="0E9FC122" wp14:editId="21C0F8DD">
            <wp:extent cx="4848447" cy="3521244"/>
            <wp:effectExtent l="0" t="0" r="0" b="3175"/>
            <wp:docPr id="43" name="Picture 43" descr="C:\Users\ASUS K43TA\Desktop\SIDANG SEMINAR\2 SIDANG\Gambar ROC\roc_2k_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 K43TA\Desktop\SIDANG SEMINAR\2 SIDANG\Gambar ROC\roc_2k_b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t="11237" r="5485"/>
                    <a:stretch/>
                  </pic:blipFill>
                  <pic:spPr bwMode="auto">
                    <a:xfrm>
                      <a:off x="0" y="0"/>
                      <a:ext cx="4879943" cy="35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714" w:rsidRDefault="006613B1" w:rsidP="00BD5A01">
      <w:pPr>
        <w:spacing w:before="200" w:after="120"/>
        <w:ind w:left="1304" w:hanging="1304"/>
        <w:jc w:val="left"/>
      </w:pPr>
      <w:r>
        <w:lastRenderedPageBreak/>
        <w:t xml:space="preserve">Lampiran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21</w:t>
      </w:r>
      <w:r w:rsidR="00427FBB">
        <w:rPr>
          <w:noProof/>
        </w:rPr>
        <w:fldChar w:fldCharType="end"/>
      </w:r>
      <w:r w:rsidR="00A04714">
        <w:t xml:space="preserve"> </w:t>
      </w:r>
      <w:bookmarkStart w:id="205" w:name="_Toc482686605"/>
      <w:r w:rsidR="00A04714">
        <w:t xml:space="preserve">Kurva </w:t>
      </w:r>
      <w:r w:rsidR="00A04714" w:rsidRPr="0075443D">
        <w:t>ROC</w:t>
      </w:r>
      <w:r w:rsidR="00A04714">
        <w:rPr>
          <w:i/>
        </w:rPr>
        <w:t xml:space="preserve"> </w:t>
      </w:r>
      <w:r w:rsidR="00A04714">
        <w:t xml:space="preserve">pada model terbaik percobaan </w:t>
      </w:r>
      <w:r w:rsidR="007B688C">
        <w:t>ke-3</w:t>
      </w:r>
      <w:r w:rsidR="00A04714">
        <w:t xml:space="preserve"> dengan   metode </w:t>
      </w:r>
      <w:r w:rsidR="00A04714">
        <w:rPr>
          <w:i/>
        </w:rPr>
        <w:t>undersampling</w:t>
      </w:r>
      <w:bookmarkEnd w:id="205"/>
    </w:p>
    <w:p w:rsidR="00CF356B" w:rsidRDefault="00CF356B" w:rsidP="00A632DE">
      <w:pPr>
        <w:pStyle w:val="Caption"/>
        <w:keepNext/>
        <w:spacing w:after="0"/>
        <w:jc w:val="center"/>
        <w:rPr>
          <w:szCs w:val="24"/>
        </w:rPr>
      </w:pPr>
      <w:r w:rsidRPr="009A1CC5">
        <w:rPr>
          <w:noProof/>
          <w:szCs w:val="24"/>
          <w:lang w:eastAsia="en-US"/>
        </w:rPr>
        <w:drawing>
          <wp:inline distT="0" distB="0" distL="0" distR="0" wp14:anchorId="03180304" wp14:editId="4B3863EE">
            <wp:extent cx="4878883" cy="3438525"/>
            <wp:effectExtent l="0" t="0" r="0" b="0"/>
            <wp:docPr id="47" name="Picture 47" descr="C:\Users\ASUS K43TA\Desktop\SIDANG SEMINAR\2 SIDANG\Gambar ROC\roc_3k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 K43TA\Desktop\SIDANG SEMINAR\2 SIDANG\Gambar ROC\roc_3k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11237" r="6540"/>
                    <a:stretch/>
                  </pic:blipFill>
                  <pic:spPr bwMode="auto">
                    <a:xfrm>
                      <a:off x="0" y="0"/>
                      <a:ext cx="4881925" cy="344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714" w:rsidRPr="00A04714" w:rsidRDefault="00A04714" w:rsidP="00A04714"/>
    <w:p w:rsidR="00F32F98" w:rsidRPr="00C21F37" w:rsidRDefault="006613B1" w:rsidP="00BD5A01">
      <w:pPr>
        <w:pStyle w:val="Caption"/>
        <w:keepNext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22</w:t>
      </w:r>
      <w:r w:rsidR="00427FBB">
        <w:rPr>
          <w:noProof/>
        </w:rPr>
        <w:fldChar w:fldCharType="end"/>
      </w:r>
      <w:r w:rsidR="00F32F98">
        <w:t xml:space="preserve"> </w:t>
      </w:r>
      <w:bookmarkStart w:id="206" w:name="_Toc477114090"/>
      <w:bookmarkStart w:id="207" w:name="_Toc482686606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06"/>
      <w:r w:rsidR="00B74678">
        <w:t>data 1 (</w:t>
      </w:r>
      <w:r w:rsidR="0026424C">
        <w:t>MAT100, MAT221, dan KOM208</w:t>
      </w:r>
      <w:r w:rsidR="00B74678">
        <w:t>)</w:t>
      </w:r>
      <w:bookmarkEnd w:id="2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Tr="00F32F98">
        <w:trPr>
          <w:trHeight w:val="628"/>
        </w:trPr>
        <w:tc>
          <w:tcPr>
            <w:tcW w:w="7928" w:type="dxa"/>
          </w:tcPr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MAT221 in {A,AB,B,BC}: BAIK (78/24)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MAT221 in {C,D}: CUKUP (21/6)</w:t>
            </w:r>
          </w:p>
        </w:tc>
      </w:tr>
    </w:tbl>
    <w:p w:rsidR="00C312DD" w:rsidRDefault="00C312DD" w:rsidP="00C312DD">
      <w:pPr>
        <w:pStyle w:val="Caption"/>
        <w:keepNext/>
        <w:spacing w:after="0"/>
      </w:pPr>
    </w:p>
    <w:p w:rsidR="00F32F98" w:rsidRDefault="006613B1" w:rsidP="00BD5A01">
      <w:pPr>
        <w:pStyle w:val="Caption"/>
        <w:keepNext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23</w:t>
      </w:r>
      <w:r w:rsidR="00427FBB">
        <w:rPr>
          <w:noProof/>
        </w:rPr>
        <w:fldChar w:fldCharType="end"/>
      </w:r>
      <w:r w:rsidR="00F32F98">
        <w:t xml:space="preserve"> </w:t>
      </w:r>
      <w:bookmarkStart w:id="208" w:name="_Toc477114091"/>
      <w:bookmarkStart w:id="209" w:name="_Toc482686607"/>
      <w:r w:rsidR="00F32F98">
        <w:t xml:space="preserve">Model </w:t>
      </w:r>
      <w:r w:rsidR="003240D0">
        <w:t>prediksi</w:t>
      </w:r>
      <w:r w:rsidR="00F32F98">
        <w:t xml:space="preserve"> pohon keputusan pada korelasi</w:t>
      </w:r>
      <w:r w:rsidR="00B74678">
        <w:t xml:space="preserve"> data 2 (</w:t>
      </w:r>
      <w:bookmarkEnd w:id="208"/>
      <w:r w:rsidR="0026424C">
        <w:t>KOM203, KOM206, KOM311, dan KOM312</w:t>
      </w:r>
      <w:r w:rsidR="00B74678">
        <w:t>)</w:t>
      </w:r>
      <w:bookmarkEnd w:id="2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Tr="00F32F98">
        <w:tc>
          <w:tcPr>
            <w:tcW w:w="7928" w:type="dxa"/>
          </w:tcPr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KOM206 in {A,AB}: BAIK (75/20)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KOM206 in {C,D,E}: CUKUP (15/2)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KOM206 = BC: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:...KOM311 in {A,BC}: BAIK (9/2)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:   KOM311 in {AB,B,C,D}: CUKUP (16/1)</w:t>
            </w:r>
          </w:p>
          <w:p w:rsidR="00F32F98" w:rsidRPr="00C21F37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KOM206 = B:</w:t>
            </w:r>
          </w:p>
          <w:p w:rsidR="00F32F98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:...KOM311 in {A,D}: BAIK (12/5)</w:t>
            </w:r>
          </w:p>
          <w:p w:rsidR="0046650A" w:rsidRPr="00C21F37" w:rsidRDefault="0046650A" w:rsidP="0046650A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KOM311 in {AB,BC,C}: CUKUP (6)</w:t>
            </w:r>
          </w:p>
          <w:p w:rsidR="0046650A" w:rsidRPr="00C21F37" w:rsidRDefault="0046650A" w:rsidP="0046650A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KOM311 = B:</w:t>
            </w:r>
          </w:p>
          <w:p w:rsidR="0046650A" w:rsidRPr="00C21F37" w:rsidRDefault="0046650A" w:rsidP="0046650A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:...KOM203 in {A,B}: CUKUP (8/3)</w:t>
            </w:r>
          </w:p>
          <w:p w:rsidR="0046650A" w:rsidRPr="00FE7F58" w:rsidRDefault="0046650A" w:rsidP="0046650A">
            <w:pPr>
              <w:ind w:firstLine="29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    KOM203 in {AB,BC,C}: BAIK (6)</w:t>
            </w:r>
          </w:p>
        </w:tc>
      </w:tr>
    </w:tbl>
    <w:p w:rsidR="00F32F98" w:rsidRDefault="00F32F98" w:rsidP="00F32F98">
      <w:pPr>
        <w:ind w:firstLine="0"/>
        <w:jc w:val="center"/>
        <w:rPr>
          <w:rFonts w:eastAsia="Times New Roman" w:cs="Times New Roman"/>
          <w:color w:val="000000"/>
          <w:szCs w:val="24"/>
          <w:lang w:eastAsia="en-US"/>
        </w:rPr>
      </w:pPr>
    </w:p>
    <w:p w:rsidR="00A632DE" w:rsidRDefault="00A632DE" w:rsidP="00F32F98">
      <w:pPr>
        <w:ind w:firstLine="0"/>
        <w:jc w:val="center"/>
        <w:rPr>
          <w:rFonts w:eastAsia="Times New Roman" w:cs="Times New Roman"/>
          <w:color w:val="000000"/>
          <w:szCs w:val="24"/>
          <w:lang w:eastAsia="en-US"/>
        </w:rPr>
      </w:pPr>
    </w:p>
    <w:p w:rsidR="00F32F98" w:rsidRDefault="006613B1" w:rsidP="00BD5A01">
      <w:pPr>
        <w:pStyle w:val="Caption"/>
        <w:keepNext/>
        <w:ind w:left="1304" w:hanging="1304"/>
      </w:pPr>
      <w:r>
        <w:lastRenderedPageBreak/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24</w:t>
      </w:r>
      <w:r w:rsidR="00427FBB">
        <w:rPr>
          <w:noProof/>
        </w:rPr>
        <w:fldChar w:fldCharType="end"/>
      </w:r>
      <w:r w:rsidR="00F32F98">
        <w:t xml:space="preserve"> </w:t>
      </w:r>
      <w:bookmarkStart w:id="210" w:name="_Toc477114092"/>
      <w:bookmarkStart w:id="211" w:name="_Toc482686608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10"/>
      <w:r w:rsidR="006605B2">
        <w:t>data 3 (</w:t>
      </w:r>
      <w:r w:rsidR="0026424C">
        <w:t>KOM202, KOM207, KOM321, dan KOM323</w:t>
      </w:r>
      <w:r w:rsidR="006605B2">
        <w:t>)</w:t>
      </w:r>
      <w:bookmarkEnd w:id="2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RPr="00C21F37" w:rsidTr="00F32F98">
        <w:tc>
          <w:tcPr>
            <w:tcW w:w="7928" w:type="dxa"/>
          </w:tcPr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KOM207 in {BC,C}: CUKUP (14)</w:t>
            </w:r>
          </w:p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KOM207 in {A,AB,B}:</w:t>
            </w:r>
          </w:p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:...KOM321 in {A,AB,B,D}: BAIK (41/11)</w:t>
            </w:r>
          </w:p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KOM321 = C: CUKUP (13/4)</w:t>
            </w:r>
          </w:p>
          <w:p w:rsidR="00F32F98" w:rsidRDefault="00F32F98" w:rsidP="00C312DD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KOM321 = BC:</w:t>
            </w:r>
          </w:p>
          <w:p w:rsidR="00C312DD" w:rsidRPr="00C21F37" w:rsidRDefault="00C312DD" w:rsidP="00C312DD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:...KOM202 in {A,AB,C,D}: CUKUP (15/4)</w:t>
            </w:r>
          </w:p>
          <w:p w:rsidR="00C312DD" w:rsidRPr="00132FF2" w:rsidRDefault="00C312DD" w:rsidP="00C312DD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 xml:space="preserve">        KOM202 in {B,BC}: BAIK (9/2)</w:t>
            </w:r>
          </w:p>
        </w:tc>
      </w:tr>
    </w:tbl>
    <w:p w:rsidR="0026424C" w:rsidRDefault="0026424C" w:rsidP="0026424C">
      <w:pPr>
        <w:pStyle w:val="Caption"/>
        <w:keepNext/>
        <w:spacing w:after="0"/>
      </w:pPr>
    </w:p>
    <w:p w:rsidR="00F32F98" w:rsidRDefault="006613B1" w:rsidP="00BD5A01">
      <w:pPr>
        <w:pStyle w:val="Caption"/>
        <w:keepNext/>
        <w:spacing w:before="0"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25</w:t>
      </w:r>
      <w:r w:rsidR="00427FBB">
        <w:rPr>
          <w:noProof/>
        </w:rPr>
        <w:fldChar w:fldCharType="end"/>
      </w:r>
      <w:r w:rsidR="00F32F98">
        <w:t xml:space="preserve"> </w:t>
      </w:r>
      <w:bookmarkStart w:id="212" w:name="_Toc477114093"/>
      <w:bookmarkStart w:id="213" w:name="_Toc482686609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12"/>
      <w:r w:rsidR="006605B2">
        <w:t>data 4 (</w:t>
      </w:r>
      <w:r w:rsidR="0026424C">
        <w:t>MAT100, MAT221, KOM321, dan KOM323</w:t>
      </w:r>
      <w:r w:rsidR="006605B2">
        <w:t>)</w:t>
      </w:r>
      <w:bookmarkEnd w:id="2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RPr="00C21F37" w:rsidTr="00F32F98">
        <w:tc>
          <w:tcPr>
            <w:tcW w:w="7928" w:type="dxa"/>
          </w:tcPr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MAT100 = A: BAIK (43/14)</w:t>
            </w:r>
          </w:p>
          <w:p w:rsidR="00F32F98" w:rsidRPr="00C21F37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C21F37">
              <w:rPr>
                <w:rFonts w:ascii="Courier New" w:hAnsi="Courier New" w:cs="Courier New"/>
              </w:rPr>
              <w:t>MAT100 in {AB,B,BC,C,D}: CUKUP (83/31)</w:t>
            </w:r>
          </w:p>
        </w:tc>
      </w:tr>
    </w:tbl>
    <w:p w:rsidR="00F32F98" w:rsidRDefault="00F32F98" w:rsidP="00F32F98">
      <w:pPr>
        <w:ind w:firstLine="0"/>
        <w:jc w:val="center"/>
        <w:rPr>
          <w:rFonts w:eastAsia="Times New Roman" w:cs="Times New Roman"/>
          <w:color w:val="000000"/>
          <w:szCs w:val="24"/>
          <w:lang w:eastAsia="en-US"/>
        </w:rPr>
      </w:pPr>
    </w:p>
    <w:p w:rsidR="00F32F98" w:rsidRDefault="006613B1" w:rsidP="00BD5A01">
      <w:pPr>
        <w:pStyle w:val="Caption"/>
        <w:keepNext/>
        <w:spacing w:before="0"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26</w:t>
      </w:r>
      <w:r w:rsidR="00427FBB">
        <w:rPr>
          <w:noProof/>
        </w:rPr>
        <w:fldChar w:fldCharType="end"/>
      </w:r>
      <w:r w:rsidR="00F32F98">
        <w:t xml:space="preserve"> </w:t>
      </w:r>
      <w:bookmarkStart w:id="214" w:name="_Toc477114094"/>
      <w:bookmarkStart w:id="215" w:name="_Toc482686610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14"/>
      <w:r w:rsidR="006605B2">
        <w:t>data 5 (</w:t>
      </w:r>
      <w:r w:rsidR="0026424C">
        <w:t xml:space="preserve">MAT103, </w:t>
      </w:r>
      <w:r w:rsidR="006605B2">
        <w:t>MAT217, dan MAT</w:t>
      </w:r>
      <w:r w:rsidR="0026424C">
        <w:t>321</w:t>
      </w:r>
      <w:r w:rsidR="006605B2">
        <w:t>)</w:t>
      </w:r>
      <w:bookmarkEnd w:id="2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Tr="00F32F98">
        <w:tc>
          <w:tcPr>
            <w:tcW w:w="7928" w:type="dxa"/>
          </w:tcPr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MAT103 in {BC,D}: CUKUP (23)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MAT103 in {A,AB,B,C}: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:...MAT217 = AB: BAIK (27/9)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MAT217 in {BC,D}: CUKUP (14)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MAT217 = A: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:...MAT103 in {A,AB,C}: BAIK (37/5)</w:t>
            </w:r>
          </w:p>
          <w:p w:rsidR="00F32F98" w:rsidRDefault="00F32F98" w:rsidP="00132FF2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   MAT103 = B: CUKUP (2)</w:t>
            </w:r>
          </w:p>
          <w:p w:rsidR="00A632DE" w:rsidRPr="00A623EF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A623EF">
              <w:rPr>
                <w:rFonts w:ascii="Courier New" w:hAnsi="Courier New" w:cs="Courier New"/>
              </w:rPr>
              <w:t>MAT217 = B:</w:t>
            </w:r>
          </w:p>
          <w:p w:rsidR="00A632DE" w:rsidRPr="00A623EF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:...MAT103 in {A,AB,C}: BAIK (40/15)</w:t>
            </w:r>
          </w:p>
          <w:p w:rsidR="00A632DE" w:rsidRPr="00A623EF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   MAT103 = B: CUKUP (5)</w:t>
            </w:r>
          </w:p>
          <w:p w:rsidR="00A632DE" w:rsidRPr="00A623EF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MAT217 = C:</w:t>
            </w:r>
          </w:p>
          <w:p w:rsidR="00A632DE" w:rsidRPr="00A623EF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:...MAT103 in {A,AB,C}: CUKUP (9)</w:t>
            </w:r>
          </w:p>
          <w:p w:rsidR="00A632DE" w:rsidRPr="00132FF2" w:rsidRDefault="00A632DE" w:rsidP="00A632D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MAT103 = B: BAIK (11/3)</w:t>
            </w:r>
          </w:p>
        </w:tc>
      </w:tr>
    </w:tbl>
    <w:p w:rsidR="00A04714" w:rsidRDefault="00A04714" w:rsidP="00F32F98">
      <w:pPr>
        <w:ind w:firstLine="0"/>
        <w:jc w:val="center"/>
        <w:rPr>
          <w:rFonts w:eastAsia="Times New Roman" w:cs="Times New Roman"/>
          <w:color w:val="000000"/>
          <w:szCs w:val="24"/>
          <w:lang w:eastAsia="en-US"/>
        </w:rPr>
      </w:pPr>
    </w:p>
    <w:p w:rsidR="00F32F98" w:rsidRDefault="006613B1" w:rsidP="00BD5A01">
      <w:pPr>
        <w:pStyle w:val="Caption"/>
        <w:keepNext/>
        <w:spacing w:before="0" w:after="120"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27</w:t>
      </w:r>
      <w:r w:rsidR="00427FBB">
        <w:rPr>
          <w:noProof/>
        </w:rPr>
        <w:fldChar w:fldCharType="end"/>
      </w:r>
      <w:r w:rsidR="00F32F98">
        <w:t xml:space="preserve"> </w:t>
      </w:r>
      <w:bookmarkStart w:id="216" w:name="_Toc477114095"/>
      <w:bookmarkStart w:id="217" w:name="_Toc482686611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16"/>
      <w:r w:rsidR="006605B2">
        <w:t>data 6 (</w:t>
      </w:r>
      <w:r w:rsidR="0026424C">
        <w:t>KOM202, KOM331, dan KOM334</w:t>
      </w:r>
      <w:r w:rsidR="006605B2">
        <w:t>)</w:t>
      </w:r>
      <w:bookmarkEnd w:id="2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RPr="00A623EF" w:rsidTr="00F32F98">
        <w:tc>
          <w:tcPr>
            <w:tcW w:w="7928" w:type="dxa"/>
          </w:tcPr>
          <w:p w:rsidR="00F32F98" w:rsidRPr="00A623EF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KOM331 in {A,AB,B}: BAIK (36/7)</w:t>
            </w:r>
          </w:p>
          <w:p w:rsidR="00F32F98" w:rsidRPr="00A623EF" w:rsidRDefault="00F32F98" w:rsidP="00F32F98">
            <w:pPr>
              <w:ind w:firstLine="29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KOM331 in {BC,C,D}: CUKUP (57/16)</w:t>
            </w:r>
          </w:p>
        </w:tc>
      </w:tr>
    </w:tbl>
    <w:p w:rsidR="00C312DD" w:rsidRDefault="00C312DD" w:rsidP="00C312DD">
      <w:pPr>
        <w:pStyle w:val="Caption"/>
        <w:keepNext/>
        <w:spacing w:before="0" w:after="0"/>
      </w:pPr>
    </w:p>
    <w:p w:rsidR="00F32F98" w:rsidRDefault="006613B1" w:rsidP="00BD5A01">
      <w:pPr>
        <w:pStyle w:val="Caption"/>
        <w:keepNext/>
        <w:spacing w:before="0"/>
        <w:ind w:left="1304" w:hanging="1304"/>
      </w:pPr>
      <w:r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28</w:t>
      </w:r>
      <w:r w:rsidR="00427FBB">
        <w:rPr>
          <w:noProof/>
        </w:rPr>
        <w:fldChar w:fldCharType="end"/>
      </w:r>
      <w:r w:rsidR="00F32F98">
        <w:t xml:space="preserve"> </w:t>
      </w:r>
      <w:bookmarkStart w:id="218" w:name="_Toc477114096"/>
      <w:bookmarkStart w:id="219" w:name="_Toc482686612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18"/>
      <w:r w:rsidR="006605B2">
        <w:t>data 7 (</w:t>
      </w:r>
      <w:r w:rsidR="0026424C">
        <w:t>MAT100, MAT215, dan KOM301</w:t>
      </w:r>
      <w:r w:rsidR="006605B2">
        <w:t>)</w:t>
      </w:r>
      <w:bookmarkEnd w:id="2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RPr="00A623EF" w:rsidTr="00F32F98">
        <w:tc>
          <w:tcPr>
            <w:tcW w:w="7928" w:type="dxa"/>
          </w:tcPr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MAT215 in {C,D}: CUKUP (26/1)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MAT215 in {A,AB,B,BC}: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:...MAT100 in {A,D,E}: BAIK (58/12)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MAT100 in {B,BC,C}: CUKUP (25/8)</w:t>
            </w:r>
          </w:p>
          <w:p w:rsidR="00F32F98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MAT100 = AB:</w:t>
            </w:r>
          </w:p>
          <w:p w:rsidR="0046650A" w:rsidRPr="00A623EF" w:rsidRDefault="0046650A" w:rsidP="0046650A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:...MAT215 in {A,AB}: BAIK (4)</w:t>
            </w:r>
          </w:p>
          <w:p w:rsidR="0046650A" w:rsidRPr="00FE7F58" w:rsidRDefault="0046650A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   </w:t>
            </w:r>
            <w:r w:rsidR="00132FF2">
              <w:rPr>
                <w:rFonts w:ascii="Courier New" w:hAnsi="Courier New" w:cs="Courier New"/>
              </w:rPr>
              <w:t xml:space="preserve"> MAT215 in {B,BC}: CUKUP (18/7)</w:t>
            </w:r>
          </w:p>
        </w:tc>
      </w:tr>
    </w:tbl>
    <w:p w:rsidR="00F32F98" w:rsidRDefault="006613B1" w:rsidP="0026424C">
      <w:pPr>
        <w:pStyle w:val="Caption"/>
        <w:keepNext/>
        <w:ind w:left="1276" w:hanging="1276"/>
      </w:pPr>
      <w:r>
        <w:lastRenderedPageBreak/>
        <w:t>Lampiran</w:t>
      </w:r>
      <w:r w:rsidR="00F32F98">
        <w:t xml:space="preserve"> </w:t>
      </w:r>
      <w:r w:rsidR="00427FBB">
        <w:fldChar w:fldCharType="begin"/>
      </w:r>
      <w:r w:rsidR="00427FBB">
        <w:instrText xml:space="preserve"> SEQ Lampiran_ \* ARABIC </w:instrText>
      </w:r>
      <w:r w:rsidR="00427FBB">
        <w:fldChar w:fldCharType="separate"/>
      </w:r>
      <w:r w:rsidR="00DB6C90">
        <w:rPr>
          <w:noProof/>
        </w:rPr>
        <w:t>29</w:t>
      </w:r>
      <w:r w:rsidR="00427FBB">
        <w:rPr>
          <w:noProof/>
        </w:rPr>
        <w:fldChar w:fldCharType="end"/>
      </w:r>
      <w:r w:rsidR="00F32F98" w:rsidRPr="00A623EF">
        <w:t xml:space="preserve"> </w:t>
      </w:r>
      <w:bookmarkStart w:id="220" w:name="_Toc477114097"/>
      <w:bookmarkStart w:id="221" w:name="_Toc482686613"/>
      <w:r w:rsidR="00F32F98">
        <w:t xml:space="preserve">Model </w:t>
      </w:r>
      <w:r w:rsidR="003240D0">
        <w:t>prediksi</w:t>
      </w:r>
      <w:r w:rsidR="00F32F98">
        <w:t xml:space="preserve"> pohon keputusan pada korelasi </w:t>
      </w:r>
      <w:bookmarkEnd w:id="220"/>
      <w:r w:rsidR="006605B2">
        <w:t>data 8 (</w:t>
      </w:r>
      <w:r w:rsidR="0026424C">
        <w:t>KOM206, KOM311, dan KOM312</w:t>
      </w:r>
      <w:r w:rsidR="006605B2">
        <w:t>)</w:t>
      </w:r>
      <w:bookmarkEnd w:id="2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32F98" w:rsidTr="00F32F98">
        <w:tc>
          <w:tcPr>
            <w:tcW w:w="7928" w:type="dxa"/>
          </w:tcPr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KOM206 in {C,D}: CUKUP (22)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KOM206 in {A,AB,B,BC}: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>:...KOM311 in {B,C}: BAIK (101/35)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KOM311 in {BC,D}: CUKUP (14/3)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KOM311 = A: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:...KOM206 in {A,B}: CUKUP (8)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   KOM206 in {AB,BC}: BAIK (15/4)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KOM311 = AB:</w:t>
            </w:r>
          </w:p>
          <w:p w:rsidR="00F32F98" w:rsidRPr="00A623EF" w:rsidRDefault="00F32F98" w:rsidP="00F32F98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:...KOM206 = A: BAIK (6)</w:t>
            </w:r>
          </w:p>
          <w:p w:rsidR="00F32F98" w:rsidRPr="00132FF2" w:rsidRDefault="00F32F98" w:rsidP="00132FF2">
            <w:pPr>
              <w:ind w:firstLine="0"/>
              <w:rPr>
                <w:rFonts w:ascii="Courier New" w:hAnsi="Courier New" w:cs="Courier New"/>
              </w:rPr>
            </w:pPr>
            <w:r w:rsidRPr="00A623EF">
              <w:rPr>
                <w:rFonts w:ascii="Courier New" w:hAnsi="Courier New" w:cs="Courier New"/>
              </w:rPr>
              <w:t xml:space="preserve">        KOM206 in {AB,B,BC}: CUKUP (7)</w:t>
            </w:r>
          </w:p>
        </w:tc>
      </w:tr>
    </w:tbl>
    <w:p w:rsidR="00F32F98" w:rsidRDefault="00F32F98" w:rsidP="00F32F98">
      <w:pPr>
        <w:ind w:firstLine="0"/>
        <w:jc w:val="center"/>
        <w:rPr>
          <w:rFonts w:eastAsia="Times New Roman" w:cs="Times New Roman"/>
          <w:color w:val="000000"/>
          <w:szCs w:val="24"/>
          <w:lang w:eastAsia="en-US"/>
        </w:rPr>
      </w:pPr>
    </w:p>
    <w:p w:rsidR="00A04714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  <w:r>
        <w:rPr>
          <w:b/>
          <w:sz w:val="28"/>
        </w:rPr>
        <w:tab/>
      </w: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B85991" w:rsidRDefault="00B85991" w:rsidP="00B85991">
      <w:pPr>
        <w:tabs>
          <w:tab w:val="left" w:pos="4836"/>
        </w:tabs>
        <w:ind w:firstLine="0"/>
        <w:jc w:val="left"/>
        <w:rPr>
          <w:b/>
          <w:sz w:val="28"/>
        </w:rPr>
      </w:pPr>
    </w:p>
    <w:p w:rsidR="00A04714" w:rsidRDefault="00A04714" w:rsidP="00F32F98">
      <w:pPr>
        <w:ind w:firstLine="0"/>
        <w:jc w:val="center"/>
        <w:rPr>
          <w:b/>
          <w:sz w:val="28"/>
        </w:rPr>
      </w:pPr>
    </w:p>
    <w:p w:rsidR="00F32F98" w:rsidRPr="00B7685B" w:rsidRDefault="00F32F98" w:rsidP="00F32F98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RIWAYAT HIDUP</w:t>
      </w:r>
    </w:p>
    <w:p w:rsidR="00F32F98" w:rsidRDefault="00F32F98" w:rsidP="00F32F98">
      <w:pPr>
        <w:pStyle w:val="Paragraf"/>
        <w:ind w:firstLine="0"/>
      </w:pPr>
    </w:p>
    <w:p w:rsidR="00F32F98" w:rsidRPr="000B7F46" w:rsidRDefault="00F32F98" w:rsidP="00F32F98">
      <w:pPr>
        <w:pStyle w:val="Paragraf"/>
        <w:ind w:firstLine="0"/>
      </w:pPr>
    </w:p>
    <w:p w:rsidR="00F32F98" w:rsidRDefault="00F32F98" w:rsidP="00F32F98">
      <w:pPr>
        <w:pStyle w:val="Paragraf"/>
      </w:pPr>
      <w:r>
        <w:t xml:space="preserve">Penulis dilahirkan di </w:t>
      </w:r>
      <w:r>
        <w:rPr>
          <w:lang w:val="en-US"/>
        </w:rPr>
        <w:t>Jakarta</w:t>
      </w:r>
      <w:r>
        <w:t xml:space="preserve"> pada tanggal </w:t>
      </w:r>
      <w:r>
        <w:rPr>
          <w:lang w:val="en-US"/>
        </w:rPr>
        <w:t>2 Juni</w:t>
      </w:r>
      <w:r>
        <w:t xml:space="preserve"> 1993. Penulis adalah anak ke</w:t>
      </w:r>
      <w:r w:rsidR="0026424C">
        <w:rPr>
          <w:lang w:val="en-US"/>
        </w:rPr>
        <w:t>-3</w:t>
      </w:r>
      <w:r>
        <w:t xml:space="preserve"> dari </w:t>
      </w:r>
      <w:r w:rsidR="0026424C">
        <w:rPr>
          <w:lang w:val="en-US"/>
        </w:rPr>
        <w:t>3</w:t>
      </w:r>
      <w:r>
        <w:t xml:space="preserve"> bersaudara, anak dari pasangan </w:t>
      </w:r>
      <w:r>
        <w:rPr>
          <w:lang w:val="en-US"/>
        </w:rPr>
        <w:t>Herry Poerwanto</w:t>
      </w:r>
      <w:r>
        <w:t xml:space="preserve"> dan </w:t>
      </w:r>
      <w:r>
        <w:rPr>
          <w:lang w:val="en-US"/>
        </w:rPr>
        <w:t>Etty Mulhetty</w:t>
      </w:r>
      <w:r>
        <w:t>.</w:t>
      </w:r>
    </w:p>
    <w:p w:rsidR="00F32F98" w:rsidRDefault="0026424C" w:rsidP="00F32F98">
      <w:pPr>
        <w:pStyle w:val="Paragraf"/>
      </w:pPr>
      <w:r>
        <w:t>Penulis menempuh pendidikan sekolah menengah a</w:t>
      </w:r>
      <w:r w:rsidR="00F32F98">
        <w:t xml:space="preserve">tas di SMA </w:t>
      </w:r>
      <w:r w:rsidR="00F32F98">
        <w:rPr>
          <w:lang w:val="en-US"/>
        </w:rPr>
        <w:t xml:space="preserve">Negeri 17 Bekasi </w:t>
      </w:r>
      <w:r w:rsidR="00F32F98">
        <w:t xml:space="preserve">pada tahun 2008 hingga 2011. </w:t>
      </w:r>
      <w:r w:rsidR="0021374F">
        <w:rPr>
          <w:lang w:val="en-US"/>
        </w:rPr>
        <w:t>P</w:t>
      </w:r>
      <w:r w:rsidR="00F32F98">
        <w:t xml:space="preserve">enulis melanjutkan pendidikan perguruan tinggi </w:t>
      </w:r>
      <w:r w:rsidR="00F32F98">
        <w:rPr>
          <w:lang w:val="en-US"/>
        </w:rPr>
        <w:t xml:space="preserve">diploma </w:t>
      </w:r>
      <w:r w:rsidR="00F32F98">
        <w:t xml:space="preserve">di </w:t>
      </w:r>
      <w:r w:rsidR="00F32F98">
        <w:rPr>
          <w:lang w:val="en-US"/>
        </w:rPr>
        <w:t>Program Diploma Institut Pertanian Bogor dengan mengambil Program Keahlian Manajemen Informatika pada tahun 2011 hingga 2014</w:t>
      </w:r>
      <w:r w:rsidR="00F32F98">
        <w:t>.</w:t>
      </w:r>
      <w:r w:rsidR="00F32F98">
        <w:rPr>
          <w:lang w:val="en-US"/>
        </w:rPr>
        <w:t xml:space="preserve"> </w:t>
      </w:r>
      <w:r w:rsidR="0021374F">
        <w:rPr>
          <w:lang w:val="en-US"/>
        </w:rPr>
        <w:t>P</w:t>
      </w:r>
      <w:r w:rsidR="00F32F98">
        <w:rPr>
          <w:lang w:val="en-US"/>
        </w:rPr>
        <w:t>enulis melanjutkan pendidikan sarjana di Departemen Ilmu Komputer</w:t>
      </w:r>
      <w:r w:rsidRPr="0026424C">
        <w:rPr>
          <w:lang w:val="en-US"/>
        </w:rPr>
        <w:t xml:space="preserve"> </w:t>
      </w:r>
      <w:r>
        <w:rPr>
          <w:lang w:val="en-US"/>
        </w:rPr>
        <w:t>Institut Pertanian Bogor</w:t>
      </w:r>
      <w:r w:rsidR="00F32F98">
        <w:rPr>
          <w:lang w:val="en-US"/>
        </w:rPr>
        <w:t>.</w:t>
      </w:r>
    </w:p>
    <w:p w:rsidR="005848C3" w:rsidRPr="005848C3" w:rsidRDefault="005848C3" w:rsidP="00F32F98">
      <w:pPr>
        <w:pStyle w:val="Heading1"/>
      </w:pPr>
    </w:p>
    <w:sectPr w:rsidR="005848C3" w:rsidRPr="005848C3" w:rsidSect="002D4AF3">
      <w:headerReference w:type="even" r:id="rId36"/>
      <w:headerReference w:type="default" r:id="rId37"/>
      <w:headerReference w:type="first" r:id="rId38"/>
      <w:type w:val="oddPage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FBB" w:rsidRDefault="00427FBB" w:rsidP="002A32FD">
      <w:r>
        <w:separator/>
      </w:r>
    </w:p>
  </w:endnote>
  <w:endnote w:type="continuationSeparator" w:id="0">
    <w:p w:rsidR="00427FBB" w:rsidRDefault="00427FBB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FBB" w:rsidRDefault="00427FBB" w:rsidP="002A32FD">
      <w:r>
        <w:separator/>
      </w:r>
    </w:p>
  </w:footnote>
  <w:footnote w:type="continuationSeparator" w:id="0">
    <w:p w:rsidR="00427FBB" w:rsidRDefault="00427FBB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8C" w:rsidRDefault="008E188C" w:rsidP="00367A2B">
    <w:pPr>
      <w:pStyle w:val="Header"/>
    </w:pPr>
  </w:p>
  <w:p w:rsidR="008E188C" w:rsidRDefault="008E1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8C" w:rsidRDefault="008E188C">
    <w:pPr>
      <w:pStyle w:val="Header"/>
    </w:pPr>
  </w:p>
  <w:p w:rsidR="008E188C" w:rsidRDefault="008E18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1526"/>
      <w:docPartObj>
        <w:docPartGallery w:val="Page Numbers (Top of Page)"/>
        <w:docPartUnique/>
      </w:docPartObj>
    </w:sdtPr>
    <w:sdtEndPr/>
    <w:sdtContent>
      <w:p w:rsidR="008E188C" w:rsidRDefault="008E188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E188C" w:rsidRDefault="008E18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8C" w:rsidRDefault="008E188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0" wp14:anchorId="5A6065A1" wp14:editId="3F27BAEA">
              <wp:simplePos x="0" y="0"/>
              <wp:positionH relativeFrom="margin">
                <wp:align>left</wp:align>
              </wp:positionH>
              <wp:positionV relativeFrom="page">
                <wp:posOffset>720090</wp:posOffset>
              </wp:positionV>
              <wp:extent cx="1317625" cy="285115"/>
              <wp:effectExtent l="13335" t="11430" r="12065" b="8255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88C" w:rsidRDefault="008E188C" w:rsidP="004D78CD">
                          <w:pPr>
                            <w:ind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6C90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6065A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5" type="#_x0000_t202" style="position:absolute;left:0;text-align:left;margin-left:0;margin-top:56.7pt;width:103.75pt;height:22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" o:allowoverlap="f" strokecolor="white [3212]">
              <v:textbox inset="0,0,0,0">
                <w:txbxContent>
                  <w:p w:rsidR="008E188C" w:rsidRDefault="008E188C" w:rsidP="004D78CD">
                    <w:pPr>
                      <w:ind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B6C90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8C" w:rsidRDefault="008E188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723A6C49" wp14:editId="46591F16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188C" w:rsidRDefault="008E188C" w:rsidP="00560759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6C90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A6C49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" o:allowoverlap="f" strokecolor="white [3212]">
              <v:textbox inset="0,0,0,0">
                <w:txbxContent>
                  <w:p w:rsidR="008E188C" w:rsidRDefault="008E188C" w:rsidP="00560759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B6C90">
                      <w:rPr>
                        <w:noProof/>
                      </w:rPr>
                      <w:t>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8C" w:rsidRDefault="008E18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ABB"/>
    <w:multiLevelType w:val="hybridMultilevel"/>
    <w:tmpl w:val="F43EA0B4"/>
    <w:lvl w:ilvl="0" w:tplc="FAB8F7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BE4153"/>
    <w:multiLevelType w:val="hybridMultilevel"/>
    <w:tmpl w:val="A7607882"/>
    <w:lvl w:ilvl="0" w:tplc="84843A14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DC7EC1"/>
    <w:multiLevelType w:val="hybridMultilevel"/>
    <w:tmpl w:val="28583C7A"/>
    <w:lvl w:ilvl="0" w:tplc="FAB8F7DA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2443282"/>
    <w:multiLevelType w:val="hybridMultilevel"/>
    <w:tmpl w:val="F43EA0B4"/>
    <w:lvl w:ilvl="0" w:tplc="FAB8F7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3AD65E4"/>
    <w:multiLevelType w:val="hybridMultilevel"/>
    <w:tmpl w:val="E05A7E30"/>
    <w:lvl w:ilvl="0" w:tplc="E0DCF0C2">
      <w:start w:val="1"/>
      <w:numFmt w:val="decimal"/>
      <w:lvlText w:val="%1"/>
      <w:lvlJc w:val="left"/>
      <w:pPr>
        <w:ind w:left="780" w:hanging="420"/>
      </w:pPr>
      <w:rPr>
        <w:sz w:val="24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7520B"/>
    <w:multiLevelType w:val="hybridMultilevel"/>
    <w:tmpl w:val="91ACE5E6"/>
    <w:lvl w:ilvl="0" w:tplc="5B6CA412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ABE7DE8"/>
    <w:multiLevelType w:val="hybridMultilevel"/>
    <w:tmpl w:val="F0104CBE"/>
    <w:lvl w:ilvl="0" w:tplc="98A22E46">
      <w:start w:val="1"/>
      <w:numFmt w:val="decimal"/>
      <w:lvlText w:val="%1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AC50D6A"/>
    <w:multiLevelType w:val="hybridMultilevel"/>
    <w:tmpl w:val="8E106140"/>
    <w:lvl w:ilvl="0" w:tplc="A2867D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7080A"/>
    <w:multiLevelType w:val="hybridMultilevel"/>
    <w:tmpl w:val="0AEC467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2F75C41"/>
    <w:multiLevelType w:val="hybridMultilevel"/>
    <w:tmpl w:val="CF660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1F4B78"/>
    <w:multiLevelType w:val="hybridMultilevel"/>
    <w:tmpl w:val="57FE47B2"/>
    <w:lvl w:ilvl="0" w:tplc="F314E178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87A6AF2"/>
    <w:multiLevelType w:val="hybridMultilevel"/>
    <w:tmpl w:val="422E3144"/>
    <w:lvl w:ilvl="0" w:tplc="FAB8F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62658"/>
    <w:multiLevelType w:val="hybridMultilevel"/>
    <w:tmpl w:val="6C5A5694"/>
    <w:lvl w:ilvl="0" w:tplc="FAB8F7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6BD10E5"/>
    <w:multiLevelType w:val="hybridMultilevel"/>
    <w:tmpl w:val="C9C8BB94"/>
    <w:lvl w:ilvl="0" w:tplc="C7EA12B4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6E03EE2"/>
    <w:multiLevelType w:val="hybridMultilevel"/>
    <w:tmpl w:val="59C8B11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8216771"/>
    <w:multiLevelType w:val="hybridMultilevel"/>
    <w:tmpl w:val="5C7EA280"/>
    <w:lvl w:ilvl="0" w:tplc="88F82C1E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270C"/>
    <w:multiLevelType w:val="hybridMultilevel"/>
    <w:tmpl w:val="F43EA0B4"/>
    <w:lvl w:ilvl="0" w:tplc="FAB8F7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C3C526F"/>
    <w:multiLevelType w:val="hybridMultilevel"/>
    <w:tmpl w:val="BB8686DE"/>
    <w:lvl w:ilvl="0" w:tplc="88F82C1E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E66703A"/>
    <w:multiLevelType w:val="hybridMultilevel"/>
    <w:tmpl w:val="C9AEB894"/>
    <w:lvl w:ilvl="0" w:tplc="7F50B4B2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0C84580"/>
    <w:multiLevelType w:val="hybridMultilevel"/>
    <w:tmpl w:val="26F01CC6"/>
    <w:lvl w:ilvl="0" w:tplc="58AAD3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A4AC5"/>
    <w:multiLevelType w:val="hybridMultilevel"/>
    <w:tmpl w:val="D7DCB312"/>
    <w:lvl w:ilvl="0" w:tplc="3C18B64A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E024862"/>
    <w:multiLevelType w:val="hybridMultilevel"/>
    <w:tmpl w:val="ECF2919C"/>
    <w:lvl w:ilvl="0" w:tplc="829034DC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42D77"/>
    <w:multiLevelType w:val="hybridMultilevel"/>
    <w:tmpl w:val="8DA0C67C"/>
    <w:lvl w:ilvl="0" w:tplc="0ED4192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C7035"/>
    <w:multiLevelType w:val="hybridMultilevel"/>
    <w:tmpl w:val="BE684D36"/>
    <w:lvl w:ilvl="0" w:tplc="6E344696">
      <w:start w:val="1"/>
      <w:numFmt w:val="decimal"/>
      <w:lvlText w:val="%1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46302D0"/>
    <w:multiLevelType w:val="hybridMultilevel"/>
    <w:tmpl w:val="4334921E"/>
    <w:lvl w:ilvl="0" w:tplc="88F82C1E">
      <w:start w:val="1"/>
      <w:numFmt w:val="decimal"/>
      <w:lvlText w:val="%1"/>
      <w:lvlJc w:val="left"/>
      <w:pPr>
        <w:ind w:left="1288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6ED9438B"/>
    <w:multiLevelType w:val="hybridMultilevel"/>
    <w:tmpl w:val="C32C0144"/>
    <w:lvl w:ilvl="0" w:tplc="F5682B1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26B46"/>
    <w:multiLevelType w:val="hybridMultilevel"/>
    <w:tmpl w:val="920A380C"/>
    <w:lvl w:ilvl="0" w:tplc="FAB8F7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8"/>
  </w:num>
  <w:num w:numId="7">
    <w:abstractNumId w:val="27"/>
  </w:num>
  <w:num w:numId="8">
    <w:abstractNumId w:val="22"/>
  </w:num>
  <w:num w:numId="9">
    <w:abstractNumId w:val="20"/>
  </w:num>
  <w:num w:numId="10">
    <w:abstractNumId w:val="9"/>
  </w:num>
  <w:num w:numId="11">
    <w:abstractNumId w:val="12"/>
  </w:num>
  <w:num w:numId="12">
    <w:abstractNumId w:val="17"/>
  </w:num>
  <w:num w:numId="13">
    <w:abstractNumId w:val="0"/>
  </w:num>
  <w:num w:numId="14">
    <w:abstractNumId w:val="3"/>
  </w:num>
  <w:num w:numId="15">
    <w:abstractNumId w:val="10"/>
  </w:num>
  <w:num w:numId="16">
    <w:abstractNumId w:val="19"/>
  </w:num>
  <w:num w:numId="17">
    <w:abstractNumId w:val="26"/>
  </w:num>
  <w:num w:numId="18">
    <w:abstractNumId w:val="24"/>
  </w:num>
  <w:num w:numId="19">
    <w:abstractNumId w:val="6"/>
  </w:num>
  <w:num w:numId="20">
    <w:abstractNumId w:val="14"/>
  </w:num>
  <w:num w:numId="21">
    <w:abstractNumId w:val="21"/>
  </w:num>
  <w:num w:numId="22">
    <w:abstractNumId w:val="23"/>
  </w:num>
  <w:num w:numId="23">
    <w:abstractNumId w:val="1"/>
  </w:num>
  <w:num w:numId="24">
    <w:abstractNumId w:val="2"/>
  </w:num>
  <w:num w:numId="25">
    <w:abstractNumId w:val="18"/>
  </w:num>
  <w:num w:numId="26">
    <w:abstractNumId w:val="25"/>
  </w:num>
  <w:num w:numId="27">
    <w:abstractNumId w:val="16"/>
  </w:num>
  <w:num w:numId="2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attachedTemplate r:id="rId1"/>
  <w:defaultTabStop w:val="567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-relative:page;mso-position-vertical-relative:margin;mso-width-relative:margin;mso-height-relative:margin" o:allowoverlap="f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3A"/>
    <w:rsid w:val="00000446"/>
    <w:rsid w:val="00000978"/>
    <w:rsid w:val="0000118D"/>
    <w:rsid w:val="00001F5E"/>
    <w:rsid w:val="00003DE3"/>
    <w:rsid w:val="00005153"/>
    <w:rsid w:val="00007CCE"/>
    <w:rsid w:val="0001105C"/>
    <w:rsid w:val="00013066"/>
    <w:rsid w:val="000144AD"/>
    <w:rsid w:val="00015668"/>
    <w:rsid w:val="000159A5"/>
    <w:rsid w:val="0001741B"/>
    <w:rsid w:val="00017BE0"/>
    <w:rsid w:val="000204C5"/>
    <w:rsid w:val="00021CD4"/>
    <w:rsid w:val="000242E4"/>
    <w:rsid w:val="000271F1"/>
    <w:rsid w:val="000409C4"/>
    <w:rsid w:val="00041276"/>
    <w:rsid w:val="00042948"/>
    <w:rsid w:val="00042E8A"/>
    <w:rsid w:val="000455F5"/>
    <w:rsid w:val="00047C78"/>
    <w:rsid w:val="00050A30"/>
    <w:rsid w:val="00054579"/>
    <w:rsid w:val="00061CFC"/>
    <w:rsid w:val="00062021"/>
    <w:rsid w:val="000636A0"/>
    <w:rsid w:val="00064798"/>
    <w:rsid w:val="00064810"/>
    <w:rsid w:val="00064879"/>
    <w:rsid w:val="0006719A"/>
    <w:rsid w:val="0007213A"/>
    <w:rsid w:val="0007311B"/>
    <w:rsid w:val="00081161"/>
    <w:rsid w:val="00085464"/>
    <w:rsid w:val="00086BFA"/>
    <w:rsid w:val="00095231"/>
    <w:rsid w:val="00096270"/>
    <w:rsid w:val="00097462"/>
    <w:rsid w:val="00097995"/>
    <w:rsid w:val="000A1A0B"/>
    <w:rsid w:val="000A569C"/>
    <w:rsid w:val="000A5E38"/>
    <w:rsid w:val="000A7745"/>
    <w:rsid w:val="000B024A"/>
    <w:rsid w:val="000B5848"/>
    <w:rsid w:val="000B652D"/>
    <w:rsid w:val="000B6A50"/>
    <w:rsid w:val="000B74F8"/>
    <w:rsid w:val="000C1246"/>
    <w:rsid w:val="000C1CE2"/>
    <w:rsid w:val="000C4F6A"/>
    <w:rsid w:val="000C70BE"/>
    <w:rsid w:val="000D0370"/>
    <w:rsid w:val="000D09B7"/>
    <w:rsid w:val="000D27CE"/>
    <w:rsid w:val="000E1B44"/>
    <w:rsid w:val="000E325C"/>
    <w:rsid w:val="000E3BE6"/>
    <w:rsid w:val="000F08C7"/>
    <w:rsid w:val="000F1993"/>
    <w:rsid w:val="000F28EB"/>
    <w:rsid w:val="000F312B"/>
    <w:rsid w:val="000F32B5"/>
    <w:rsid w:val="000F32F1"/>
    <w:rsid w:val="000F7A47"/>
    <w:rsid w:val="00100D00"/>
    <w:rsid w:val="00101994"/>
    <w:rsid w:val="00101FF4"/>
    <w:rsid w:val="00102637"/>
    <w:rsid w:val="00102DC1"/>
    <w:rsid w:val="00103080"/>
    <w:rsid w:val="00104F5B"/>
    <w:rsid w:val="00105E58"/>
    <w:rsid w:val="00110828"/>
    <w:rsid w:val="0011250C"/>
    <w:rsid w:val="00113A6F"/>
    <w:rsid w:val="00114FDB"/>
    <w:rsid w:val="001164A8"/>
    <w:rsid w:val="001176E1"/>
    <w:rsid w:val="001179C6"/>
    <w:rsid w:val="0012229F"/>
    <w:rsid w:val="00123992"/>
    <w:rsid w:val="00130093"/>
    <w:rsid w:val="00132489"/>
    <w:rsid w:val="00132FF2"/>
    <w:rsid w:val="00135CD4"/>
    <w:rsid w:val="00141FCF"/>
    <w:rsid w:val="00144C97"/>
    <w:rsid w:val="00147375"/>
    <w:rsid w:val="00150D9E"/>
    <w:rsid w:val="00150FD7"/>
    <w:rsid w:val="0015169C"/>
    <w:rsid w:val="00152BB6"/>
    <w:rsid w:val="0015442B"/>
    <w:rsid w:val="00160A80"/>
    <w:rsid w:val="00161164"/>
    <w:rsid w:val="00165674"/>
    <w:rsid w:val="00167CD6"/>
    <w:rsid w:val="00172BE6"/>
    <w:rsid w:val="00181332"/>
    <w:rsid w:val="00185707"/>
    <w:rsid w:val="001858B1"/>
    <w:rsid w:val="001A0EB8"/>
    <w:rsid w:val="001A1033"/>
    <w:rsid w:val="001A204D"/>
    <w:rsid w:val="001A223B"/>
    <w:rsid w:val="001A43AF"/>
    <w:rsid w:val="001A5AD5"/>
    <w:rsid w:val="001A663D"/>
    <w:rsid w:val="001A76BF"/>
    <w:rsid w:val="001B1122"/>
    <w:rsid w:val="001B186E"/>
    <w:rsid w:val="001B3D96"/>
    <w:rsid w:val="001B4790"/>
    <w:rsid w:val="001B49F3"/>
    <w:rsid w:val="001B56B4"/>
    <w:rsid w:val="001B7827"/>
    <w:rsid w:val="001B7CE4"/>
    <w:rsid w:val="001C10D1"/>
    <w:rsid w:val="001C49B9"/>
    <w:rsid w:val="001C56D5"/>
    <w:rsid w:val="001C63F0"/>
    <w:rsid w:val="001C69F2"/>
    <w:rsid w:val="001C6B4B"/>
    <w:rsid w:val="001D0359"/>
    <w:rsid w:val="001D036D"/>
    <w:rsid w:val="001D0CBF"/>
    <w:rsid w:val="001E1219"/>
    <w:rsid w:val="001E1DF3"/>
    <w:rsid w:val="001E3B81"/>
    <w:rsid w:val="001E405D"/>
    <w:rsid w:val="001E4993"/>
    <w:rsid w:val="001E6372"/>
    <w:rsid w:val="001E7336"/>
    <w:rsid w:val="001F083D"/>
    <w:rsid w:val="001F0FCA"/>
    <w:rsid w:val="001F4C32"/>
    <w:rsid w:val="001F652E"/>
    <w:rsid w:val="001F7CF0"/>
    <w:rsid w:val="00200C87"/>
    <w:rsid w:val="00202030"/>
    <w:rsid w:val="0020481A"/>
    <w:rsid w:val="00204D7D"/>
    <w:rsid w:val="00205B79"/>
    <w:rsid w:val="00205B83"/>
    <w:rsid w:val="0021134B"/>
    <w:rsid w:val="00211F95"/>
    <w:rsid w:val="0021374F"/>
    <w:rsid w:val="00214F32"/>
    <w:rsid w:val="00223216"/>
    <w:rsid w:val="002259D1"/>
    <w:rsid w:val="00226470"/>
    <w:rsid w:val="00226BE1"/>
    <w:rsid w:val="00227F32"/>
    <w:rsid w:val="00231578"/>
    <w:rsid w:val="0023359A"/>
    <w:rsid w:val="0023424D"/>
    <w:rsid w:val="00235B27"/>
    <w:rsid w:val="00241E82"/>
    <w:rsid w:val="00245500"/>
    <w:rsid w:val="00246A70"/>
    <w:rsid w:val="00246ADD"/>
    <w:rsid w:val="0025355F"/>
    <w:rsid w:val="002548E1"/>
    <w:rsid w:val="0026424C"/>
    <w:rsid w:val="0026617A"/>
    <w:rsid w:val="002707DB"/>
    <w:rsid w:val="002711AE"/>
    <w:rsid w:val="00272D73"/>
    <w:rsid w:val="00275625"/>
    <w:rsid w:val="00276AF1"/>
    <w:rsid w:val="00277656"/>
    <w:rsid w:val="00283265"/>
    <w:rsid w:val="00283A1F"/>
    <w:rsid w:val="002860AD"/>
    <w:rsid w:val="00290D60"/>
    <w:rsid w:val="00291893"/>
    <w:rsid w:val="00291CA5"/>
    <w:rsid w:val="00292415"/>
    <w:rsid w:val="00293C28"/>
    <w:rsid w:val="00293DE2"/>
    <w:rsid w:val="002A1828"/>
    <w:rsid w:val="002A32FD"/>
    <w:rsid w:val="002A4599"/>
    <w:rsid w:val="002A7F92"/>
    <w:rsid w:val="002B0954"/>
    <w:rsid w:val="002B0C16"/>
    <w:rsid w:val="002B0FA5"/>
    <w:rsid w:val="002B199C"/>
    <w:rsid w:val="002B1E5D"/>
    <w:rsid w:val="002B2317"/>
    <w:rsid w:val="002B2F1A"/>
    <w:rsid w:val="002B449D"/>
    <w:rsid w:val="002B62AC"/>
    <w:rsid w:val="002B689A"/>
    <w:rsid w:val="002B7F9E"/>
    <w:rsid w:val="002C0C1F"/>
    <w:rsid w:val="002C40BC"/>
    <w:rsid w:val="002C41B2"/>
    <w:rsid w:val="002C5216"/>
    <w:rsid w:val="002C6858"/>
    <w:rsid w:val="002C7014"/>
    <w:rsid w:val="002C73E8"/>
    <w:rsid w:val="002D0B9F"/>
    <w:rsid w:val="002D1997"/>
    <w:rsid w:val="002D4AF3"/>
    <w:rsid w:val="002D5496"/>
    <w:rsid w:val="002D78AF"/>
    <w:rsid w:val="002E316D"/>
    <w:rsid w:val="002E7108"/>
    <w:rsid w:val="002F06F1"/>
    <w:rsid w:val="002F0A98"/>
    <w:rsid w:val="002F1CA4"/>
    <w:rsid w:val="002F2F10"/>
    <w:rsid w:val="002F417A"/>
    <w:rsid w:val="002F6F6F"/>
    <w:rsid w:val="00305324"/>
    <w:rsid w:val="00307456"/>
    <w:rsid w:val="003108C3"/>
    <w:rsid w:val="00311214"/>
    <w:rsid w:val="003122F4"/>
    <w:rsid w:val="003125B1"/>
    <w:rsid w:val="00320F11"/>
    <w:rsid w:val="003240D0"/>
    <w:rsid w:val="0032497C"/>
    <w:rsid w:val="00324E27"/>
    <w:rsid w:val="00326882"/>
    <w:rsid w:val="003270AE"/>
    <w:rsid w:val="00327307"/>
    <w:rsid w:val="003311DA"/>
    <w:rsid w:val="00331393"/>
    <w:rsid w:val="00331695"/>
    <w:rsid w:val="00341A74"/>
    <w:rsid w:val="0034247C"/>
    <w:rsid w:val="00346F56"/>
    <w:rsid w:val="00347691"/>
    <w:rsid w:val="00351288"/>
    <w:rsid w:val="0035160C"/>
    <w:rsid w:val="00352C87"/>
    <w:rsid w:val="00352EFD"/>
    <w:rsid w:val="00353360"/>
    <w:rsid w:val="00353F5E"/>
    <w:rsid w:val="00354E2B"/>
    <w:rsid w:val="00357CE3"/>
    <w:rsid w:val="00360735"/>
    <w:rsid w:val="00360939"/>
    <w:rsid w:val="00361D28"/>
    <w:rsid w:val="00367A2B"/>
    <w:rsid w:val="003722F8"/>
    <w:rsid w:val="00372D87"/>
    <w:rsid w:val="00380BE2"/>
    <w:rsid w:val="00381A2C"/>
    <w:rsid w:val="00381F1A"/>
    <w:rsid w:val="003833FC"/>
    <w:rsid w:val="00384492"/>
    <w:rsid w:val="00385B4F"/>
    <w:rsid w:val="003950D0"/>
    <w:rsid w:val="0039604F"/>
    <w:rsid w:val="003A13B1"/>
    <w:rsid w:val="003A1576"/>
    <w:rsid w:val="003A40A4"/>
    <w:rsid w:val="003B0EB0"/>
    <w:rsid w:val="003B4418"/>
    <w:rsid w:val="003B4BDD"/>
    <w:rsid w:val="003B5A77"/>
    <w:rsid w:val="003B634A"/>
    <w:rsid w:val="003C15B7"/>
    <w:rsid w:val="003C3A65"/>
    <w:rsid w:val="003D159E"/>
    <w:rsid w:val="003D18CF"/>
    <w:rsid w:val="003D18F8"/>
    <w:rsid w:val="003D3914"/>
    <w:rsid w:val="003D614A"/>
    <w:rsid w:val="003D6EF4"/>
    <w:rsid w:val="003E005F"/>
    <w:rsid w:val="003E0803"/>
    <w:rsid w:val="003E1A13"/>
    <w:rsid w:val="003E291C"/>
    <w:rsid w:val="003E512B"/>
    <w:rsid w:val="003E6B15"/>
    <w:rsid w:val="003F32B6"/>
    <w:rsid w:val="003F4B71"/>
    <w:rsid w:val="003F56C4"/>
    <w:rsid w:val="004001D0"/>
    <w:rsid w:val="0040293D"/>
    <w:rsid w:val="004125DB"/>
    <w:rsid w:val="0041261E"/>
    <w:rsid w:val="004164F4"/>
    <w:rsid w:val="00422F6F"/>
    <w:rsid w:val="00427FBB"/>
    <w:rsid w:val="00427FC3"/>
    <w:rsid w:val="00431522"/>
    <w:rsid w:val="004315AA"/>
    <w:rsid w:val="00436448"/>
    <w:rsid w:val="00440FF6"/>
    <w:rsid w:val="00442579"/>
    <w:rsid w:val="00442D8F"/>
    <w:rsid w:val="00443CBC"/>
    <w:rsid w:val="00445F5C"/>
    <w:rsid w:val="00446437"/>
    <w:rsid w:val="00447B1C"/>
    <w:rsid w:val="004537E4"/>
    <w:rsid w:val="004537F9"/>
    <w:rsid w:val="004601CB"/>
    <w:rsid w:val="004611F0"/>
    <w:rsid w:val="0046216A"/>
    <w:rsid w:val="004622F1"/>
    <w:rsid w:val="00465114"/>
    <w:rsid w:val="0046650A"/>
    <w:rsid w:val="004711C5"/>
    <w:rsid w:val="00471486"/>
    <w:rsid w:val="004773BA"/>
    <w:rsid w:val="00482B76"/>
    <w:rsid w:val="004901E3"/>
    <w:rsid w:val="00491580"/>
    <w:rsid w:val="00493A11"/>
    <w:rsid w:val="00493C72"/>
    <w:rsid w:val="00495BDE"/>
    <w:rsid w:val="00495DB1"/>
    <w:rsid w:val="0049793D"/>
    <w:rsid w:val="004A18A1"/>
    <w:rsid w:val="004A4FA2"/>
    <w:rsid w:val="004B029D"/>
    <w:rsid w:val="004B1374"/>
    <w:rsid w:val="004B2C7D"/>
    <w:rsid w:val="004B6F38"/>
    <w:rsid w:val="004C1B78"/>
    <w:rsid w:val="004C2666"/>
    <w:rsid w:val="004D413B"/>
    <w:rsid w:val="004D64A0"/>
    <w:rsid w:val="004D74E2"/>
    <w:rsid w:val="004D78CD"/>
    <w:rsid w:val="004E0421"/>
    <w:rsid w:val="004E19A3"/>
    <w:rsid w:val="004F08A3"/>
    <w:rsid w:val="004F2FEC"/>
    <w:rsid w:val="004F32EA"/>
    <w:rsid w:val="004F3457"/>
    <w:rsid w:val="004F5B65"/>
    <w:rsid w:val="004F69F0"/>
    <w:rsid w:val="00511C32"/>
    <w:rsid w:val="00511CB4"/>
    <w:rsid w:val="005127D1"/>
    <w:rsid w:val="00513A77"/>
    <w:rsid w:val="00514D45"/>
    <w:rsid w:val="0051553A"/>
    <w:rsid w:val="00516924"/>
    <w:rsid w:val="00517738"/>
    <w:rsid w:val="00520A4C"/>
    <w:rsid w:val="00524BF6"/>
    <w:rsid w:val="00532135"/>
    <w:rsid w:val="005346B5"/>
    <w:rsid w:val="00535C7A"/>
    <w:rsid w:val="00536C69"/>
    <w:rsid w:val="005377B8"/>
    <w:rsid w:val="0054114C"/>
    <w:rsid w:val="005419D3"/>
    <w:rsid w:val="0054223B"/>
    <w:rsid w:val="00545A25"/>
    <w:rsid w:val="00546038"/>
    <w:rsid w:val="00554F5D"/>
    <w:rsid w:val="00560759"/>
    <w:rsid w:val="00563E8A"/>
    <w:rsid w:val="0056573A"/>
    <w:rsid w:val="00565F54"/>
    <w:rsid w:val="005672E9"/>
    <w:rsid w:val="00571598"/>
    <w:rsid w:val="00584053"/>
    <w:rsid w:val="005848C3"/>
    <w:rsid w:val="00584DA6"/>
    <w:rsid w:val="00594073"/>
    <w:rsid w:val="00595490"/>
    <w:rsid w:val="00596B6F"/>
    <w:rsid w:val="00597719"/>
    <w:rsid w:val="00597DE7"/>
    <w:rsid w:val="005A0453"/>
    <w:rsid w:val="005A2C1F"/>
    <w:rsid w:val="005A3DC0"/>
    <w:rsid w:val="005A52C6"/>
    <w:rsid w:val="005A7854"/>
    <w:rsid w:val="005A7D08"/>
    <w:rsid w:val="005B51BF"/>
    <w:rsid w:val="005B5808"/>
    <w:rsid w:val="005C1A9F"/>
    <w:rsid w:val="005C1E52"/>
    <w:rsid w:val="005C3A2F"/>
    <w:rsid w:val="005D25D1"/>
    <w:rsid w:val="005D2A1A"/>
    <w:rsid w:val="005D7B47"/>
    <w:rsid w:val="005E2F8C"/>
    <w:rsid w:val="005E42A4"/>
    <w:rsid w:val="005E49A1"/>
    <w:rsid w:val="005E532A"/>
    <w:rsid w:val="005E553D"/>
    <w:rsid w:val="005E5A16"/>
    <w:rsid w:val="005F3615"/>
    <w:rsid w:val="005F5FEC"/>
    <w:rsid w:val="005F794C"/>
    <w:rsid w:val="00603100"/>
    <w:rsid w:val="00603EA2"/>
    <w:rsid w:val="00605A9B"/>
    <w:rsid w:val="00605F78"/>
    <w:rsid w:val="006061DB"/>
    <w:rsid w:val="00606570"/>
    <w:rsid w:val="00607A46"/>
    <w:rsid w:val="00614F00"/>
    <w:rsid w:val="00615497"/>
    <w:rsid w:val="006204E5"/>
    <w:rsid w:val="006223D6"/>
    <w:rsid w:val="00622D42"/>
    <w:rsid w:val="00623DB4"/>
    <w:rsid w:val="00624DD4"/>
    <w:rsid w:val="00626699"/>
    <w:rsid w:val="00634AEA"/>
    <w:rsid w:val="0063513F"/>
    <w:rsid w:val="00637F52"/>
    <w:rsid w:val="006458D3"/>
    <w:rsid w:val="006505A1"/>
    <w:rsid w:val="00651E80"/>
    <w:rsid w:val="00652CEE"/>
    <w:rsid w:val="00654E4C"/>
    <w:rsid w:val="006605B2"/>
    <w:rsid w:val="006613B1"/>
    <w:rsid w:val="00664282"/>
    <w:rsid w:val="00670A93"/>
    <w:rsid w:val="006711B3"/>
    <w:rsid w:val="00671464"/>
    <w:rsid w:val="00680AD2"/>
    <w:rsid w:val="00681B81"/>
    <w:rsid w:val="0068227F"/>
    <w:rsid w:val="00684A6D"/>
    <w:rsid w:val="00686A4A"/>
    <w:rsid w:val="0068724D"/>
    <w:rsid w:val="006937D1"/>
    <w:rsid w:val="00694962"/>
    <w:rsid w:val="00694A57"/>
    <w:rsid w:val="00695333"/>
    <w:rsid w:val="006956C9"/>
    <w:rsid w:val="006963D5"/>
    <w:rsid w:val="006A22E9"/>
    <w:rsid w:val="006A307A"/>
    <w:rsid w:val="006A3EEF"/>
    <w:rsid w:val="006A4E49"/>
    <w:rsid w:val="006A6609"/>
    <w:rsid w:val="006B0D66"/>
    <w:rsid w:val="006B1D70"/>
    <w:rsid w:val="006B63ED"/>
    <w:rsid w:val="006C496A"/>
    <w:rsid w:val="006C5287"/>
    <w:rsid w:val="006D04E7"/>
    <w:rsid w:val="006D1A56"/>
    <w:rsid w:val="006D2413"/>
    <w:rsid w:val="006D2722"/>
    <w:rsid w:val="006D4CE7"/>
    <w:rsid w:val="006D55C0"/>
    <w:rsid w:val="006E3F81"/>
    <w:rsid w:val="006F0A3B"/>
    <w:rsid w:val="006F0F35"/>
    <w:rsid w:val="006F191C"/>
    <w:rsid w:val="006F1C30"/>
    <w:rsid w:val="006F37A6"/>
    <w:rsid w:val="006F7817"/>
    <w:rsid w:val="00703F22"/>
    <w:rsid w:val="00704E48"/>
    <w:rsid w:val="0071026D"/>
    <w:rsid w:val="00710BC0"/>
    <w:rsid w:val="00710CE3"/>
    <w:rsid w:val="00710D34"/>
    <w:rsid w:val="00713B2F"/>
    <w:rsid w:val="00715599"/>
    <w:rsid w:val="00715C50"/>
    <w:rsid w:val="00715E1E"/>
    <w:rsid w:val="00720E9F"/>
    <w:rsid w:val="00722C8F"/>
    <w:rsid w:val="007262B1"/>
    <w:rsid w:val="007268CB"/>
    <w:rsid w:val="0073033A"/>
    <w:rsid w:val="007303D9"/>
    <w:rsid w:val="007309B0"/>
    <w:rsid w:val="00731D8A"/>
    <w:rsid w:val="007329D3"/>
    <w:rsid w:val="007411C8"/>
    <w:rsid w:val="007416BC"/>
    <w:rsid w:val="00743464"/>
    <w:rsid w:val="00750FD6"/>
    <w:rsid w:val="0075443D"/>
    <w:rsid w:val="00761053"/>
    <w:rsid w:val="0076374E"/>
    <w:rsid w:val="00763E65"/>
    <w:rsid w:val="00765762"/>
    <w:rsid w:val="0076619B"/>
    <w:rsid w:val="0076686B"/>
    <w:rsid w:val="00767719"/>
    <w:rsid w:val="00767AD5"/>
    <w:rsid w:val="00767C59"/>
    <w:rsid w:val="00771AD6"/>
    <w:rsid w:val="007728C1"/>
    <w:rsid w:val="00774F39"/>
    <w:rsid w:val="007768DD"/>
    <w:rsid w:val="0077709E"/>
    <w:rsid w:val="00781768"/>
    <w:rsid w:val="00781E9E"/>
    <w:rsid w:val="007825E4"/>
    <w:rsid w:val="00782687"/>
    <w:rsid w:val="00782B73"/>
    <w:rsid w:val="00785881"/>
    <w:rsid w:val="007861DF"/>
    <w:rsid w:val="00786EF2"/>
    <w:rsid w:val="007900B0"/>
    <w:rsid w:val="00791716"/>
    <w:rsid w:val="00791EB9"/>
    <w:rsid w:val="00793899"/>
    <w:rsid w:val="007939F4"/>
    <w:rsid w:val="00796DB2"/>
    <w:rsid w:val="007A5F4C"/>
    <w:rsid w:val="007A66BC"/>
    <w:rsid w:val="007A6E0E"/>
    <w:rsid w:val="007B168D"/>
    <w:rsid w:val="007B181A"/>
    <w:rsid w:val="007B259B"/>
    <w:rsid w:val="007B279A"/>
    <w:rsid w:val="007B2A09"/>
    <w:rsid w:val="007B5876"/>
    <w:rsid w:val="007B62FA"/>
    <w:rsid w:val="007B688C"/>
    <w:rsid w:val="007C3718"/>
    <w:rsid w:val="007D7BEA"/>
    <w:rsid w:val="007E065C"/>
    <w:rsid w:val="007E16D9"/>
    <w:rsid w:val="007E5395"/>
    <w:rsid w:val="007E6032"/>
    <w:rsid w:val="007F0758"/>
    <w:rsid w:val="007F2AA6"/>
    <w:rsid w:val="007F4DCA"/>
    <w:rsid w:val="00803859"/>
    <w:rsid w:val="00806C4B"/>
    <w:rsid w:val="00812BC5"/>
    <w:rsid w:val="00815069"/>
    <w:rsid w:val="00815235"/>
    <w:rsid w:val="00815F03"/>
    <w:rsid w:val="00821A80"/>
    <w:rsid w:val="00823740"/>
    <w:rsid w:val="00827BA1"/>
    <w:rsid w:val="00831680"/>
    <w:rsid w:val="00832682"/>
    <w:rsid w:val="00833699"/>
    <w:rsid w:val="00834EF4"/>
    <w:rsid w:val="008363A7"/>
    <w:rsid w:val="00836778"/>
    <w:rsid w:val="0083678A"/>
    <w:rsid w:val="00843ACF"/>
    <w:rsid w:val="00843D29"/>
    <w:rsid w:val="00846D78"/>
    <w:rsid w:val="00846E04"/>
    <w:rsid w:val="00847047"/>
    <w:rsid w:val="0085023D"/>
    <w:rsid w:val="00850EE8"/>
    <w:rsid w:val="00855863"/>
    <w:rsid w:val="008562A3"/>
    <w:rsid w:val="00857632"/>
    <w:rsid w:val="00876527"/>
    <w:rsid w:val="00876BAD"/>
    <w:rsid w:val="00876C4D"/>
    <w:rsid w:val="00877EE2"/>
    <w:rsid w:val="008812EE"/>
    <w:rsid w:val="008815D6"/>
    <w:rsid w:val="00881C66"/>
    <w:rsid w:val="00882756"/>
    <w:rsid w:val="0088289D"/>
    <w:rsid w:val="00883E72"/>
    <w:rsid w:val="00886A7A"/>
    <w:rsid w:val="00887ABB"/>
    <w:rsid w:val="00887CE4"/>
    <w:rsid w:val="0089358A"/>
    <w:rsid w:val="008963D1"/>
    <w:rsid w:val="008A7CC5"/>
    <w:rsid w:val="008B29B5"/>
    <w:rsid w:val="008B3E43"/>
    <w:rsid w:val="008B448A"/>
    <w:rsid w:val="008B7F12"/>
    <w:rsid w:val="008C2B2F"/>
    <w:rsid w:val="008C2E63"/>
    <w:rsid w:val="008C4D5B"/>
    <w:rsid w:val="008C5BAD"/>
    <w:rsid w:val="008C601E"/>
    <w:rsid w:val="008C635C"/>
    <w:rsid w:val="008D131C"/>
    <w:rsid w:val="008D6C90"/>
    <w:rsid w:val="008E188C"/>
    <w:rsid w:val="008E2FC1"/>
    <w:rsid w:val="008F07E0"/>
    <w:rsid w:val="008F0A90"/>
    <w:rsid w:val="008F182E"/>
    <w:rsid w:val="008F2CC1"/>
    <w:rsid w:val="008F3EDB"/>
    <w:rsid w:val="008F427F"/>
    <w:rsid w:val="008F6C25"/>
    <w:rsid w:val="009002A3"/>
    <w:rsid w:val="00904D06"/>
    <w:rsid w:val="00905A74"/>
    <w:rsid w:val="00910E43"/>
    <w:rsid w:val="00912B71"/>
    <w:rsid w:val="00913411"/>
    <w:rsid w:val="009134EB"/>
    <w:rsid w:val="00914F38"/>
    <w:rsid w:val="009158EF"/>
    <w:rsid w:val="00916703"/>
    <w:rsid w:val="00916AFE"/>
    <w:rsid w:val="00921696"/>
    <w:rsid w:val="0092242B"/>
    <w:rsid w:val="0092557E"/>
    <w:rsid w:val="00926FDF"/>
    <w:rsid w:val="00931F4B"/>
    <w:rsid w:val="009331F4"/>
    <w:rsid w:val="00934E3B"/>
    <w:rsid w:val="00934F8C"/>
    <w:rsid w:val="00936B8C"/>
    <w:rsid w:val="00937D0A"/>
    <w:rsid w:val="00941252"/>
    <w:rsid w:val="00941D00"/>
    <w:rsid w:val="00941E80"/>
    <w:rsid w:val="00942F36"/>
    <w:rsid w:val="009433B3"/>
    <w:rsid w:val="00943A2C"/>
    <w:rsid w:val="00951FFF"/>
    <w:rsid w:val="009543CF"/>
    <w:rsid w:val="00954B87"/>
    <w:rsid w:val="00956306"/>
    <w:rsid w:val="00964DBD"/>
    <w:rsid w:val="00965076"/>
    <w:rsid w:val="00965693"/>
    <w:rsid w:val="009674B3"/>
    <w:rsid w:val="009710C1"/>
    <w:rsid w:val="00971645"/>
    <w:rsid w:val="009717DC"/>
    <w:rsid w:val="00972731"/>
    <w:rsid w:val="00974CE8"/>
    <w:rsid w:val="009803BA"/>
    <w:rsid w:val="00981777"/>
    <w:rsid w:val="00982319"/>
    <w:rsid w:val="00984307"/>
    <w:rsid w:val="009902A4"/>
    <w:rsid w:val="00992903"/>
    <w:rsid w:val="009935BF"/>
    <w:rsid w:val="009956F2"/>
    <w:rsid w:val="00995AA2"/>
    <w:rsid w:val="00995B05"/>
    <w:rsid w:val="009A1613"/>
    <w:rsid w:val="009A18F8"/>
    <w:rsid w:val="009A1CC5"/>
    <w:rsid w:val="009A3558"/>
    <w:rsid w:val="009B1957"/>
    <w:rsid w:val="009B1EB5"/>
    <w:rsid w:val="009B6524"/>
    <w:rsid w:val="009B7A84"/>
    <w:rsid w:val="009C5857"/>
    <w:rsid w:val="009C5B06"/>
    <w:rsid w:val="009C68D1"/>
    <w:rsid w:val="009C7B66"/>
    <w:rsid w:val="009C7C3B"/>
    <w:rsid w:val="009D2B18"/>
    <w:rsid w:val="009D3023"/>
    <w:rsid w:val="009D4542"/>
    <w:rsid w:val="009D4B46"/>
    <w:rsid w:val="009D61E8"/>
    <w:rsid w:val="009D7590"/>
    <w:rsid w:val="009E01E2"/>
    <w:rsid w:val="009E05B9"/>
    <w:rsid w:val="009E166F"/>
    <w:rsid w:val="009E3C89"/>
    <w:rsid w:val="009E6CF1"/>
    <w:rsid w:val="009F058D"/>
    <w:rsid w:val="009F11E4"/>
    <w:rsid w:val="009F2BB7"/>
    <w:rsid w:val="009F358A"/>
    <w:rsid w:val="009F5A1B"/>
    <w:rsid w:val="009F64AA"/>
    <w:rsid w:val="00A00105"/>
    <w:rsid w:val="00A03971"/>
    <w:rsid w:val="00A04714"/>
    <w:rsid w:val="00A05E3C"/>
    <w:rsid w:val="00A067AC"/>
    <w:rsid w:val="00A1096B"/>
    <w:rsid w:val="00A10AAD"/>
    <w:rsid w:val="00A151EE"/>
    <w:rsid w:val="00A17D6B"/>
    <w:rsid w:val="00A2227D"/>
    <w:rsid w:val="00A248CB"/>
    <w:rsid w:val="00A24FB9"/>
    <w:rsid w:val="00A25AE6"/>
    <w:rsid w:val="00A276A5"/>
    <w:rsid w:val="00A30EB8"/>
    <w:rsid w:val="00A32559"/>
    <w:rsid w:val="00A33F7E"/>
    <w:rsid w:val="00A33FAE"/>
    <w:rsid w:val="00A36D56"/>
    <w:rsid w:val="00A37AA7"/>
    <w:rsid w:val="00A40F3E"/>
    <w:rsid w:val="00A452C6"/>
    <w:rsid w:val="00A45988"/>
    <w:rsid w:val="00A45FAF"/>
    <w:rsid w:val="00A4606F"/>
    <w:rsid w:val="00A47BC0"/>
    <w:rsid w:val="00A5164C"/>
    <w:rsid w:val="00A523F7"/>
    <w:rsid w:val="00A53764"/>
    <w:rsid w:val="00A53A93"/>
    <w:rsid w:val="00A55290"/>
    <w:rsid w:val="00A56C48"/>
    <w:rsid w:val="00A56C7F"/>
    <w:rsid w:val="00A57ED5"/>
    <w:rsid w:val="00A6100D"/>
    <w:rsid w:val="00A6241D"/>
    <w:rsid w:val="00A632DE"/>
    <w:rsid w:val="00A632EE"/>
    <w:rsid w:val="00A65DA0"/>
    <w:rsid w:val="00A72D03"/>
    <w:rsid w:val="00A7310A"/>
    <w:rsid w:val="00A74038"/>
    <w:rsid w:val="00A743EC"/>
    <w:rsid w:val="00A752A8"/>
    <w:rsid w:val="00A777A4"/>
    <w:rsid w:val="00A77D87"/>
    <w:rsid w:val="00A82E0F"/>
    <w:rsid w:val="00A8324D"/>
    <w:rsid w:val="00A84332"/>
    <w:rsid w:val="00A8539A"/>
    <w:rsid w:val="00A91F5E"/>
    <w:rsid w:val="00A920D5"/>
    <w:rsid w:val="00A94D66"/>
    <w:rsid w:val="00AA2D23"/>
    <w:rsid w:val="00AA516D"/>
    <w:rsid w:val="00AA5A4B"/>
    <w:rsid w:val="00AA7DED"/>
    <w:rsid w:val="00AB0AA3"/>
    <w:rsid w:val="00AB0E40"/>
    <w:rsid w:val="00AB0F27"/>
    <w:rsid w:val="00AB20EE"/>
    <w:rsid w:val="00AB367F"/>
    <w:rsid w:val="00AB66D2"/>
    <w:rsid w:val="00AB7CD2"/>
    <w:rsid w:val="00AC760A"/>
    <w:rsid w:val="00AD184B"/>
    <w:rsid w:val="00AD2501"/>
    <w:rsid w:val="00AD7C71"/>
    <w:rsid w:val="00AD7FF5"/>
    <w:rsid w:val="00AE0807"/>
    <w:rsid w:val="00AE0DE0"/>
    <w:rsid w:val="00AE27FF"/>
    <w:rsid w:val="00AE3E2F"/>
    <w:rsid w:val="00AE545F"/>
    <w:rsid w:val="00AE59E7"/>
    <w:rsid w:val="00AF1C2B"/>
    <w:rsid w:val="00AF1DE5"/>
    <w:rsid w:val="00AF1EF1"/>
    <w:rsid w:val="00AF2ECE"/>
    <w:rsid w:val="00AF4B61"/>
    <w:rsid w:val="00B0382B"/>
    <w:rsid w:val="00B03EE6"/>
    <w:rsid w:val="00B053FF"/>
    <w:rsid w:val="00B05686"/>
    <w:rsid w:val="00B064CC"/>
    <w:rsid w:val="00B06F9C"/>
    <w:rsid w:val="00B07476"/>
    <w:rsid w:val="00B14603"/>
    <w:rsid w:val="00B15AFC"/>
    <w:rsid w:val="00B17969"/>
    <w:rsid w:val="00B210F2"/>
    <w:rsid w:val="00B21197"/>
    <w:rsid w:val="00B23A3A"/>
    <w:rsid w:val="00B23B19"/>
    <w:rsid w:val="00B263C7"/>
    <w:rsid w:val="00B30A91"/>
    <w:rsid w:val="00B315E6"/>
    <w:rsid w:val="00B36172"/>
    <w:rsid w:val="00B40C89"/>
    <w:rsid w:val="00B42868"/>
    <w:rsid w:val="00B45589"/>
    <w:rsid w:val="00B46240"/>
    <w:rsid w:val="00B465A4"/>
    <w:rsid w:val="00B474C9"/>
    <w:rsid w:val="00B504A1"/>
    <w:rsid w:val="00B525F8"/>
    <w:rsid w:val="00B55018"/>
    <w:rsid w:val="00B56636"/>
    <w:rsid w:val="00B609FC"/>
    <w:rsid w:val="00B61644"/>
    <w:rsid w:val="00B622E0"/>
    <w:rsid w:val="00B62793"/>
    <w:rsid w:val="00B62B33"/>
    <w:rsid w:val="00B65A59"/>
    <w:rsid w:val="00B67684"/>
    <w:rsid w:val="00B714F6"/>
    <w:rsid w:val="00B725C9"/>
    <w:rsid w:val="00B74678"/>
    <w:rsid w:val="00B7685B"/>
    <w:rsid w:val="00B77437"/>
    <w:rsid w:val="00B77ED6"/>
    <w:rsid w:val="00B80796"/>
    <w:rsid w:val="00B82E15"/>
    <w:rsid w:val="00B833C4"/>
    <w:rsid w:val="00B83460"/>
    <w:rsid w:val="00B83951"/>
    <w:rsid w:val="00B85991"/>
    <w:rsid w:val="00B91BA2"/>
    <w:rsid w:val="00B92C0C"/>
    <w:rsid w:val="00B935AA"/>
    <w:rsid w:val="00B94A24"/>
    <w:rsid w:val="00B95033"/>
    <w:rsid w:val="00B950E3"/>
    <w:rsid w:val="00B9584F"/>
    <w:rsid w:val="00BA377A"/>
    <w:rsid w:val="00BA6B1C"/>
    <w:rsid w:val="00BB3574"/>
    <w:rsid w:val="00BB41CB"/>
    <w:rsid w:val="00BB4E09"/>
    <w:rsid w:val="00BB7804"/>
    <w:rsid w:val="00BC104E"/>
    <w:rsid w:val="00BC71FA"/>
    <w:rsid w:val="00BD0C28"/>
    <w:rsid w:val="00BD1EB4"/>
    <w:rsid w:val="00BD2C5E"/>
    <w:rsid w:val="00BD3419"/>
    <w:rsid w:val="00BD469A"/>
    <w:rsid w:val="00BD5535"/>
    <w:rsid w:val="00BD5A01"/>
    <w:rsid w:val="00BE1D94"/>
    <w:rsid w:val="00BE37ED"/>
    <w:rsid w:val="00BE5047"/>
    <w:rsid w:val="00BE53D2"/>
    <w:rsid w:val="00BE5E9D"/>
    <w:rsid w:val="00BE7F91"/>
    <w:rsid w:val="00BF0C5B"/>
    <w:rsid w:val="00BF7D00"/>
    <w:rsid w:val="00C02141"/>
    <w:rsid w:val="00C02BA7"/>
    <w:rsid w:val="00C037B7"/>
    <w:rsid w:val="00C03BB4"/>
    <w:rsid w:val="00C0444C"/>
    <w:rsid w:val="00C0511D"/>
    <w:rsid w:val="00C052EF"/>
    <w:rsid w:val="00C05948"/>
    <w:rsid w:val="00C0661D"/>
    <w:rsid w:val="00C07127"/>
    <w:rsid w:val="00C07D14"/>
    <w:rsid w:val="00C1062E"/>
    <w:rsid w:val="00C11A08"/>
    <w:rsid w:val="00C143F1"/>
    <w:rsid w:val="00C160E1"/>
    <w:rsid w:val="00C2284B"/>
    <w:rsid w:val="00C26A2F"/>
    <w:rsid w:val="00C312DD"/>
    <w:rsid w:val="00C3132B"/>
    <w:rsid w:val="00C34BD8"/>
    <w:rsid w:val="00C36E9F"/>
    <w:rsid w:val="00C40F1D"/>
    <w:rsid w:val="00C44752"/>
    <w:rsid w:val="00C4627E"/>
    <w:rsid w:val="00C46461"/>
    <w:rsid w:val="00C4695B"/>
    <w:rsid w:val="00C47D8A"/>
    <w:rsid w:val="00C514D7"/>
    <w:rsid w:val="00C5162E"/>
    <w:rsid w:val="00C51E47"/>
    <w:rsid w:val="00C5608B"/>
    <w:rsid w:val="00C57643"/>
    <w:rsid w:val="00C57BC2"/>
    <w:rsid w:val="00C57F7E"/>
    <w:rsid w:val="00C60736"/>
    <w:rsid w:val="00C61934"/>
    <w:rsid w:val="00C61F39"/>
    <w:rsid w:val="00C63F75"/>
    <w:rsid w:val="00C64072"/>
    <w:rsid w:val="00C6480F"/>
    <w:rsid w:val="00C655F6"/>
    <w:rsid w:val="00C66DE5"/>
    <w:rsid w:val="00C6780A"/>
    <w:rsid w:val="00C714EA"/>
    <w:rsid w:val="00C721C3"/>
    <w:rsid w:val="00C77660"/>
    <w:rsid w:val="00C81251"/>
    <w:rsid w:val="00C8141B"/>
    <w:rsid w:val="00C83F0D"/>
    <w:rsid w:val="00C86CD5"/>
    <w:rsid w:val="00C92C2C"/>
    <w:rsid w:val="00C92FBA"/>
    <w:rsid w:val="00C94D3C"/>
    <w:rsid w:val="00C97411"/>
    <w:rsid w:val="00C977E7"/>
    <w:rsid w:val="00CA3814"/>
    <w:rsid w:val="00CA388F"/>
    <w:rsid w:val="00CA4295"/>
    <w:rsid w:val="00CA49D7"/>
    <w:rsid w:val="00CA64D1"/>
    <w:rsid w:val="00CA68B7"/>
    <w:rsid w:val="00CA7E0F"/>
    <w:rsid w:val="00CB081A"/>
    <w:rsid w:val="00CB09BB"/>
    <w:rsid w:val="00CB256B"/>
    <w:rsid w:val="00CB51B6"/>
    <w:rsid w:val="00CB5EA3"/>
    <w:rsid w:val="00CC10C4"/>
    <w:rsid w:val="00CC1CA8"/>
    <w:rsid w:val="00CC2E2B"/>
    <w:rsid w:val="00CC3451"/>
    <w:rsid w:val="00CC37F3"/>
    <w:rsid w:val="00CC54A1"/>
    <w:rsid w:val="00CC54A9"/>
    <w:rsid w:val="00CD048C"/>
    <w:rsid w:val="00CD3266"/>
    <w:rsid w:val="00CD648E"/>
    <w:rsid w:val="00CE5096"/>
    <w:rsid w:val="00CE61F3"/>
    <w:rsid w:val="00CE73A7"/>
    <w:rsid w:val="00CE763B"/>
    <w:rsid w:val="00CF2793"/>
    <w:rsid w:val="00CF2A6E"/>
    <w:rsid w:val="00CF356B"/>
    <w:rsid w:val="00CF3619"/>
    <w:rsid w:val="00CF37FE"/>
    <w:rsid w:val="00CF5626"/>
    <w:rsid w:val="00CF7D3D"/>
    <w:rsid w:val="00D00584"/>
    <w:rsid w:val="00D02970"/>
    <w:rsid w:val="00D04CE7"/>
    <w:rsid w:val="00D07E77"/>
    <w:rsid w:val="00D14AA2"/>
    <w:rsid w:val="00D15D44"/>
    <w:rsid w:val="00D15FC6"/>
    <w:rsid w:val="00D16B2C"/>
    <w:rsid w:val="00D16E5B"/>
    <w:rsid w:val="00D206AD"/>
    <w:rsid w:val="00D23374"/>
    <w:rsid w:val="00D26505"/>
    <w:rsid w:val="00D27E6D"/>
    <w:rsid w:val="00D36947"/>
    <w:rsid w:val="00D37786"/>
    <w:rsid w:val="00D4159F"/>
    <w:rsid w:val="00D4385E"/>
    <w:rsid w:val="00D44B69"/>
    <w:rsid w:val="00D47207"/>
    <w:rsid w:val="00D47753"/>
    <w:rsid w:val="00D500D1"/>
    <w:rsid w:val="00D50ED8"/>
    <w:rsid w:val="00D537E7"/>
    <w:rsid w:val="00D57B2C"/>
    <w:rsid w:val="00D61BC6"/>
    <w:rsid w:val="00D61C25"/>
    <w:rsid w:val="00D65ABD"/>
    <w:rsid w:val="00D67A92"/>
    <w:rsid w:val="00D71A0E"/>
    <w:rsid w:val="00D7325F"/>
    <w:rsid w:val="00D748E2"/>
    <w:rsid w:val="00D74E92"/>
    <w:rsid w:val="00D766C2"/>
    <w:rsid w:val="00D76FFF"/>
    <w:rsid w:val="00D81F2E"/>
    <w:rsid w:val="00D83186"/>
    <w:rsid w:val="00D8349C"/>
    <w:rsid w:val="00D835B2"/>
    <w:rsid w:val="00D8600A"/>
    <w:rsid w:val="00D864E8"/>
    <w:rsid w:val="00D86C0E"/>
    <w:rsid w:val="00D86FA3"/>
    <w:rsid w:val="00D90448"/>
    <w:rsid w:val="00D92664"/>
    <w:rsid w:val="00D9365A"/>
    <w:rsid w:val="00D93F98"/>
    <w:rsid w:val="00D94E99"/>
    <w:rsid w:val="00D97D7D"/>
    <w:rsid w:val="00DA2298"/>
    <w:rsid w:val="00DA52A6"/>
    <w:rsid w:val="00DA59B9"/>
    <w:rsid w:val="00DA690B"/>
    <w:rsid w:val="00DB11AA"/>
    <w:rsid w:val="00DB22EF"/>
    <w:rsid w:val="00DB2A80"/>
    <w:rsid w:val="00DB6C90"/>
    <w:rsid w:val="00DB6DFF"/>
    <w:rsid w:val="00DC015F"/>
    <w:rsid w:val="00DC09E1"/>
    <w:rsid w:val="00DC37B2"/>
    <w:rsid w:val="00DC5BE9"/>
    <w:rsid w:val="00DC7728"/>
    <w:rsid w:val="00DD009F"/>
    <w:rsid w:val="00DD05F6"/>
    <w:rsid w:val="00DD07EB"/>
    <w:rsid w:val="00DD0E45"/>
    <w:rsid w:val="00DD1895"/>
    <w:rsid w:val="00DD2488"/>
    <w:rsid w:val="00DD4A16"/>
    <w:rsid w:val="00DD7277"/>
    <w:rsid w:val="00DE016F"/>
    <w:rsid w:val="00DE0408"/>
    <w:rsid w:val="00DE17C5"/>
    <w:rsid w:val="00DE52F7"/>
    <w:rsid w:val="00DE6FC8"/>
    <w:rsid w:val="00DE78C6"/>
    <w:rsid w:val="00DE7A93"/>
    <w:rsid w:val="00E01977"/>
    <w:rsid w:val="00E01B73"/>
    <w:rsid w:val="00E045C0"/>
    <w:rsid w:val="00E06C35"/>
    <w:rsid w:val="00E073AF"/>
    <w:rsid w:val="00E079C2"/>
    <w:rsid w:val="00E101BF"/>
    <w:rsid w:val="00E1053A"/>
    <w:rsid w:val="00E107D9"/>
    <w:rsid w:val="00E10FD3"/>
    <w:rsid w:val="00E11ACD"/>
    <w:rsid w:val="00E11B31"/>
    <w:rsid w:val="00E12893"/>
    <w:rsid w:val="00E135EB"/>
    <w:rsid w:val="00E14254"/>
    <w:rsid w:val="00E151A8"/>
    <w:rsid w:val="00E16E7D"/>
    <w:rsid w:val="00E16EA7"/>
    <w:rsid w:val="00E21D9D"/>
    <w:rsid w:val="00E238B9"/>
    <w:rsid w:val="00E27303"/>
    <w:rsid w:val="00E27C9B"/>
    <w:rsid w:val="00E36875"/>
    <w:rsid w:val="00E377BA"/>
    <w:rsid w:val="00E418C1"/>
    <w:rsid w:val="00E43331"/>
    <w:rsid w:val="00E434FD"/>
    <w:rsid w:val="00E457C4"/>
    <w:rsid w:val="00E527AA"/>
    <w:rsid w:val="00E52FF8"/>
    <w:rsid w:val="00E61519"/>
    <w:rsid w:val="00E63AD5"/>
    <w:rsid w:val="00E640FC"/>
    <w:rsid w:val="00E64FDF"/>
    <w:rsid w:val="00E67CAA"/>
    <w:rsid w:val="00E70873"/>
    <w:rsid w:val="00E74B9C"/>
    <w:rsid w:val="00E810C9"/>
    <w:rsid w:val="00E82FBD"/>
    <w:rsid w:val="00E8361B"/>
    <w:rsid w:val="00E85607"/>
    <w:rsid w:val="00E86480"/>
    <w:rsid w:val="00E91840"/>
    <w:rsid w:val="00E93153"/>
    <w:rsid w:val="00E93A30"/>
    <w:rsid w:val="00E94048"/>
    <w:rsid w:val="00E94AA3"/>
    <w:rsid w:val="00E94C91"/>
    <w:rsid w:val="00E96B06"/>
    <w:rsid w:val="00EA07D8"/>
    <w:rsid w:val="00EA15B6"/>
    <w:rsid w:val="00EA4D12"/>
    <w:rsid w:val="00EB1290"/>
    <w:rsid w:val="00EB2801"/>
    <w:rsid w:val="00EB2933"/>
    <w:rsid w:val="00EB46E9"/>
    <w:rsid w:val="00EB49D9"/>
    <w:rsid w:val="00EB7356"/>
    <w:rsid w:val="00EC05D8"/>
    <w:rsid w:val="00EC15ED"/>
    <w:rsid w:val="00EC3183"/>
    <w:rsid w:val="00EC4343"/>
    <w:rsid w:val="00EC6718"/>
    <w:rsid w:val="00EC6732"/>
    <w:rsid w:val="00ED39AF"/>
    <w:rsid w:val="00ED4A9C"/>
    <w:rsid w:val="00ED76A8"/>
    <w:rsid w:val="00EE0E4E"/>
    <w:rsid w:val="00EE269B"/>
    <w:rsid w:val="00EE47D0"/>
    <w:rsid w:val="00EE4F53"/>
    <w:rsid w:val="00EE6360"/>
    <w:rsid w:val="00EF1ED0"/>
    <w:rsid w:val="00EF50CE"/>
    <w:rsid w:val="00EF5DCA"/>
    <w:rsid w:val="00EF5FF3"/>
    <w:rsid w:val="00F009C4"/>
    <w:rsid w:val="00F01597"/>
    <w:rsid w:val="00F01BCA"/>
    <w:rsid w:val="00F03C53"/>
    <w:rsid w:val="00F04222"/>
    <w:rsid w:val="00F04EF6"/>
    <w:rsid w:val="00F04EFD"/>
    <w:rsid w:val="00F05DEB"/>
    <w:rsid w:val="00F06CFA"/>
    <w:rsid w:val="00F10E1C"/>
    <w:rsid w:val="00F13A37"/>
    <w:rsid w:val="00F14B9F"/>
    <w:rsid w:val="00F26401"/>
    <w:rsid w:val="00F30854"/>
    <w:rsid w:val="00F31E97"/>
    <w:rsid w:val="00F325E5"/>
    <w:rsid w:val="00F32F98"/>
    <w:rsid w:val="00F33B44"/>
    <w:rsid w:val="00F341B1"/>
    <w:rsid w:val="00F35383"/>
    <w:rsid w:val="00F37D98"/>
    <w:rsid w:val="00F40A80"/>
    <w:rsid w:val="00F419B9"/>
    <w:rsid w:val="00F449E6"/>
    <w:rsid w:val="00F47FE2"/>
    <w:rsid w:val="00F5126C"/>
    <w:rsid w:val="00F549A8"/>
    <w:rsid w:val="00F54F6F"/>
    <w:rsid w:val="00F57395"/>
    <w:rsid w:val="00F60C52"/>
    <w:rsid w:val="00F62ADA"/>
    <w:rsid w:val="00F64765"/>
    <w:rsid w:val="00F67811"/>
    <w:rsid w:val="00F67D60"/>
    <w:rsid w:val="00F707D3"/>
    <w:rsid w:val="00F712EF"/>
    <w:rsid w:val="00F71B57"/>
    <w:rsid w:val="00F73528"/>
    <w:rsid w:val="00F75CF5"/>
    <w:rsid w:val="00F75E35"/>
    <w:rsid w:val="00F76574"/>
    <w:rsid w:val="00F76F23"/>
    <w:rsid w:val="00F77BEE"/>
    <w:rsid w:val="00F81FD2"/>
    <w:rsid w:val="00F8704F"/>
    <w:rsid w:val="00F916A9"/>
    <w:rsid w:val="00F9320D"/>
    <w:rsid w:val="00F93763"/>
    <w:rsid w:val="00F939BE"/>
    <w:rsid w:val="00F942CA"/>
    <w:rsid w:val="00F9551D"/>
    <w:rsid w:val="00F96B82"/>
    <w:rsid w:val="00FA75E9"/>
    <w:rsid w:val="00FB21F5"/>
    <w:rsid w:val="00FB59FE"/>
    <w:rsid w:val="00FC070F"/>
    <w:rsid w:val="00FC0DC0"/>
    <w:rsid w:val="00FC1F97"/>
    <w:rsid w:val="00FC3DEA"/>
    <w:rsid w:val="00FC4201"/>
    <w:rsid w:val="00FC5F8F"/>
    <w:rsid w:val="00FC62DB"/>
    <w:rsid w:val="00FC6F60"/>
    <w:rsid w:val="00FD13E3"/>
    <w:rsid w:val="00FD1AB1"/>
    <w:rsid w:val="00FD1EEC"/>
    <w:rsid w:val="00FD6620"/>
    <w:rsid w:val="00FD7BE9"/>
    <w:rsid w:val="00FE00B8"/>
    <w:rsid w:val="00FE05CF"/>
    <w:rsid w:val="00FE2AB4"/>
    <w:rsid w:val="00FE5D06"/>
    <w:rsid w:val="00FE65EB"/>
    <w:rsid w:val="00FE72B8"/>
    <w:rsid w:val="00FE7BB9"/>
    <w:rsid w:val="00FF153C"/>
    <w:rsid w:val="00FF63D7"/>
    <w:rsid w:val="00FF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margin;mso-width-relative:margin;mso-height-relative:margin" o:allowoverlap="f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3A3F0BDF-E918-40DE-BF33-3517384B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qFormat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7691"/>
    <w:pPr>
      <w:spacing w:after="100" w:line="276" w:lineRule="auto"/>
      <w:ind w:left="220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1290"/>
    <w:pPr>
      <w:spacing w:after="100" w:line="276" w:lineRule="auto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320F11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320F11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TOC2"/>
    <w:next w:val="TOC2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40C89"/>
    <w:rPr>
      <w:rFonts w:ascii="Times New Roman" w:hAnsi="Times New Roman"/>
      <w:sz w:val="24"/>
      <w:lang w:eastAsia="en-US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  <w:lang w:eastAsia="en-US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F32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F32F98"/>
    <w:pPr>
      <w:ind w:firstLine="0"/>
      <w:jc w:val="left"/>
    </w:pPr>
    <w:rPr>
      <w:rFonts w:ascii="Consolas" w:eastAsiaTheme="minorHAnsi" w:hAnsi="Consolas"/>
      <w:sz w:val="21"/>
      <w:szCs w:val="21"/>
      <w:lang w:val="id-ID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32F98"/>
    <w:rPr>
      <w:rFonts w:ascii="Consolas" w:eastAsiaTheme="minorHAnsi" w:hAnsi="Consolas"/>
      <w:sz w:val="21"/>
      <w:szCs w:val="21"/>
      <w:lang w:val="id-ID" w:eastAsia="en-US"/>
    </w:rPr>
  </w:style>
  <w:style w:type="table" w:styleId="GridTable1Light-Accent1">
    <w:name w:val="Grid Table 1 Light Accent 1"/>
    <w:basedOn w:val="TableNormal"/>
    <w:uiPriority w:val="46"/>
    <w:rsid w:val="00F32F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F32F98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2F98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A1613"/>
    <w:rPr>
      <w:i/>
      <w:iCs/>
    </w:rPr>
  </w:style>
  <w:style w:type="character" w:customStyle="1" w:styleId="small-link-text">
    <w:name w:val="small-link-text"/>
    <w:basedOn w:val="DefaultParagraphFont"/>
    <w:rsid w:val="00EA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FIX%20TERKAIT%20PREDIKSI%20PPKU\SIDANG%20SEMINAR\Burn%20CD\SKRIPSI-ILHAM%20TRI%20MULYAWAN-G64144026.docx" TargetMode="External"/><Relationship Id="rId18" Type="http://schemas.openxmlformats.org/officeDocument/2006/relationships/hyperlink" Target="file:///E:\FIX%20TERKAIT%20PREDIKSI%20PPKU\SIDANG%20SEMINAR\Burn%20CD\SKRIPSI-ILHAM%20TRI%20MULYAWAN-G64144026.docx" TargetMode="External"/><Relationship Id="rId26" Type="http://schemas.openxmlformats.org/officeDocument/2006/relationships/chart" Target="charts/chart2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ASUS%20K43TA\Desktop\Revisi%20ke-10%20After%20Sidang-IlhamTM.docx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E:\FIX%20TERKAIT%20PREDIKSI%20PPKU\SIDANG%20SEMINAR\Burn%20CD\SKRIPSI-ILHAM%20TRI%20MULYAWAN-G64144026.docx" TargetMode="External"/><Relationship Id="rId17" Type="http://schemas.openxmlformats.org/officeDocument/2006/relationships/hyperlink" Target="file:///E:\FIX%20TERKAIT%20PREDIKSI%20PPKU\SIDANG%20SEMINAR\Burn%20CD\SKRIPSI-ILHAM%20TRI%20MULYAWAN-G64144026.doc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6.png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file:///E:\FIX%20TERKAIT%20PREDIKSI%20PPKU\SIDANG%20SEMINAR\Burn%20CD\SKRIPSI-ILHAM%20TRI%20MULYAWAN-G64144026.docx" TargetMode="External"/><Relationship Id="rId20" Type="http://schemas.openxmlformats.org/officeDocument/2006/relationships/hyperlink" Target="file:///C:\Users\ASUS%20K43TA\Desktop\Revisi%20ke-10%20After%20Sidang-IlhamTM.docx" TargetMode="External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chart" Target="charts/chart1.xml"/><Relationship Id="rId32" Type="http://schemas.openxmlformats.org/officeDocument/2006/relationships/image" Target="media/image5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E:\FIX%20TERKAIT%20PREDIKSI%20PPKU\SIDANG%20SEMINAR\Burn%20CD\SKRIPSI-ILHAM%20TRI%20MULYAWAN-G64144026.docx" TargetMode="External"/><Relationship Id="rId23" Type="http://schemas.openxmlformats.org/officeDocument/2006/relationships/oleObject" Target="embeddings/oleObject1.bin"/><Relationship Id="rId28" Type="http://schemas.openxmlformats.org/officeDocument/2006/relationships/chart" Target="charts/chart3.xml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file:///E:\FIX%20TERKAIT%20PREDIKSI%20PPKU\SIDANG%20SEMINAR\Burn%20CD\SKRIPSI-ILHAM%20TRI%20MULYAWAN-G64144026.docx" TargetMode="External"/><Relationship Id="rId31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E:\FIX%20TERKAIT%20PREDIKSI%20PPKU\SIDANG%20SEMINAR\Burn%20CD\SKRIPSI-ILHAM%20TRI%20MULYAWAN-G64144026.docx" TargetMode="External"/><Relationship Id="rId22" Type="http://schemas.openxmlformats.org/officeDocument/2006/relationships/image" Target="media/image2.emf"/><Relationship Id="rId27" Type="http://schemas.openxmlformats.org/officeDocument/2006/relationships/image" Target="media/image4.png"/><Relationship Id="rId30" Type="http://schemas.openxmlformats.org/officeDocument/2006/relationships/chart" Target="charts/chart5.xml"/><Relationship Id="rId35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aset%20PPKI\Templat\Templat%20Skrips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K43TA\Desktop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K43TA\Desktop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K43TA\Desktop\Boo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Sheet1!$H$25</c:f>
              <c:strCache>
                <c:ptCount val="1"/>
                <c:pt idx="0">
                  <c:v>Data tidak seimbang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3.886076740407449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826833832171327E-3"/>
                  <c:y val="-5.158730158730159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0185067526415994E-16"/>
                  <c:y val="-5.96661385412690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Sheet1!$B$15:$D$15</c:f>
                <c:numCache>
                  <c:formatCode>General</c:formatCode>
                  <c:ptCount val="3"/>
                  <c:pt idx="0">
                    <c:v>5.4872345797617662E-2</c:v>
                  </c:pt>
                  <c:pt idx="1">
                    <c:v>6.5454764702214174E-2</c:v>
                  </c:pt>
                  <c:pt idx="2">
                    <c:v>8.0875072385335894E-2</c:v>
                  </c:pt>
                </c:numCache>
              </c:numRef>
            </c:plus>
            <c:minus>
              <c:numRef>
                <c:f>Sheet1!$B$15:$D$15</c:f>
                <c:numCache>
                  <c:formatCode>General</c:formatCode>
                  <c:ptCount val="3"/>
                  <c:pt idx="0">
                    <c:v>5.4872345797617662E-2</c:v>
                  </c:pt>
                  <c:pt idx="1">
                    <c:v>6.5454764702214174E-2</c:v>
                  </c:pt>
                  <c:pt idx="2">
                    <c:v>8.0875072385335894E-2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Sheet1!$I$24:$K$24</c:f>
              <c:strCache>
                <c:ptCount val="3"/>
                <c:pt idx="0">
                  <c:v>2 kelas </c:v>
                </c:pt>
                <c:pt idx="1">
                  <c:v>3 kelas versi 1</c:v>
                </c:pt>
                <c:pt idx="2">
                  <c:v>3 kelas versi 2</c:v>
                </c:pt>
              </c:strCache>
            </c:strRef>
          </c:cat>
          <c:val>
            <c:numRef>
              <c:f>Sheet1!$I$25:$K$25</c:f>
              <c:numCache>
                <c:formatCode>0.00%</c:formatCode>
                <c:ptCount val="3"/>
                <c:pt idx="0">
                  <c:v>0.83991000000000005</c:v>
                </c:pt>
                <c:pt idx="1">
                  <c:v>0.76137999999999995</c:v>
                </c:pt>
                <c:pt idx="2">
                  <c:v>0.61082000000000003</c:v>
                </c:pt>
              </c:numCache>
            </c:numRef>
          </c:val>
        </c:ser>
        <c:ser>
          <c:idx val="1"/>
          <c:order val="1"/>
          <c:tx>
            <c:strRef>
              <c:f>Sheet1!$H$26</c:f>
              <c:strCache>
                <c:ptCount val="1"/>
                <c:pt idx="0">
                  <c:v>Undersampling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7777140102385671E-3"/>
                  <c:y val="-3.772395954485877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0370135052831988E-16"/>
                  <c:y val="-7.56103363598015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Sheet1!$B$27:$D$27</c:f>
                <c:numCache>
                  <c:formatCode>General</c:formatCode>
                  <c:ptCount val="3"/>
                  <c:pt idx="0">
                    <c:v>6.6682518115486769E-2</c:v>
                  </c:pt>
                  <c:pt idx="2">
                    <c:v>0.1173198406067797</c:v>
                  </c:pt>
                </c:numCache>
              </c:numRef>
            </c:plus>
            <c:minus>
              <c:numRef>
                <c:f>Sheet1!$B$27:$D$27</c:f>
                <c:numCache>
                  <c:formatCode>General</c:formatCode>
                  <c:ptCount val="3"/>
                  <c:pt idx="0">
                    <c:v>6.6682518115486769E-2</c:v>
                  </c:pt>
                  <c:pt idx="2">
                    <c:v>0.1173198406067797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Sheet1!$I$24:$K$24</c:f>
              <c:strCache>
                <c:ptCount val="3"/>
                <c:pt idx="0">
                  <c:v>2 kelas </c:v>
                </c:pt>
                <c:pt idx="1">
                  <c:v>3 kelas versi 1</c:v>
                </c:pt>
                <c:pt idx="2">
                  <c:v>3 kelas versi 2</c:v>
                </c:pt>
              </c:strCache>
            </c:strRef>
          </c:cat>
          <c:val>
            <c:numRef>
              <c:f>Sheet1!$I$26:$K$26</c:f>
              <c:numCache>
                <c:formatCode>0.00%</c:formatCode>
                <c:ptCount val="3"/>
                <c:pt idx="0">
                  <c:v>0.83991000000000005</c:v>
                </c:pt>
                <c:pt idx="1">
                  <c:v>0</c:v>
                </c:pt>
                <c:pt idx="2">
                  <c:v>0.61082000000000003</c:v>
                </c:pt>
              </c:numCache>
            </c:numRef>
          </c:val>
        </c:ser>
        <c:ser>
          <c:idx val="2"/>
          <c:order val="2"/>
          <c:tx>
            <c:strRef>
              <c:f>Sheet1!$H$27</c:f>
              <c:strCache>
                <c:ptCount val="1"/>
                <c:pt idx="0">
                  <c:v>Oversampling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2243356606663184E-2"/>
                  <c:y val="-1.02511244116774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5044150448954194E-2"/>
                  <c:y val="-3.932320959880015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"/>
                  <c:y val="-5.568008908663599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BarType val="both"/>
            <c:errValType val="cust"/>
            <c:noEndCap val="0"/>
            <c:plus>
              <c:numRef>
                <c:f>Sheet1!$B$39:$D$39</c:f>
                <c:numCache>
                  <c:formatCode>General</c:formatCode>
                  <c:ptCount val="3"/>
                  <c:pt idx="0">
                    <c:v>6.6682518115486769E-2</c:v>
                  </c:pt>
                  <c:pt idx="1">
                    <c:v>4.6406303451147692E-2</c:v>
                  </c:pt>
                  <c:pt idx="2">
                    <c:v>8.595265428000326E-2</c:v>
                  </c:pt>
                </c:numCache>
              </c:numRef>
            </c:plus>
            <c:minus>
              <c:numRef>
                <c:f>Sheet1!$B$39:$D$39</c:f>
                <c:numCache>
                  <c:formatCode>General</c:formatCode>
                  <c:ptCount val="3"/>
                  <c:pt idx="0">
                    <c:v>6.6682518115486769E-2</c:v>
                  </c:pt>
                  <c:pt idx="1">
                    <c:v>4.6406303451147692E-2</c:v>
                  </c:pt>
                  <c:pt idx="2">
                    <c:v>8.595265428000326E-2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Sheet1!$I$24:$K$24</c:f>
              <c:strCache>
                <c:ptCount val="3"/>
                <c:pt idx="0">
                  <c:v>2 kelas </c:v>
                </c:pt>
                <c:pt idx="1">
                  <c:v>3 kelas versi 1</c:v>
                </c:pt>
                <c:pt idx="2">
                  <c:v>3 kelas versi 2</c:v>
                </c:pt>
              </c:strCache>
            </c:strRef>
          </c:cat>
          <c:val>
            <c:numRef>
              <c:f>Sheet1!$I$27:$K$27</c:f>
              <c:numCache>
                <c:formatCode>0.00%</c:formatCode>
                <c:ptCount val="3"/>
                <c:pt idx="0">
                  <c:v>0.87436000000000003</c:v>
                </c:pt>
                <c:pt idx="1">
                  <c:v>0.89575000000000016</c:v>
                </c:pt>
                <c:pt idx="2">
                  <c:v>0.61468999999999996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1123832"/>
        <c:axId val="321124224"/>
      </c:barChart>
      <c:catAx>
        <c:axId val="321123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24224"/>
        <c:crosses val="autoZero"/>
        <c:auto val="1"/>
        <c:lblAlgn val="ctr"/>
        <c:lblOffset val="100"/>
        <c:noMultiLvlLbl val="0"/>
      </c:catAx>
      <c:valAx>
        <c:axId val="321124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Rata-rata Akurasi Setiap Kelas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23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95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'precision recall'!$B$7:$D$7</c:f>
                <c:numCache>
                  <c:formatCode>General</c:formatCode>
                  <c:ptCount val="3"/>
                  <c:pt idx="0">
                    <c:v>3.5355339059327327E-2</c:v>
                  </c:pt>
                  <c:pt idx="1">
                    <c:v>3.0550504633038961E-2</c:v>
                  </c:pt>
                  <c:pt idx="2">
                    <c:v>0.13453624047073712</c:v>
                  </c:pt>
                </c:numCache>
              </c:numRef>
            </c:plus>
            <c:minus>
              <c:numRef>
                <c:f>'precision recall'!$B$7:$D$7</c:f>
                <c:numCache>
                  <c:formatCode>General</c:formatCode>
                  <c:ptCount val="3"/>
                  <c:pt idx="0">
                    <c:v>3.5355339059327327E-2</c:v>
                  </c:pt>
                  <c:pt idx="1">
                    <c:v>3.0550504633038961E-2</c:v>
                  </c:pt>
                  <c:pt idx="2">
                    <c:v>0.13453624047073712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('precision recall'!$B$2,'precision recall'!$C$2,'precision recall'!$D$2)</c:f>
              <c:strCache>
                <c:ptCount val="3"/>
                <c:pt idx="0">
                  <c:v>2 kelas </c:v>
                </c:pt>
                <c:pt idx="1">
                  <c:v>3 kelas versi 1 </c:v>
                </c:pt>
                <c:pt idx="2">
                  <c:v>3 kelas versi 2 </c:v>
                </c:pt>
              </c:strCache>
            </c:strRef>
          </c:cat>
          <c:val>
            <c:numRef>
              <c:f>('precision recall'!$B$6,'precision recall'!$C$6,'precision recall'!$D$6)</c:f>
              <c:numCache>
                <c:formatCode>0.00</c:formatCode>
                <c:ptCount val="3"/>
                <c:pt idx="0">
                  <c:v>0.94500000000000006</c:v>
                </c:pt>
                <c:pt idx="1">
                  <c:v>0.96666666666666667</c:v>
                </c:pt>
                <c:pt idx="2">
                  <c:v>0.85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123048"/>
        <c:axId val="321121480"/>
      </c:barChart>
      <c:catAx>
        <c:axId val="321123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21480"/>
        <c:crosses val="autoZero"/>
        <c:auto val="1"/>
        <c:lblAlgn val="ctr"/>
        <c:lblOffset val="100"/>
        <c:noMultiLvlLbl val="0"/>
      </c:catAx>
      <c:valAx>
        <c:axId val="321121480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Rata- rata </a:t>
                </a:r>
                <a:r>
                  <a:rPr lang="en-US" i="1"/>
                  <a:t>Precision Recall Curve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23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95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4.56174649723036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roc!$B$7:$D$7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1.527525231651948E-2</c:v>
                  </c:pt>
                  <c:pt idx="2">
                    <c:v>9.2915732431775713E-2</c:v>
                  </c:pt>
                </c:numCache>
              </c:numRef>
            </c:plus>
            <c:minus>
              <c:numRef>
                <c:f>roc!$B$7:$D$7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1.527525231651948E-2</c:v>
                  </c:pt>
                  <c:pt idx="2">
                    <c:v>9.2915732431775713E-2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(roc!$B$2,roc!$C$2,roc!$D$2)</c:f>
              <c:strCache>
                <c:ptCount val="3"/>
                <c:pt idx="0">
                  <c:v>2 kelas </c:v>
                </c:pt>
                <c:pt idx="1">
                  <c:v>3 kelas versi 1 </c:v>
                </c:pt>
                <c:pt idx="2">
                  <c:v>3 kelas versi 2 </c:v>
                </c:pt>
              </c:strCache>
            </c:strRef>
          </c:cat>
          <c:val>
            <c:numRef>
              <c:f>(roc!$B$6,roc!$C$6,roc!$D$6)</c:f>
              <c:numCache>
                <c:formatCode>0.00</c:formatCode>
                <c:ptCount val="3"/>
                <c:pt idx="0">
                  <c:v>0.94</c:v>
                </c:pt>
                <c:pt idx="1">
                  <c:v>0.98333333333333339</c:v>
                </c:pt>
                <c:pt idx="2">
                  <c:v>0.89666666666666661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112856"/>
        <c:axId val="321115208"/>
      </c:barChart>
      <c:catAx>
        <c:axId val="321112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5208"/>
        <c:crosses val="autoZero"/>
        <c:auto val="1"/>
        <c:lblAlgn val="ctr"/>
        <c:lblOffset val="100"/>
        <c:noMultiLvlLbl val="0"/>
      </c:catAx>
      <c:valAx>
        <c:axId val="321115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effectLst/>
                  </a:rPr>
                  <a:t>Rata- rata  </a:t>
                </a:r>
                <a:r>
                  <a:rPr lang="en-US" sz="1000" b="0" i="1" baseline="0">
                    <a:effectLst/>
                  </a:rPr>
                  <a:t>ROC Curve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2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Data tidak seimbang</c:v>
                </c:pt>
              </c:strCache>
            </c:strRef>
          </c:tx>
          <c:spPr>
            <a:pattFill prst="pct5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885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Sheet1!$B$13:$B$23</c:f>
              <c:numCache>
                <c:formatCode>0.00%</c:formatCode>
                <c:ptCount val="11"/>
                <c:pt idx="0">
                  <c:v>0.76670000000000005</c:v>
                </c:pt>
                <c:pt idx="1">
                  <c:v>0.79310000000000003</c:v>
                </c:pt>
                <c:pt idx="2">
                  <c:v>0.89659999999999995</c:v>
                </c:pt>
                <c:pt idx="3">
                  <c:v>0.86209999999999998</c:v>
                </c:pt>
                <c:pt idx="4">
                  <c:v>0.8</c:v>
                </c:pt>
                <c:pt idx="5">
                  <c:v>0.89659999999999995</c:v>
                </c:pt>
                <c:pt idx="6">
                  <c:v>0.86209999999999998</c:v>
                </c:pt>
                <c:pt idx="7">
                  <c:v>0.75860000000000005</c:v>
                </c:pt>
                <c:pt idx="8">
                  <c:v>0.89659999999999995</c:v>
                </c:pt>
                <c:pt idx="9">
                  <c:v>0.86670000000000003</c:v>
                </c:pt>
                <c:pt idx="10">
                  <c:v>0.83991000000000005</c:v>
                </c:pt>
              </c:numCache>
            </c:numRef>
          </c:val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Data seimbang Undersampling</c:v>
                </c:pt>
              </c:strCache>
            </c:strRef>
          </c:tx>
          <c:spPr>
            <a:pattFill prst="pct50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55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Sheet1!$C$13:$C$23</c:f>
              <c:numCache>
                <c:formatCode>0.00%</c:formatCode>
                <c:ptCount val="11"/>
                <c:pt idx="0">
                  <c:v>0.85</c:v>
                </c:pt>
                <c:pt idx="1">
                  <c:v>0.95</c:v>
                </c:pt>
                <c:pt idx="2">
                  <c:v>0.89470000000000005</c:v>
                </c:pt>
                <c:pt idx="3">
                  <c:v>0.8</c:v>
                </c:pt>
                <c:pt idx="4">
                  <c:v>0.73680000000000001</c:v>
                </c:pt>
                <c:pt idx="5">
                  <c:v>0.85</c:v>
                </c:pt>
                <c:pt idx="6">
                  <c:v>0.94740000000000002</c:v>
                </c:pt>
                <c:pt idx="7">
                  <c:v>0.9</c:v>
                </c:pt>
                <c:pt idx="8">
                  <c:v>0.78949999999999998</c:v>
                </c:pt>
                <c:pt idx="9">
                  <c:v>0.9</c:v>
                </c:pt>
                <c:pt idx="10">
                  <c:v>0.86183999999999994</c:v>
                </c:pt>
              </c:numCache>
            </c:numRef>
          </c:val>
        </c:ser>
        <c:ser>
          <c:idx val="2"/>
          <c:order val="2"/>
          <c:tx>
            <c:strRef>
              <c:f>Sheet1!$D$12</c:f>
              <c:strCache>
                <c:ptCount val="1"/>
                <c:pt idx="0">
                  <c:v>Data seimbang Oversampling</c:v>
                </c:pt>
              </c:strCache>
            </c:strRef>
          </c:tx>
          <c:spPr>
            <a:pattFill prst="ltDnDiag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75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Sheet1!$D$13:$D$23</c:f>
              <c:numCache>
                <c:formatCode>0.00%</c:formatCode>
                <c:ptCount val="11"/>
                <c:pt idx="0">
                  <c:v>0.89739999999999998</c:v>
                </c:pt>
                <c:pt idx="1">
                  <c:v>0.92310000000000003</c:v>
                </c:pt>
                <c:pt idx="2">
                  <c:v>0.89739999999999998</c:v>
                </c:pt>
                <c:pt idx="3">
                  <c:v>0.94869999999999999</c:v>
                </c:pt>
                <c:pt idx="4">
                  <c:v>0.79490000000000005</c:v>
                </c:pt>
                <c:pt idx="5">
                  <c:v>0.84619999999999995</c:v>
                </c:pt>
                <c:pt idx="6">
                  <c:v>0.84619999999999995</c:v>
                </c:pt>
                <c:pt idx="7">
                  <c:v>0.94869999999999999</c:v>
                </c:pt>
                <c:pt idx="8">
                  <c:v>0.89739999999999998</c:v>
                </c:pt>
                <c:pt idx="9">
                  <c:v>0.74360000000000004</c:v>
                </c:pt>
                <c:pt idx="10">
                  <c:v>0.87435999999999992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21115600"/>
        <c:axId val="321116776"/>
      </c:barChart>
      <c:catAx>
        <c:axId val="32111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6776"/>
        <c:crosses val="autoZero"/>
        <c:auto val="1"/>
        <c:lblAlgn val="ctr"/>
        <c:lblOffset val="100"/>
        <c:noMultiLvlLbl val="0"/>
      </c:catAx>
      <c:valAx>
        <c:axId val="321116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Akurasi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5248639897024367E-2"/>
          <c:y val="0.87914722413028845"/>
          <c:w val="0.9"/>
          <c:h val="7.25187714234474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 kelas versi 1'!$B$12</c:f>
              <c:strCache>
                <c:ptCount val="1"/>
                <c:pt idx="0">
                  <c:v>Data tidak seimbang</c:v>
                </c:pt>
              </c:strCache>
            </c:strRef>
          </c:tx>
          <c:spPr>
            <a:pattFill prst="pct5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885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'3 kelas versi 1'!$A$13:$A$23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'3 kelas versi 1'!$B$13:$B$23</c:f>
              <c:numCache>
                <c:formatCode>0.00%</c:formatCode>
                <c:ptCount val="11"/>
                <c:pt idx="0">
                  <c:v>0.7</c:v>
                </c:pt>
                <c:pt idx="1">
                  <c:v>0.72409999999999997</c:v>
                </c:pt>
                <c:pt idx="2">
                  <c:v>0.8276</c:v>
                </c:pt>
                <c:pt idx="3">
                  <c:v>0.8276</c:v>
                </c:pt>
                <c:pt idx="4">
                  <c:v>0.73329999999999995</c:v>
                </c:pt>
                <c:pt idx="5">
                  <c:v>0.72409999999999997</c:v>
                </c:pt>
                <c:pt idx="6">
                  <c:v>0.79310000000000003</c:v>
                </c:pt>
                <c:pt idx="7">
                  <c:v>0.6552</c:v>
                </c:pt>
                <c:pt idx="8">
                  <c:v>0.86209999999999998</c:v>
                </c:pt>
                <c:pt idx="9">
                  <c:v>0.76670000000000005</c:v>
                </c:pt>
                <c:pt idx="10">
                  <c:v>0.76137999999999995</c:v>
                </c:pt>
              </c:numCache>
            </c:numRef>
          </c:val>
        </c:ser>
        <c:ser>
          <c:idx val="1"/>
          <c:order val="1"/>
          <c:tx>
            <c:strRef>
              <c:f>'3 kelas versi 1'!$C$12</c:f>
              <c:strCache>
                <c:ptCount val="1"/>
                <c:pt idx="0">
                  <c:v>Data seimbang Oversampling</c:v>
                </c:pt>
              </c:strCache>
            </c:strRef>
          </c:tx>
          <c:spPr>
            <a:pattFill prst="ltDnDiag">
              <a:fgClr>
                <a:sysClr val="windowText" lastClr="000000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55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'3 kelas versi 1'!$A$13:$A$23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'3 kelas versi 1'!$C$13:$C$23</c:f>
              <c:numCache>
                <c:formatCode>0.00%</c:formatCode>
                <c:ptCount val="11"/>
                <c:pt idx="0">
                  <c:v>0.94920000000000004</c:v>
                </c:pt>
                <c:pt idx="1">
                  <c:v>0.86209999999999998</c:v>
                </c:pt>
                <c:pt idx="2">
                  <c:v>0.79659999999999997</c:v>
                </c:pt>
                <c:pt idx="3">
                  <c:v>0.94830000000000003</c:v>
                </c:pt>
                <c:pt idx="4">
                  <c:v>0.89829999999999999</c:v>
                </c:pt>
                <c:pt idx="5">
                  <c:v>0.89659999999999995</c:v>
                </c:pt>
                <c:pt idx="6">
                  <c:v>0.91379999999999995</c:v>
                </c:pt>
                <c:pt idx="7">
                  <c:v>0.93220000000000003</c:v>
                </c:pt>
                <c:pt idx="8">
                  <c:v>0.86209999999999998</c:v>
                </c:pt>
                <c:pt idx="9">
                  <c:v>0.89829999999999999</c:v>
                </c:pt>
                <c:pt idx="10">
                  <c:v>0.89575000000000016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3"/>
        <c:axId val="321108936"/>
        <c:axId val="321117168"/>
      </c:barChart>
      <c:catAx>
        <c:axId val="32110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7168"/>
        <c:crosses val="autoZero"/>
        <c:auto val="1"/>
        <c:lblAlgn val="ctr"/>
        <c:lblOffset val="100"/>
        <c:noMultiLvlLbl val="0"/>
      </c:catAx>
      <c:valAx>
        <c:axId val="321117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Akurasi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08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 kelas versi 2'!$B$12</c:f>
              <c:strCache>
                <c:ptCount val="1"/>
                <c:pt idx="0">
                  <c:v>Data tidak seimbang</c:v>
                </c:pt>
              </c:strCache>
            </c:strRef>
          </c:tx>
          <c:spPr>
            <a:pattFill prst="pct5">
              <a:fgClr>
                <a:schemeClr val="dk1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885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'3 kelas versi 2'!$A$13:$A$23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'3 kelas versi 2'!$B$13:$B$23</c:f>
              <c:numCache>
                <c:formatCode>0.00%</c:formatCode>
                <c:ptCount val="11"/>
                <c:pt idx="0" formatCode="0%">
                  <c:v>0.5</c:v>
                </c:pt>
                <c:pt idx="1">
                  <c:v>0.55169999999999997</c:v>
                </c:pt>
                <c:pt idx="2">
                  <c:v>0.68969999999999998</c:v>
                </c:pt>
                <c:pt idx="3">
                  <c:v>0.58620000000000005</c:v>
                </c:pt>
                <c:pt idx="4">
                  <c:v>0.66669999999999996</c:v>
                </c:pt>
                <c:pt idx="5">
                  <c:v>0.6552</c:v>
                </c:pt>
                <c:pt idx="6">
                  <c:v>0.68969999999999998</c:v>
                </c:pt>
                <c:pt idx="7">
                  <c:v>0.48280000000000001</c:v>
                </c:pt>
                <c:pt idx="8">
                  <c:v>0.58620000000000005</c:v>
                </c:pt>
                <c:pt idx="9" formatCode="0%">
                  <c:v>0.7</c:v>
                </c:pt>
                <c:pt idx="10">
                  <c:v>0.61082000000000003</c:v>
                </c:pt>
              </c:numCache>
            </c:numRef>
          </c:val>
        </c:ser>
        <c:ser>
          <c:idx val="1"/>
          <c:order val="1"/>
          <c:tx>
            <c:strRef>
              <c:f>'3 kelas versi 2'!$C$12</c:f>
              <c:strCache>
                <c:ptCount val="1"/>
                <c:pt idx="0">
                  <c:v>Data seimbang Undersampling</c:v>
                </c:pt>
              </c:strCache>
            </c:strRef>
          </c:tx>
          <c:spPr>
            <a:pattFill prst="pct50">
              <a:fgClr>
                <a:schemeClr val="dk1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55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'3 kelas versi 2'!$A$13:$A$23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'3 kelas versi 2'!$C$13:$C$23</c:f>
              <c:numCache>
                <c:formatCode>0%</c:formatCode>
                <c:ptCount val="11"/>
                <c:pt idx="0" formatCode="0.00%">
                  <c:v>0.80769999999999997</c:v>
                </c:pt>
                <c:pt idx="1">
                  <c:v>0.68</c:v>
                </c:pt>
                <c:pt idx="2">
                  <c:v>0.56000000000000005</c:v>
                </c:pt>
                <c:pt idx="3">
                  <c:v>0.76</c:v>
                </c:pt>
                <c:pt idx="4">
                  <c:v>0.68</c:v>
                </c:pt>
                <c:pt idx="5">
                  <c:v>0.4</c:v>
                </c:pt>
                <c:pt idx="6">
                  <c:v>0.72</c:v>
                </c:pt>
                <c:pt idx="7">
                  <c:v>0.64</c:v>
                </c:pt>
                <c:pt idx="8">
                  <c:v>0.76</c:v>
                </c:pt>
                <c:pt idx="9" formatCode="0.00%">
                  <c:v>0.65380000000000005</c:v>
                </c:pt>
                <c:pt idx="10" formatCode="0.00%">
                  <c:v>0.66614999999999991</c:v>
                </c:pt>
              </c:numCache>
            </c:numRef>
          </c:val>
        </c:ser>
        <c:ser>
          <c:idx val="2"/>
          <c:order val="2"/>
          <c:tx>
            <c:strRef>
              <c:f>'3 kelas versi 2'!$D$12</c:f>
              <c:strCache>
                <c:ptCount val="1"/>
                <c:pt idx="0">
                  <c:v>Data seimbang Oversampling</c:v>
                </c:pt>
              </c:strCache>
            </c:strRef>
          </c:tx>
          <c:spPr>
            <a:pattFill prst="ltDnDiag">
              <a:fgClr>
                <a:schemeClr val="dk1"/>
              </a:fgClr>
              <a:bgClr>
                <a:schemeClr val="bg1"/>
              </a:bgClr>
            </a:pattFill>
            <a:ln>
              <a:noFill/>
            </a:ln>
            <a:effectLst>
              <a:innerShdw blurRad="114300">
                <a:schemeClr val="dk1">
                  <a:tint val="75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'3 kelas versi 2'!$A$13:$A$23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Rata-rata</c:v>
                </c:pt>
              </c:strCache>
            </c:strRef>
          </c:cat>
          <c:val>
            <c:numRef>
              <c:f>'3 kelas versi 2'!$D$13:$D$23</c:f>
              <c:numCache>
                <c:formatCode>0.00%</c:formatCode>
                <c:ptCount val="11"/>
                <c:pt idx="0">
                  <c:v>0.51519999999999999</c:v>
                </c:pt>
                <c:pt idx="1">
                  <c:v>0.72729999999999995</c:v>
                </c:pt>
                <c:pt idx="2">
                  <c:v>0.625</c:v>
                </c:pt>
                <c:pt idx="3">
                  <c:v>0.60609999999999997</c:v>
                </c:pt>
                <c:pt idx="4">
                  <c:v>0.45450000000000002</c:v>
                </c:pt>
                <c:pt idx="5">
                  <c:v>0.65620000000000001</c:v>
                </c:pt>
                <c:pt idx="6">
                  <c:v>0.63639999999999997</c:v>
                </c:pt>
                <c:pt idx="7">
                  <c:v>0.5625</c:v>
                </c:pt>
                <c:pt idx="8">
                  <c:v>0.72729999999999995</c:v>
                </c:pt>
                <c:pt idx="9">
                  <c:v>0.63639999999999997</c:v>
                </c:pt>
                <c:pt idx="10">
                  <c:v>0.61468999999999996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21119128"/>
        <c:axId val="315149936"/>
      </c:barChart>
      <c:catAx>
        <c:axId val="321119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15149936"/>
        <c:crosses val="autoZero"/>
        <c:auto val="1"/>
        <c:lblAlgn val="ctr"/>
        <c:lblOffset val="100"/>
        <c:noMultiLvlLbl val="0"/>
      </c:catAx>
      <c:valAx>
        <c:axId val="3151499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Akurasi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21119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5AA31-85DB-4046-BC66-428AA786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Skripsi.dotx</Template>
  <TotalTime>1866</TotalTime>
  <Pages>54</Pages>
  <Words>11532</Words>
  <Characters>65733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tugas akhir S1</vt:lpstr>
    </vt:vector>
  </TitlesOfParts>
  <Company>IPB</Company>
  <LinksUpToDate>false</LinksUpToDate>
  <CharactersWithSpaces>77111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tugas akhir S1</dc:title>
  <dc:subject/>
  <dc:creator>ASUS K43TA</dc:creator>
  <cp:keywords/>
  <dc:description/>
  <cp:lastModifiedBy>ilham tri mulyawan</cp:lastModifiedBy>
  <cp:revision>54</cp:revision>
  <cp:lastPrinted>2017-05-19T08:10:00Z</cp:lastPrinted>
  <dcterms:created xsi:type="dcterms:W3CDTF">2017-05-11T08:30:00Z</dcterms:created>
  <dcterms:modified xsi:type="dcterms:W3CDTF">2017-05-19T08:12:00Z</dcterms:modified>
</cp:coreProperties>
</file>